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62F1" w14:textId="77777777" w:rsidR="00BC4131" w:rsidRPr="00714B7E" w:rsidRDefault="00BC4131" w:rsidP="00EA2BF1">
      <w:pPr>
        <w:jc w:val="center"/>
        <w:rPr>
          <w:sz w:val="16"/>
        </w:rPr>
      </w:pPr>
      <w:r w:rsidRPr="00714B7E">
        <w:rPr>
          <w:b/>
          <w:sz w:val="16"/>
          <w:szCs w:val="16"/>
        </w:rPr>
        <w:t xml:space="preserve">ВЕЛИЧИНА ПРОЖИТОЧНОГО МИНИМУМА </w:t>
      </w:r>
      <w:r w:rsidR="003B30C6">
        <w:rPr>
          <w:b/>
          <w:sz w:val="16"/>
          <w:szCs w:val="16"/>
        </w:rPr>
        <w:t>на</w:t>
      </w:r>
      <w:r w:rsidR="003B30C6" w:rsidRPr="003B30C6">
        <w:rPr>
          <w:b/>
          <w:sz w:val="16"/>
          <w:szCs w:val="16"/>
        </w:rPr>
        <w:t xml:space="preserve"> 2021 </w:t>
      </w:r>
      <w:r w:rsidR="003B30C6">
        <w:rPr>
          <w:b/>
          <w:sz w:val="16"/>
          <w:szCs w:val="16"/>
        </w:rPr>
        <w:t>год</w:t>
      </w:r>
      <w:r w:rsidRPr="00714B7E">
        <w:rPr>
          <w:b/>
          <w:sz w:val="16"/>
          <w:szCs w:val="16"/>
        </w:rPr>
        <w:br/>
      </w:r>
      <w:r w:rsidRPr="00714B7E">
        <w:rPr>
          <w:sz w:val="16"/>
        </w:rPr>
        <w:t>(</w:t>
      </w:r>
      <w:r w:rsidR="008B06E2">
        <w:rPr>
          <w:sz w:val="16"/>
        </w:rPr>
        <w:t xml:space="preserve">на </w:t>
      </w:r>
      <w:r w:rsidRPr="008B06E2">
        <w:rPr>
          <w:sz w:val="16"/>
        </w:rPr>
        <w:t>20</w:t>
      </w:r>
      <w:r w:rsidR="0025338D" w:rsidRPr="008B06E2">
        <w:rPr>
          <w:sz w:val="16"/>
        </w:rPr>
        <w:t>2</w:t>
      </w:r>
      <w:r w:rsidR="00247393" w:rsidRPr="008B06E2">
        <w:rPr>
          <w:sz w:val="16"/>
        </w:rPr>
        <w:t>1</w:t>
      </w:r>
      <w:r w:rsidRPr="008B06E2">
        <w:rPr>
          <w:sz w:val="16"/>
        </w:rPr>
        <w:t xml:space="preserve"> год</w:t>
      </w:r>
      <w:r w:rsidR="00EA2BF1" w:rsidRPr="00714B7E">
        <w:rPr>
          <w:sz w:val="16"/>
        </w:rPr>
        <w:t>, рублей в месяц</w:t>
      </w:r>
      <w:r w:rsidRPr="00714B7E">
        <w:rPr>
          <w:sz w:val="16"/>
        </w:rPr>
        <w:t>)</w:t>
      </w:r>
    </w:p>
    <w:p w14:paraId="3F0EBCB3" w14:textId="77777777" w:rsidR="00BC4131" w:rsidRPr="00714B7E" w:rsidRDefault="00BC4131" w:rsidP="00EF6EDE">
      <w:pPr>
        <w:spacing w:line="160" w:lineRule="exact"/>
        <w:jc w:val="right"/>
        <w:rPr>
          <w:sz w:val="16"/>
          <w:szCs w:val="16"/>
        </w:rPr>
      </w:pPr>
    </w:p>
    <w:tbl>
      <w:tblPr>
        <w:tblW w:w="12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2"/>
        <w:gridCol w:w="1559"/>
        <w:gridCol w:w="1560"/>
        <w:gridCol w:w="1559"/>
        <w:gridCol w:w="1417"/>
        <w:gridCol w:w="3014"/>
      </w:tblGrid>
      <w:tr w:rsidR="00060369" w:rsidRPr="00C05124" w14:paraId="2419FCE1" w14:textId="77777777" w:rsidTr="00060369">
        <w:trPr>
          <w:tblHeader/>
          <w:jc w:val="center"/>
        </w:trPr>
        <w:tc>
          <w:tcPr>
            <w:tcW w:w="2902" w:type="dxa"/>
            <w:vMerge w:val="restart"/>
            <w:vAlign w:val="bottom"/>
          </w:tcPr>
          <w:p w14:paraId="3369F053" w14:textId="77777777" w:rsidR="00060369" w:rsidRPr="00C05124" w:rsidRDefault="00060369" w:rsidP="00473DBB">
            <w:pPr>
              <w:spacing w:before="240" w:line="192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2357D11" w14:textId="77777777" w:rsidR="00060369" w:rsidRPr="00C05124" w:rsidRDefault="00060369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>Все население</w:t>
            </w:r>
          </w:p>
        </w:tc>
        <w:tc>
          <w:tcPr>
            <w:tcW w:w="4536" w:type="dxa"/>
            <w:gridSpan w:val="3"/>
            <w:vAlign w:val="center"/>
          </w:tcPr>
          <w:p w14:paraId="590BB1A4" w14:textId="77777777" w:rsidR="00060369" w:rsidRPr="00C05124" w:rsidRDefault="00060369" w:rsidP="00473DBB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>В том числе по социально-демографическим группам:</w:t>
            </w:r>
          </w:p>
        </w:tc>
        <w:tc>
          <w:tcPr>
            <w:tcW w:w="3014" w:type="dxa"/>
            <w:vMerge w:val="restart"/>
            <w:vAlign w:val="center"/>
          </w:tcPr>
          <w:p w14:paraId="30AAD0D3" w14:textId="77777777" w:rsidR="00060369" w:rsidRPr="00C05124" w:rsidRDefault="00060369" w:rsidP="00DA193F">
            <w:pPr>
              <w:tabs>
                <w:tab w:val="left" w:pos="1559"/>
              </w:tabs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 xml:space="preserve">Нормативный правовой акт, </w:t>
            </w:r>
            <w:r w:rsidRPr="00C05124">
              <w:rPr>
                <w:i/>
                <w:sz w:val="16"/>
                <w:szCs w:val="16"/>
              </w:rPr>
              <w:br/>
              <w:t>устанавливающий ВПМ</w:t>
            </w:r>
          </w:p>
        </w:tc>
      </w:tr>
      <w:tr w:rsidR="00060369" w:rsidRPr="00C05124" w14:paraId="15C42060" w14:textId="77777777" w:rsidTr="002655C4">
        <w:trPr>
          <w:trHeight w:val="423"/>
          <w:tblHeader/>
          <w:jc w:val="center"/>
        </w:trPr>
        <w:tc>
          <w:tcPr>
            <w:tcW w:w="2902" w:type="dxa"/>
            <w:vMerge/>
            <w:vAlign w:val="bottom"/>
          </w:tcPr>
          <w:p w14:paraId="14070F7E" w14:textId="77777777" w:rsidR="00060369" w:rsidRPr="00C05124" w:rsidRDefault="00060369" w:rsidP="001424EE">
            <w:pPr>
              <w:spacing w:before="240" w:line="192" w:lineRule="exact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bottom"/>
          </w:tcPr>
          <w:p w14:paraId="6DEA20C0" w14:textId="77777777" w:rsidR="00060369" w:rsidRPr="00C05124" w:rsidRDefault="00060369" w:rsidP="00500CBB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49F746A2" w14:textId="77777777" w:rsidR="00060369" w:rsidRPr="00C05124" w:rsidRDefault="00060369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 xml:space="preserve">трудоспособное </w:t>
            </w:r>
          </w:p>
          <w:p w14:paraId="2E5D8972" w14:textId="77777777" w:rsidR="00060369" w:rsidRPr="00C05124" w:rsidRDefault="00060369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>население</w:t>
            </w:r>
          </w:p>
        </w:tc>
        <w:tc>
          <w:tcPr>
            <w:tcW w:w="1559" w:type="dxa"/>
            <w:vAlign w:val="center"/>
          </w:tcPr>
          <w:p w14:paraId="556EB706" w14:textId="77777777" w:rsidR="00060369" w:rsidRPr="00C05124" w:rsidRDefault="00060369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>пенсионеры</w:t>
            </w:r>
          </w:p>
        </w:tc>
        <w:tc>
          <w:tcPr>
            <w:tcW w:w="1417" w:type="dxa"/>
            <w:vAlign w:val="center"/>
          </w:tcPr>
          <w:p w14:paraId="13704E81" w14:textId="77777777" w:rsidR="00060369" w:rsidRPr="00C05124" w:rsidRDefault="00060369" w:rsidP="00473DBB">
            <w:pPr>
              <w:spacing w:line="160" w:lineRule="exact"/>
              <w:jc w:val="center"/>
              <w:rPr>
                <w:i/>
                <w:sz w:val="16"/>
                <w:szCs w:val="16"/>
              </w:rPr>
            </w:pPr>
            <w:r w:rsidRPr="00C05124">
              <w:rPr>
                <w:i/>
                <w:sz w:val="16"/>
                <w:szCs w:val="16"/>
              </w:rPr>
              <w:t>дети</w:t>
            </w:r>
          </w:p>
        </w:tc>
        <w:tc>
          <w:tcPr>
            <w:tcW w:w="3014" w:type="dxa"/>
            <w:vMerge/>
          </w:tcPr>
          <w:p w14:paraId="56805EDD" w14:textId="77777777" w:rsidR="00060369" w:rsidRPr="00C05124" w:rsidRDefault="00060369" w:rsidP="00500CBB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</w:p>
        </w:tc>
      </w:tr>
      <w:tr w:rsidR="00060369" w:rsidRPr="00C05124" w14:paraId="2428C9BA" w14:textId="77777777" w:rsidTr="002655C4">
        <w:trPr>
          <w:cantSplit/>
          <w:trHeight w:val="655"/>
          <w:jc w:val="center"/>
        </w:trPr>
        <w:tc>
          <w:tcPr>
            <w:tcW w:w="2902" w:type="dxa"/>
            <w:vAlign w:val="bottom"/>
          </w:tcPr>
          <w:p w14:paraId="201ABF6B" w14:textId="77777777" w:rsidR="00060369" w:rsidRPr="00C05124" w:rsidRDefault="00060369" w:rsidP="001424EE">
            <w:pPr>
              <w:spacing w:before="240" w:line="192" w:lineRule="exact"/>
              <w:rPr>
                <w:b/>
                <w:sz w:val="16"/>
                <w:szCs w:val="16"/>
                <w:lang w:val="en-US"/>
              </w:rPr>
            </w:pPr>
            <w:r w:rsidRPr="00C05124">
              <w:rPr>
                <w:b/>
                <w:sz w:val="16"/>
                <w:szCs w:val="16"/>
              </w:rPr>
              <w:t xml:space="preserve">  Российская Федерация</w:t>
            </w:r>
          </w:p>
        </w:tc>
        <w:tc>
          <w:tcPr>
            <w:tcW w:w="1559" w:type="dxa"/>
            <w:vAlign w:val="bottom"/>
          </w:tcPr>
          <w:p w14:paraId="3D2E3CB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t>11653</w:t>
            </w:r>
          </w:p>
        </w:tc>
        <w:tc>
          <w:tcPr>
            <w:tcW w:w="1560" w:type="dxa"/>
            <w:vAlign w:val="bottom"/>
          </w:tcPr>
          <w:p w14:paraId="31DC384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t>12702</w:t>
            </w:r>
          </w:p>
        </w:tc>
        <w:tc>
          <w:tcPr>
            <w:tcW w:w="1559" w:type="dxa"/>
            <w:vAlign w:val="bottom"/>
          </w:tcPr>
          <w:p w14:paraId="686903E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t>10022</w:t>
            </w:r>
          </w:p>
        </w:tc>
        <w:tc>
          <w:tcPr>
            <w:tcW w:w="1417" w:type="dxa"/>
            <w:vAlign w:val="bottom"/>
          </w:tcPr>
          <w:p w14:paraId="1FC72FD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t>11303</w:t>
            </w:r>
          </w:p>
        </w:tc>
        <w:tc>
          <w:tcPr>
            <w:tcW w:w="3014" w:type="dxa"/>
            <w:vAlign w:val="bottom"/>
          </w:tcPr>
          <w:p w14:paraId="37827E01" w14:textId="77777777" w:rsidR="00060369" w:rsidRPr="00C05124" w:rsidRDefault="00060369" w:rsidP="00D723D4">
            <w:pPr>
              <w:spacing w:line="160" w:lineRule="exact"/>
              <w:ind w:left="57" w:right="45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Российской Федерации от 31.12.2020 г. № 2406 </w:t>
            </w:r>
          </w:p>
        </w:tc>
      </w:tr>
      <w:tr w:rsidR="00060369" w:rsidRPr="00C05124" w14:paraId="1F9F8B56" w14:textId="77777777" w:rsidTr="00060369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4BCFA47C" w14:textId="77777777" w:rsidR="00060369" w:rsidRPr="00C05124" w:rsidRDefault="00060369" w:rsidP="00704E0D">
            <w:pPr>
              <w:pStyle w:val="8"/>
              <w:keepNext w:val="0"/>
              <w:spacing w:line="192" w:lineRule="exact"/>
              <w:ind w:left="170"/>
              <w:rPr>
                <w:rFonts w:eastAsia="Arial Unicode MS"/>
                <w:szCs w:val="16"/>
              </w:rPr>
            </w:pPr>
            <w:r w:rsidRPr="00C05124">
              <w:rPr>
                <w:szCs w:val="16"/>
              </w:rPr>
              <w:t>Центральный федеральный округ</w:t>
            </w:r>
          </w:p>
        </w:tc>
        <w:tc>
          <w:tcPr>
            <w:tcW w:w="1559" w:type="dxa"/>
            <w:vAlign w:val="bottom"/>
          </w:tcPr>
          <w:p w14:paraId="77E6008F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4DB07425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05649593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7ECACB9D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3014" w:type="dxa"/>
          </w:tcPr>
          <w:p w14:paraId="44F25479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3248D0CA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6B132DD" w14:textId="77777777" w:rsidR="00060369" w:rsidRPr="00C05124" w:rsidRDefault="00060369" w:rsidP="006A1E46">
            <w:pPr>
              <w:tabs>
                <w:tab w:val="left" w:pos="1620"/>
              </w:tabs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Белгородская область</w:t>
            </w:r>
          </w:p>
        </w:tc>
        <w:tc>
          <w:tcPr>
            <w:tcW w:w="1559" w:type="dxa"/>
            <w:vAlign w:val="bottom"/>
          </w:tcPr>
          <w:p w14:paraId="16F9333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9720</w:t>
            </w:r>
          </w:p>
        </w:tc>
        <w:tc>
          <w:tcPr>
            <w:tcW w:w="1560" w:type="dxa"/>
            <w:vAlign w:val="bottom"/>
          </w:tcPr>
          <w:p w14:paraId="712E59C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10634</w:t>
            </w:r>
          </w:p>
        </w:tc>
        <w:tc>
          <w:tcPr>
            <w:tcW w:w="1559" w:type="dxa"/>
            <w:vAlign w:val="bottom"/>
          </w:tcPr>
          <w:p w14:paraId="1A38471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8659</w:t>
            </w:r>
          </w:p>
        </w:tc>
        <w:tc>
          <w:tcPr>
            <w:tcW w:w="1417" w:type="dxa"/>
            <w:vAlign w:val="bottom"/>
          </w:tcPr>
          <w:p w14:paraId="7C0B548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9701</w:t>
            </w:r>
          </w:p>
        </w:tc>
        <w:tc>
          <w:tcPr>
            <w:tcW w:w="3014" w:type="dxa"/>
          </w:tcPr>
          <w:p w14:paraId="59B6BAD3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Белгородской области от 08.02.2021 г.</w:t>
            </w:r>
          </w:p>
          <w:p w14:paraId="522A0D30" w14:textId="77777777" w:rsidR="00060369" w:rsidRPr="00C05124" w:rsidRDefault="00060369" w:rsidP="005563F3">
            <w:pPr>
              <w:spacing w:line="160" w:lineRule="exact"/>
              <w:ind w:left="57" w:right="45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№ </w:t>
            </w:r>
            <w:r w:rsidRPr="00C05124">
              <w:rPr>
                <w:sz w:val="16"/>
                <w:szCs w:val="16"/>
                <w:lang w:val="en-US"/>
              </w:rPr>
              <w:t>40</w:t>
            </w:r>
            <w:r w:rsidRPr="00C05124">
              <w:rPr>
                <w:sz w:val="16"/>
                <w:szCs w:val="16"/>
              </w:rPr>
              <w:t>-пп</w:t>
            </w:r>
          </w:p>
        </w:tc>
      </w:tr>
      <w:tr w:rsidR="00060369" w:rsidRPr="00C05124" w14:paraId="44C0D22B" w14:textId="77777777" w:rsidTr="00060369">
        <w:trPr>
          <w:cantSplit/>
          <w:trHeight w:val="301"/>
          <w:jc w:val="center"/>
        </w:trPr>
        <w:tc>
          <w:tcPr>
            <w:tcW w:w="2902" w:type="dxa"/>
            <w:vAlign w:val="bottom"/>
          </w:tcPr>
          <w:p w14:paraId="2E7EB3DE" w14:textId="77777777" w:rsidR="00060369" w:rsidRPr="00C05124" w:rsidRDefault="00060369" w:rsidP="00704E0D">
            <w:pPr>
              <w:tabs>
                <w:tab w:val="left" w:pos="1620"/>
              </w:tabs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Брянская область</w:t>
            </w:r>
          </w:p>
        </w:tc>
        <w:tc>
          <w:tcPr>
            <w:tcW w:w="1559" w:type="dxa"/>
            <w:vAlign w:val="bottom"/>
          </w:tcPr>
          <w:p w14:paraId="4DC7275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11280</w:t>
            </w:r>
          </w:p>
        </w:tc>
        <w:tc>
          <w:tcPr>
            <w:tcW w:w="1560" w:type="dxa"/>
            <w:vAlign w:val="bottom"/>
          </w:tcPr>
          <w:p w14:paraId="6C3DDAD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12085</w:t>
            </w:r>
          </w:p>
        </w:tc>
        <w:tc>
          <w:tcPr>
            <w:tcW w:w="1559" w:type="dxa"/>
            <w:vAlign w:val="bottom"/>
          </w:tcPr>
          <w:p w14:paraId="1C019C4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9860</w:t>
            </w:r>
          </w:p>
        </w:tc>
        <w:tc>
          <w:tcPr>
            <w:tcW w:w="1417" w:type="dxa"/>
            <w:vAlign w:val="bottom"/>
          </w:tcPr>
          <w:p w14:paraId="04D5744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11206</w:t>
            </w:r>
          </w:p>
        </w:tc>
        <w:tc>
          <w:tcPr>
            <w:tcW w:w="3014" w:type="dxa"/>
          </w:tcPr>
          <w:p w14:paraId="0BD9FCB8" w14:textId="77777777" w:rsidR="00060369" w:rsidRPr="00C05124" w:rsidRDefault="00060369" w:rsidP="005563F3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Брянской области от 01.02.2021 г. № 30-п</w:t>
            </w:r>
          </w:p>
        </w:tc>
      </w:tr>
      <w:tr w:rsidR="00060369" w:rsidRPr="00C05124" w14:paraId="21D2AC0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44BA5B8" w14:textId="77777777" w:rsidR="00060369" w:rsidRPr="00C05124" w:rsidRDefault="00060369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Владимирская область</w:t>
            </w:r>
          </w:p>
        </w:tc>
        <w:tc>
          <w:tcPr>
            <w:tcW w:w="1559" w:type="dxa"/>
            <w:vAlign w:val="bottom"/>
          </w:tcPr>
          <w:p w14:paraId="5521657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11093</w:t>
            </w:r>
          </w:p>
        </w:tc>
        <w:tc>
          <w:tcPr>
            <w:tcW w:w="1560" w:type="dxa"/>
            <w:vAlign w:val="bottom"/>
          </w:tcPr>
          <w:p w14:paraId="7D3EC6C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12085</w:t>
            </w:r>
          </w:p>
        </w:tc>
        <w:tc>
          <w:tcPr>
            <w:tcW w:w="1559" w:type="dxa"/>
            <w:vAlign w:val="bottom"/>
          </w:tcPr>
          <w:p w14:paraId="6C5D52E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9303</w:t>
            </w:r>
          </w:p>
        </w:tc>
        <w:tc>
          <w:tcPr>
            <w:tcW w:w="1417" w:type="dxa"/>
            <w:vAlign w:val="bottom"/>
          </w:tcPr>
          <w:p w14:paraId="53425D2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11294</w:t>
            </w:r>
          </w:p>
        </w:tc>
        <w:tc>
          <w:tcPr>
            <w:tcW w:w="3014" w:type="dxa"/>
          </w:tcPr>
          <w:p w14:paraId="33FD91E4" w14:textId="77777777" w:rsidR="00060369" w:rsidRPr="00C05124" w:rsidRDefault="00060369" w:rsidP="005563F3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Администрации Владимирской области от 28.01.2021 г. № 32 </w:t>
            </w:r>
          </w:p>
        </w:tc>
      </w:tr>
      <w:tr w:rsidR="00060369" w:rsidRPr="00C05124" w14:paraId="5FF4DC33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A1F287E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Воронежская область</w:t>
            </w:r>
          </w:p>
        </w:tc>
        <w:tc>
          <w:tcPr>
            <w:tcW w:w="1559" w:type="dxa"/>
            <w:vAlign w:val="bottom"/>
          </w:tcPr>
          <w:p w14:paraId="0861455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9747</w:t>
            </w:r>
          </w:p>
        </w:tc>
        <w:tc>
          <w:tcPr>
            <w:tcW w:w="1560" w:type="dxa"/>
            <w:vAlign w:val="bottom"/>
          </w:tcPr>
          <w:p w14:paraId="16ADCCB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10557</w:t>
            </w:r>
          </w:p>
        </w:tc>
        <w:tc>
          <w:tcPr>
            <w:tcW w:w="1559" w:type="dxa"/>
            <w:vAlign w:val="bottom"/>
          </w:tcPr>
          <w:p w14:paraId="24940FA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9020</w:t>
            </w:r>
          </w:p>
        </w:tc>
        <w:tc>
          <w:tcPr>
            <w:tcW w:w="1417" w:type="dxa"/>
            <w:vAlign w:val="bottom"/>
          </w:tcPr>
          <w:p w14:paraId="5F286A5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9558</w:t>
            </w:r>
          </w:p>
        </w:tc>
        <w:tc>
          <w:tcPr>
            <w:tcW w:w="3014" w:type="dxa"/>
          </w:tcPr>
          <w:p w14:paraId="2C84065D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Воронежской области от 08.02.2021 г. № 52</w:t>
            </w:r>
          </w:p>
        </w:tc>
      </w:tr>
      <w:tr w:rsidR="00B17D6E" w:rsidRPr="00C05124" w14:paraId="5F500D90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FB07621" w14:textId="77777777" w:rsidR="00B17D6E" w:rsidRPr="00C05124" w:rsidRDefault="00B17D6E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Ивановская область</w:t>
            </w:r>
          </w:p>
        </w:tc>
        <w:tc>
          <w:tcPr>
            <w:tcW w:w="1559" w:type="dxa"/>
            <w:vAlign w:val="bottom"/>
          </w:tcPr>
          <w:p w14:paraId="3FB0B584" w14:textId="77777777" w:rsidR="00B17D6E" w:rsidRPr="00C05124" w:rsidRDefault="00B17D6E" w:rsidP="00B17D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10761</w:t>
            </w:r>
          </w:p>
        </w:tc>
        <w:tc>
          <w:tcPr>
            <w:tcW w:w="1560" w:type="dxa"/>
            <w:vAlign w:val="bottom"/>
          </w:tcPr>
          <w:p w14:paraId="79306782" w14:textId="77777777" w:rsidR="00B17D6E" w:rsidRPr="00C05124" w:rsidRDefault="00B17D6E" w:rsidP="00B17D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11696</w:t>
            </w:r>
          </w:p>
        </w:tc>
        <w:tc>
          <w:tcPr>
            <w:tcW w:w="1559" w:type="dxa"/>
            <w:vAlign w:val="bottom"/>
          </w:tcPr>
          <w:p w14:paraId="50FFEF45" w14:textId="77777777" w:rsidR="00B17D6E" w:rsidRPr="00C05124" w:rsidRDefault="00B17D6E" w:rsidP="00B17D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9521</w:t>
            </w:r>
          </w:p>
        </w:tc>
        <w:tc>
          <w:tcPr>
            <w:tcW w:w="1417" w:type="dxa"/>
            <w:vAlign w:val="bottom"/>
          </w:tcPr>
          <w:p w14:paraId="058B0C73" w14:textId="77777777" w:rsidR="00B17D6E" w:rsidRPr="00C05124" w:rsidRDefault="00B17D6E" w:rsidP="00B17D6E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10877</w:t>
            </w:r>
          </w:p>
        </w:tc>
        <w:tc>
          <w:tcPr>
            <w:tcW w:w="3014" w:type="dxa"/>
          </w:tcPr>
          <w:p w14:paraId="42695E36" w14:textId="77777777" w:rsidR="00B17D6E" w:rsidRPr="00C05124" w:rsidRDefault="00B17D6E" w:rsidP="00B17D6E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Ивановской области от 22.03.2021 г. № 145-п</w:t>
            </w:r>
          </w:p>
        </w:tc>
      </w:tr>
      <w:tr w:rsidR="00060369" w:rsidRPr="00C05124" w14:paraId="262A0B28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D254640" w14:textId="77777777" w:rsidR="00060369" w:rsidRPr="00C05124" w:rsidRDefault="00060369" w:rsidP="004472B1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Калужская область</w:t>
            </w:r>
          </w:p>
        </w:tc>
        <w:tc>
          <w:tcPr>
            <w:tcW w:w="1559" w:type="dxa"/>
            <w:vAlign w:val="bottom"/>
          </w:tcPr>
          <w:p w14:paraId="3A04BF2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11618</w:t>
            </w:r>
          </w:p>
        </w:tc>
        <w:tc>
          <w:tcPr>
            <w:tcW w:w="1560" w:type="dxa"/>
            <w:vAlign w:val="bottom"/>
          </w:tcPr>
          <w:p w14:paraId="6326BE1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12488</w:t>
            </w:r>
          </w:p>
        </w:tc>
        <w:tc>
          <w:tcPr>
            <w:tcW w:w="1559" w:type="dxa"/>
            <w:vAlign w:val="bottom"/>
          </w:tcPr>
          <w:p w14:paraId="60587B8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10002</w:t>
            </w:r>
          </w:p>
        </w:tc>
        <w:tc>
          <w:tcPr>
            <w:tcW w:w="1417" w:type="dxa"/>
            <w:vAlign w:val="bottom"/>
          </w:tcPr>
          <w:p w14:paraId="3D8718A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11550</w:t>
            </w:r>
          </w:p>
        </w:tc>
        <w:tc>
          <w:tcPr>
            <w:tcW w:w="3014" w:type="dxa"/>
          </w:tcPr>
          <w:p w14:paraId="02CA4E49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Калужской области от 29.01.2021 г. № 42</w:t>
            </w:r>
          </w:p>
        </w:tc>
      </w:tr>
      <w:tr w:rsidR="00060369" w:rsidRPr="00C05124" w14:paraId="3DB50BB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5FABFB2" w14:textId="77777777" w:rsidR="00060369" w:rsidRPr="00C05124" w:rsidRDefault="00060369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Костромская область</w:t>
            </w:r>
          </w:p>
        </w:tc>
        <w:tc>
          <w:tcPr>
            <w:tcW w:w="1559" w:type="dxa"/>
            <w:vAlign w:val="bottom"/>
          </w:tcPr>
          <w:p w14:paraId="6F98E90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11241</w:t>
            </w:r>
          </w:p>
        </w:tc>
        <w:tc>
          <w:tcPr>
            <w:tcW w:w="1560" w:type="dxa"/>
            <w:vAlign w:val="bottom"/>
          </w:tcPr>
          <w:p w14:paraId="58318C4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12264</w:t>
            </w:r>
          </w:p>
        </w:tc>
        <w:tc>
          <w:tcPr>
            <w:tcW w:w="1559" w:type="dxa"/>
            <w:vAlign w:val="bottom"/>
          </w:tcPr>
          <w:p w14:paraId="7FE0A4D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9734</w:t>
            </w:r>
          </w:p>
        </w:tc>
        <w:tc>
          <w:tcPr>
            <w:tcW w:w="1417" w:type="dxa"/>
            <w:vAlign w:val="bottom"/>
          </w:tcPr>
          <w:p w14:paraId="681FB1E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11283</w:t>
            </w:r>
          </w:p>
        </w:tc>
        <w:tc>
          <w:tcPr>
            <w:tcW w:w="3014" w:type="dxa"/>
          </w:tcPr>
          <w:p w14:paraId="22F8CBF4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Администрации Костромской области от 20.02.2021 г. № 57-а </w:t>
            </w:r>
          </w:p>
        </w:tc>
      </w:tr>
      <w:tr w:rsidR="00060369" w:rsidRPr="00C05124" w14:paraId="5ACA5F06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58FF8B2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Курская область</w:t>
            </w:r>
          </w:p>
        </w:tc>
        <w:tc>
          <w:tcPr>
            <w:tcW w:w="1559" w:type="dxa"/>
            <w:vAlign w:val="bottom"/>
          </w:tcPr>
          <w:p w14:paraId="5F44B6D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10459</w:t>
            </w:r>
          </w:p>
        </w:tc>
        <w:tc>
          <w:tcPr>
            <w:tcW w:w="1560" w:type="dxa"/>
            <w:vAlign w:val="bottom"/>
          </w:tcPr>
          <w:p w14:paraId="6A27C28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11206</w:t>
            </w:r>
          </w:p>
        </w:tc>
        <w:tc>
          <w:tcPr>
            <w:tcW w:w="1559" w:type="dxa"/>
            <w:vAlign w:val="bottom"/>
          </w:tcPr>
          <w:p w14:paraId="125DABA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8655</w:t>
            </w:r>
          </w:p>
        </w:tc>
        <w:tc>
          <w:tcPr>
            <w:tcW w:w="1417" w:type="dxa"/>
            <w:vAlign w:val="bottom"/>
          </w:tcPr>
          <w:p w14:paraId="2E8DEE0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10627</w:t>
            </w:r>
          </w:p>
        </w:tc>
        <w:tc>
          <w:tcPr>
            <w:tcW w:w="3014" w:type="dxa"/>
          </w:tcPr>
          <w:p w14:paraId="15F107F1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Администрации Курской области от 03.02.2021 г. № 94-па </w:t>
            </w:r>
          </w:p>
        </w:tc>
      </w:tr>
      <w:tr w:rsidR="00060369" w:rsidRPr="00C05124" w14:paraId="1BE2E7E8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0AC450B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Липецкая область</w:t>
            </w:r>
          </w:p>
        </w:tc>
        <w:tc>
          <w:tcPr>
            <w:tcW w:w="1559" w:type="dxa"/>
            <w:vAlign w:val="bottom"/>
          </w:tcPr>
          <w:p w14:paraId="0BE1850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9945</w:t>
            </w:r>
          </w:p>
        </w:tc>
        <w:tc>
          <w:tcPr>
            <w:tcW w:w="1560" w:type="dxa"/>
            <w:vAlign w:val="bottom"/>
          </w:tcPr>
          <w:p w14:paraId="65B807D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10742</w:t>
            </w:r>
          </w:p>
        </w:tc>
        <w:tc>
          <w:tcPr>
            <w:tcW w:w="1559" w:type="dxa"/>
            <w:vAlign w:val="bottom"/>
          </w:tcPr>
          <w:p w14:paraId="6011E82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8811</w:t>
            </w:r>
          </w:p>
        </w:tc>
        <w:tc>
          <w:tcPr>
            <w:tcW w:w="1417" w:type="dxa"/>
            <w:vAlign w:val="bottom"/>
          </w:tcPr>
          <w:p w14:paraId="2A04BFB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10215</w:t>
            </w:r>
          </w:p>
        </w:tc>
        <w:tc>
          <w:tcPr>
            <w:tcW w:w="3014" w:type="dxa"/>
          </w:tcPr>
          <w:p w14:paraId="133CBB1C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Липецкой области от 09.02.2021 г. № 37</w:t>
            </w:r>
          </w:p>
        </w:tc>
      </w:tr>
      <w:tr w:rsidR="00060369" w:rsidRPr="00C05124" w14:paraId="50B5F4EE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AE774BD" w14:textId="77777777" w:rsidR="00060369" w:rsidRPr="00C05124" w:rsidRDefault="00060369" w:rsidP="00CD63F3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Московская область</w:t>
            </w:r>
          </w:p>
        </w:tc>
        <w:tc>
          <w:tcPr>
            <w:tcW w:w="1559" w:type="dxa"/>
            <w:vAlign w:val="bottom"/>
          </w:tcPr>
          <w:p w14:paraId="4C765F1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13580</w:t>
            </w:r>
          </w:p>
        </w:tc>
        <w:tc>
          <w:tcPr>
            <w:tcW w:w="1560" w:type="dxa"/>
            <w:vAlign w:val="bottom"/>
          </w:tcPr>
          <w:p w14:paraId="742B971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14987</w:t>
            </w:r>
          </w:p>
        </w:tc>
        <w:tc>
          <w:tcPr>
            <w:tcW w:w="1559" w:type="dxa"/>
            <w:vAlign w:val="bottom"/>
          </w:tcPr>
          <w:p w14:paraId="4750A9C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10648</w:t>
            </w:r>
          </w:p>
        </w:tc>
        <w:tc>
          <w:tcPr>
            <w:tcW w:w="1417" w:type="dxa"/>
            <w:vAlign w:val="bottom"/>
          </w:tcPr>
          <w:p w14:paraId="7C8EB99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13531</w:t>
            </w:r>
          </w:p>
        </w:tc>
        <w:tc>
          <w:tcPr>
            <w:tcW w:w="3014" w:type="dxa"/>
          </w:tcPr>
          <w:p w14:paraId="0A71F44D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Московской области от 26.01.2021 г. № 26/3</w:t>
            </w:r>
          </w:p>
        </w:tc>
      </w:tr>
      <w:tr w:rsidR="00060369" w:rsidRPr="00C05124" w14:paraId="03C6F06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F8228D2" w14:textId="77777777" w:rsidR="00060369" w:rsidRPr="00C05124" w:rsidRDefault="00060369" w:rsidP="006A1E4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Орловская область</w:t>
            </w:r>
          </w:p>
        </w:tc>
        <w:tc>
          <w:tcPr>
            <w:tcW w:w="1559" w:type="dxa"/>
            <w:vAlign w:val="bottom"/>
          </w:tcPr>
          <w:p w14:paraId="6F6502B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10722</w:t>
            </w:r>
          </w:p>
        </w:tc>
        <w:tc>
          <w:tcPr>
            <w:tcW w:w="1560" w:type="dxa"/>
            <w:vAlign w:val="bottom"/>
          </w:tcPr>
          <w:p w14:paraId="1126EFA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11480</w:t>
            </w:r>
          </w:p>
        </w:tc>
        <w:tc>
          <w:tcPr>
            <w:tcW w:w="1559" w:type="dxa"/>
            <w:vAlign w:val="bottom"/>
          </w:tcPr>
          <w:p w14:paraId="1DC43E7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8872</w:t>
            </w:r>
          </w:p>
        </w:tc>
        <w:tc>
          <w:tcPr>
            <w:tcW w:w="1417" w:type="dxa"/>
            <w:vAlign w:val="bottom"/>
          </w:tcPr>
          <w:p w14:paraId="0C9D5DE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10851</w:t>
            </w:r>
          </w:p>
        </w:tc>
        <w:tc>
          <w:tcPr>
            <w:tcW w:w="3014" w:type="dxa"/>
          </w:tcPr>
          <w:p w14:paraId="0C285EBB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Орловской области от 28.01.2021 г. № 37</w:t>
            </w:r>
          </w:p>
        </w:tc>
      </w:tr>
      <w:tr w:rsidR="00060369" w:rsidRPr="00C05124" w14:paraId="111C6BD1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2021377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Рязанская область</w:t>
            </w:r>
          </w:p>
        </w:tc>
        <w:tc>
          <w:tcPr>
            <w:tcW w:w="1559" w:type="dxa"/>
            <w:vAlign w:val="bottom"/>
          </w:tcPr>
          <w:p w14:paraId="24B1607F" w14:textId="77777777" w:rsidR="00060369" w:rsidRPr="00C05124" w:rsidRDefault="00060369" w:rsidP="001612CF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1078</w:t>
            </w:r>
            <w:r w:rsidR="001612CF" w:rsidRPr="00C05124"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  <w:vAlign w:val="bottom"/>
          </w:tcPr>
          <w:p w14:paraId="43CFBEA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11643</w:t>
            </w:r>
          </w:p>
        </w:tc>
        <w:tc>
          <w:tcPr>
            <w:tcW w:w="1559" w:type="dxa"/>
            <w:vAlign w:val="bottom"/>
          </w:tcPr>
          <w:p w14:paraId="13D3023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9321</w:t>
            </w:r>
          </w:p>
        </w:tc>
        <w:tc>
          <w:tcPr>
            <w:tcW w:w="1417" w:type="dxa"/>
            <w:vAlign w:val="bottom"/>
          </w:tcPr>
          <w:p w14:paraId="2107B14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10899</w:t>
            </w:r>
          </w:p>
        </w:tc>
        <w:tc>
          <w:tcPr>
            <w:tcW w:w="3014" w:type="dxa"/>
          </w:tcPr>
          <w:p w14:paraId="3F2888FF" w14:textId="77777777" w:rsidR="00060369" w:rsidRPr="00C05124" w:rsidRDefault="00060369" w:rsidP="00A415DB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Рязанской области от 09.02.2021 г. № 14</w:t>
            </w:r>
          </w:p>
        </w:tc>
      </w:tr>
      <w:tr w:rsidR="00A90C60" w:rsidRPr="00C05124" w14:paraId="441A8D69" w14:textId="77777777" w:rsidTr="00A90C60">
        <w:trPr>
          <w:cantSplit/>
          <w:jc w:val="center"/>
        </w:trPr>
        <w:tc>
          <w:tcPr>
            <w:tcW w:w="2902" w:type="dxa"/>
            <w:vAlign w:val="bottom"/>
          </w:tcPr>
          <w:p w14:paraId="0A60E7DA" w14:textId="77777777" w:rsidR="00A90C60" w:rsidRPr="00C05124" w:rsidRDefault="00A90C60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Смоленская область</w:t>
            </w:r>
          </w:p>
        </w:tc>
        <w:tc>
          <w:tcPr>
            <w:tcW w:w="1559" w:type="dxa"/>
            <w:vAlign w:val="bottom"/>
          </w:tcPr>
          <w:p w14:paraId="42AB4F24" w14:textId="77777777" w:rsidR="00A90C60" w:rsidRPr="00C05124" w:rsidRDefault="00A90C60" w:rsidP="00A90C6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11201</w:t>
            </w:r>
          </w:p>
        </w:tc>
        <w:tc>
          <w:tcPr>
            <w:tcW w:w="1560" w:type="dxa"/>
            <w:vAlign w:val="bottom"/>
          </w:tcPr>
          <w:p w14:paraId="4107F3B7" w14:textId="77777777" w:rsidR="00A90C60" w:rsidRPr="00C05124" w:rsidRDefault="00A90C60" w:rsidP="00A90C6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12038</w:t>
            </w:r>
          </w:p>
        </w:tc>
        <w:tc>
          <w:tcPr>
            <w:tcW w:w="1559" w:type="dxa"/>
            <w:vAlign w:val="bottom"/>
          </w:tcPr>
          <w:p w14:paraId="691D92F0" w14:textId="77777777" w:rsidR="00A90C60" w:rsidRPr="00C05124" w:rsidRDefault="00A90C60" w:rsidP="00A90C6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9782</w:t>
            </w:r>
          </w:p>
        </w:tc>
        <w:tc>
          <w:tcPr>
            <w:tcW w:w="1417" w:type="dxa"/>
            <w:vAlign w:val="bottom"/>
          </w:tcPr>
          <w:p w14:paraId="2E9AEAC3" w14:textId="77777777" w:rsidR="00A90C60" w:rsidRPr="00C05124" w:rsidRDefault="00A90C60" w:rsidP="00A90C60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10975</w:t>
            </w:r>
          </w:p>
        </w:tc>
        <w:tc>
          <w:tcPr>
            <w:tcW w:w="3014" w:type="dxa"/>
            <w:shd w:val="clear" w:color="auto" w:fill="auto"/>
          </w:tcPr>
          <w:p w14:paraId="082D120F" w14:textId="77777777" w:rsidR="00A90C60" w:rsidRPr="00C05124" w:rsidRDefault="00A90C60" w:rsidP="00A90C60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Смоленской области от 28.01.2021 г. № 44</w:t>
            </w:r>
          </w:p>
        </w:tc>
      </w:tr>
      <w:tr w:rsidR="00060369" w:rsidRPr="00C05124" w14:paraId="09A22AEF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9AFC551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Тамбовская область</w:t>
            </w:r>
          </w:p>
        </w:tc>
        <w:tc>
          <w:tcPr>
            <w:tcW w:w="1559" w:type="dxa"/>
            <w:vAlign w:val="bottom"/>
          </w:tcPr>
          <w:p w14:paraId="77319BE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10221</w:t>
            </w:r>
          </w:p>
        </w:tc>
        <w:tc>
          <w:tcPr>
            <w:tcW w:w="1560" w:type="dxa"/>
            <w:vAlign w:val="bottom"/>
          </w:tcPr>
          <w:p w14:paraId="4536C0D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11004</w:t>
            </w:r>
          </w:p>
        </w:tc>
        <w:tc>
          <w:tcPr>
            <w:tcW w:w="1559" w:type="dxa"/>
            <w:vAlign w:val="bottom"/>
          </w:tcPr>
          <w:p w14:paraId="6090BC5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8740</w:t>
            </w:r>
          </w:p>
        </w:tc>
        <w:tc>
          <w:tcPr>
            <w:tcW w:w="1417" w:type="dxa"/>
            <w:vAlign w:val="bottom"/>
          </w:tcPr>
          <w:p w14:paraId="2B9727D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10100</w:t>
            </w:r>
          </w:p>
        </w:tc>
        <w:tc>
          <w:tcPr>
            <w:tcW w:w="3014" w:type="dxa"/>
          </w:tcPr>
          <w:p w14:paraId="60DFED5E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Тамбовской области от 29.01.2021 г. № 67</w:t>
            </w:r>
          </w:p>
        </w:tc>
      </w:tr>
      <w:tr w:rsidR="00060369" w:rsidRPr="00C05124" w14:paraId="7B3DFB5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D55C900" w14:textId="77777777" w:rsidR="00060369" w:rsidRPr="00C05124" w:rsidRDefault="00060369" w:rsidP="00352C7B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Тверская область</w:t>
            </w:r>
          </w:p>
        </w:tc>
        <w:tc>
          <w:tcPr>
            <w:tcW w:w="1559" w:type="dxa"/>
            <w:vAlign w:val="bottom"/>
          </w:tcPr>
          <w:p w14:paraId="4F0CC4F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11234,14</w:t>
            </w:r>
          </w:p>
        </w:tc>
        <w:tc>
          <w:tcPr>
            <w:tcW w:w="1560" w:type="dxa"/>
            <w:vAlign w:val="bottom"/>
          </w:tcPr>
          <w:p w14:paraId="37EDFC6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12144,22</w:t>
            </w:r>
          </w:p>
        </w:tc>
        <w:tc>
          <w:tcPr>
            <w:tcW w:w="1559" w:type="dxa"/>
            <w:vAlign w:val="bottom"/>
          </w:tcPr>
          <w:p w14:paraId="3FF88A6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9875,00</w:t>
            </w:r>
          </w:p>
        </w:tc>
        <w:tc>
          <w:tcPr>
            <w:tcW w:w="1417" w:type="dxa"/>
            <w:vAlign w:val="bottom"/>
          </w:tcPr>
          <w:p w14:paraId="3CE277D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11893,59</w:t>
            </w:r>
          </w:p>
        </w:tc>
        <w:tc>
          <w:tcPr>
            <w:tcW w:w="3014" w:type="dxa"/>
          </w:tcPr>
          <w:p w14:paraId="571C7EEC" w14:textId="77777777" w:rsidR="00060369" w:rsidRPr="00C05124" w:rsidRDefault="00060369" w:rsidP="0080379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Тверской области от 04.03.2021 г. № 100-пп</w:t>
            </w:r>
          </w:p>
        </w:tc>
      </w:tr>
      <w:tr w:rsidR="00060369" w:rsidRPr="00C05124" w14:paraId="3F2891F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3DF85F5" w14:textId="77777777" w:rsidR="00060369" w:rsidRPr="00C05124" w:rsidRDefault="00060369" w:rsidP="00001812">
            <w:pPr>
              <w:spacing w:line="192" w:lineRule="exact"/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Тульская область</w:t>
            </w:r>
          </w:p>
        </w:tc>
        <w:tc>
          <w:tcPr>
            <w:tcW w:w="1559" w:type="dxa"/>
            <w:vAlign w:val="bottom"/>
          </w:tcPr>
          <w:p w14:paraId="0122C39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11134</w:t>
            </w:r>
          </w:p>
        </w:tc>
        <w:tc>
          <w:tcPr>
            <w:tcW w:w="1560" w:type="dxa"/>
            <w:vAlign w:val="bottom"/>
          </w:tcPr>
          <w:p w14:paraId="2DB5A16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11922</w:t>
            </w:r>
          </w:p>
        </w:tc>
        <w:tc>
          <w:tcPr>
            <w:tcW w:w="1559" w:type="dxa"/>
            <w:vAlign w:val="bottom"/>
          </w:tcPr>
          <w:p w14:paraId="2BFD3BA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9997</w:t>
            </w:r>
          </w:p>
        </w:tc>
        <w:tc>
          <w:tcPr>
            <w:tcW w:w="1417" w:type="dxa"/>
            <w:vAlign w:val="bottom"/>
          </w:tcPr>
          <w:p w14:paraId="2CE5DE6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11032</w:t>
            </w:r>
          </w:p>
        </w:tc>
        <w:tc>
          <w:tcPr>
            <w:tcW w:w="3014" w:type="dxa"/>
          </w:tcPr>
          <w:p w14:paraId="0991F31F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Тульской области от 01.02.2021 г. № 31</w:t>
            </w:r>
          </w:p>
        </w:tc>
      </w:tr>
      <w:tr w:rsidR="00060369" w:rsidRPr="00C05124" w14:paraId="4B8748F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2756F11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Ярославская область</w:t>
            </w:r>
          </w:p>
        </w:tc>
        <w:tc>
          <w:tcPr>
            <w:tcW w:w="1559" w:type="dxa"/>
            <w:vAlign w:val="bottom"/>
          </w:tcPr>
          <w:p w14:paraId="3E329A5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10742</w:t>
            </w:r>
          </w:p>
        </w:tc>
        <w:tc>
          <w:tcPr>
            <w:tcW w:w="1560" w:type="dxa"/>
            <w:vAlign w:val="bottom"/>
          </w:tcPr>
          <w:p w14:paraId="3658F50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11749</w:t>
            </w:r>
          </w:p>
        </w:tc>
        <w:tc>
          <w:tcPr>
            <w:tcW w:w="1559" w:type="dxa"/>
            <w:vAlign w:val="bottom"/>
          </w:tcPr>
          <w:p w14:paraId="0DBC97B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9231</w:t>
            </w:r>
          </w:p>
        </w:tc>
        <w:tc>
          <w:tcPr>
            <w:tcW w:w="1417" w:type="dxa"/>
            <w:vAlign w:val="bottom"/>
          </w:tcPr>
          <w:p w14:paraId="1715D5C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10959</w:t>
            </w:r>
          </w:p>
        </w:tc>
        <w:tc>
          <w:tcPr>
            <w:tcW w:w="3014" w:type="dxa"/>
          </w:tcPr>
          <w:p w14:paraId="3BB5E10B" w14:textId="77777777" w:rsidR="00060369" w:rsidRPr="00C05124" w:rsidRDefault="00060369" w:rsidP="00977046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Ярославской области от 29.01.2021 г. № 25-п</w:t>
            </w:r>
          </w:p>
        </w:tc>
      </w:tr>
      <w:tr w:rsidR="00060369" w:rsidRPr="00C05124" w14:paraId="78B9A280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0075A77" w14:textId="77777777" w:rsidR="00060369" w:rsidRPr="00C05124" w:rsidRDefault="00060369" w:rsidP="00216226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г. Москва</w:t>
            </w:r>
          </w:p>
        </w:tc>
        <w:tc>
          <w:tcPr>
            <w:tcW w:w="1559" w:type="dxa"/>
            <w:vAlign w:val="bottom"/>
          </w:tcPr>
          <w:p w14:paraId="5526512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18029</w:t>
            </w:r>
          </w:p>
        </w:tc>
        <w:tc>
          <w:tcPr>
            <w:tcW w:w="1560" w:type="dxa"/>
            <w:vAlign w:val="bottom"/>
          </w:tcPr>
          <w:p w14:paraId="3A055CA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20589</w:t>
            </w:r>
          </w:p>
        </w:tc>
        <w:tc>
          <w:tcPr>
            <w:tcW w:w="1559" w:type="dxa"/>
            <w:vAlign w:val="bottom"/>
          </w:tcPr>
          <w:p w14:paraId="7ABF5D2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13496</w:t>
            </w:r>
          </w:p>
        </w:tc>
        <w:tc>
          <w:tcPr>
            <w:tcW w:w="1417" w:type="dxa"/>
            <w:vAlign w:val="bottom"/>
          </w:tcPr>
          <w:p w14:paraId="1A66C5F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15582</w:t>
            </w:r>
          </w:p>
        </w:tc>
        <w:tc>
          <w:tcPr>
            <w:tcW w:w="3014" w:type="dxa"/>
          </w:tcPr>
          <w:p w14:paraId="73C5722A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Москвы </w:t>
            </w:r>
            <w:r w:rsidRPr="00C05124">
              <w:rPr>
                <w:sz w:val="16"/>
                <w:szCs w:val="16"/>
              </w:rPr>
              <w:br/>
              <w:t>от 19.01.2021 г. № 11-пп</w:t>
            </w:r>
          </w:p>
        </w:tc>
      </w:tr>
      <w:tr w:rsidR="00060369" w:rsidRPr="00C05124" w14:paraId="361C620E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49C026A" w14:textId="77777777" w:rsidR="00060369" w:rsidRPr="00C05124" w:rsidRDefault="00060369" w:rsidP="00704E0D">
            <w:pPr>
              <w:spacing w:before="120" w:line="192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lastRenderedPageBreak/>
              <w:t>Северо-Западный федеральный округ</w:t>
            </w:r>
          </w:p>
        </w:tc>
        <w:tc>
          <w:tcPr>
            <w:tcW w:w="1559" w:type="dxa"/>
            <w:vAlign w:val="bottom"/>
          </w:tcPr>
          <w:p w14:paraId="70153E00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560" w:type="dxa"/>
            <w:vAlign w:val="bottom"/>
          </w:tcPr>
          <w:p w14:paraId="79F86741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559" w:type="dxa"/>
            <w:vAlign w:val="bottom"/>
          </w:tcPr>
          <w:p w14:paraId="499E2020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vAlign w:val="bottom"/>
          </w:tcPr>
          <w:p w14:paraId="52433AAC" w14:textId="77777777" w:rsidR="00060369" w:rsidRPr="00C05124" w:rsidRDefault="00060369">
            <w:pPr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 </w:t>
            </w:r>
          </w:p>
        </w:tc>
        <w:tc>
          <w:tcPr>
            <w:tcW w:w="3014" w:type="dxa"/>
          </w:tcPr>
          <w:p w14:paraId="782ECA86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</w:p>
        </w:tc>
      </w:tr>
      <w:tr w:rsidR="00060369" w:rsidRPr="00C05124" w14:paraId="2E04A37A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9EA71CC" w14:textId="77777777" w:rsidR="00060369" w:rsidRPr="00C05124" w:rsidRDefault="00060369" w:rsidP="00B02CF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Карелия</w:t>
            </w:r>
          </w:p>
        </w:tc>
        <w:tc>
          <w:tcPr>
            <w:tcW w:w="1559" w:type="dxa"/>
            <w:vAlign w:val="bottom"/>
          </w:tcPr>
          <w:p w14:paraId="321CA09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14467</w:t>
            </w:r>
          </w:p>
        </w:tc>
        <w:tc>
          <w:tcPr>
            <w:tcW w:w="1560" w:type="dxa"/>
            <w:vAlign w:val="bottom"/>
          </w:tcPr>
          <w:p w14:paraId="0F496F8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15713</w:t>
            </w:r>
          </w:p>
        </w:tc>
        <w:tc>
          <w:tcPr>
            <w:tcW w:w="1559" w:type="dxa"/>
            <w:vAlign w:val="bottom"/>
          </w:tcPr>
          <w:p w14:paraId="0F48BAD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12783</w:t>
            </w:r>
          </w:p>
        </w:tc>
        <w:tc>
          <w:tcPr>
            <w:tcW w:w="1417" w:type="dxa"/>
            <w:vAlign w:val="bottom"/>
          </w:tcPr>
          <w:p w14:paraId="74342B9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13819</w:t>
            </w:r>
          </w:p>
        </w:tc>
        <w:tc>
          <w:tcPr>
            <w:tcW w:w="3014" w:type="dxa"/>
          </w:tcPr>
          <w:p w14:paraId="1079DC49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Карелия от 09.02.2021 г. № 29-п</w:t>
            </w:r>
          </w:p>
        </w:tc>
      </w:tr>
      <w:tr w:rsidR="00060369" w:rsidRPr="00C05124" w14:paraId="0FAF7C95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30059B0" w14:textId="77777777" w:rsidR="00060369" w:rsidRPr="00C05124" w:rsidRDefault="00060369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Коми</w:t>
            </w:r>
          </w:p>
        </w:tc>
        <w:tc>
          <w:tcPr>
            <w:tcW w:w="1559" w:type="dxa"/>
            <w:vAlign w:val="bottom"/>
          </w:tcPr>
          <w:p w14:paraId="3F7D6AA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14567</w:t>
            </w:r>
          </w:p>
        </w:tc>
        <w:tc>
          <w:tcPr>
            <w:tcW w:w="1560" w:type="dxa"/>
            <w:vAlign w:val="bottom"/>
          </w:tcPr>
          <w:p w14:paraId="4971B84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15715</w:t>
            </w:r>
          </w:p>
        </w:tc>
        <w:tc>
          <w:tcPr>
            <w:tcW w:w="1559" w:type="dxa"/>
            <w:vAlign w:val="bottom"/>
          </w:tcPr>
          <w:p w14:paraId="2AB849D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12645</w:t>
            </w:r>
          </w:p>
        </w:tc>
        <w:tc>
          <w:tcPr>
            <w:tcW w:w="1417" w:type="dxa"/>
            <w:vAlign w:val="bottom"/>
          </w:tcPr>
          <w:p w14:paraId="7AF4F40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14701</w:t>
            </w:r>
          </w:p>
        </w:tc>
        <w:tc>
          <w:tcPr>
            <w:tcW w:w="3014" w:type="dxa"/>
          </w:tcPr>
          <w:p w14:paraId="22436CBE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Коми от 21.01.2021 г. № 15</w:t>
            </w:r>
          </w:p>
        </w:tc>
      </w:tr>
      <w:tr w:rsidR="00060369" w:rsidRPr="00C05124" w14:paraId="18FC474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5A4B2583" w14:textId="77777777" w:rsidR="00060369" w:rsidRPr="00C05124" w:rsidRDefault="00060369" w:rsidP="00E2068B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Архангельская область</w:t>
            </w:r>
            <w:r w:rsidRPr="00C05124">
              <w:rPr>
                <w:sz w:val="16"/>
                <w:szCs w:val="16"/>
                <w:vertAlign w:val="superscript"/>
              </w:rPr>
              <w:t>1</w:t>
            </w:r>
            <w:r w:rsidRPr="00C0512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0FEAF41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43A23C7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41F5961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058BBE6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5D156623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</w:p>
        </w:tc>
      </w:tr>
      <w:tr w:rsidR="00060369" w:rsidRPr="00C05124" w14:paraId="7EEF83C3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1480EBF" w14:textId="77777777" w:rsidR="00060369" w:rsidRPr="00C05124" w:rsidRDefault="00060369" w:rsidP="00704E0D">
            <w:pPr>
              <w:spacing w:line="192" w:lineRule="exact"/>
              <w:ind w:left="22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 том числе:</w:t>
            </w:r>
          </w:p>
          <w:p w14:paraId="646A6A95" w14:textId="77777777" w:rsidR="00060369" w:rsidRPr="00C05124" w:rsidRDefault="00060369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Ненецкий авт. округ</w:t>
            </w:r>
          </w:p>
        </w:tc>
        <w:tc>
          <w:tcPr>
            <w:tcW w:w="1559" w:type="dxa"/>
            <w:vAlign w:val="bottom"/>
          </w:tcPr>
          <w:p w14:paraId="6187D4F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22219</w:t>
            </w:r>
          </w:p>
        </w:tc>
        <w:tc>
          <w:tcPr>
            <w:tcW w:w="1560" w:type="dxa"/>
            <w:vAlign w:val="bottom"/>
          </w:tcPr>
          <w:p w14:paraId="33028EE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23423</w:t>
            </w:r>
          </w:p>
        </w:tc>
        <w:tc>
          <w:tcPr>
            <w:tcW w:w="1559" w:type="dxa"/>
            <w:vAlign w:val="bottom"/>
          </w:tcPr>
          <w:p w14:paraId="0430249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19353</w:t>
            </w:r>
          </w:p>
        </w:tc>
        <w:tc>
          <w:tcPr>
            <w:tcW w:w="1417" w:type="dxa"/>
            <w:vAlign w:val="bottom"/>
          </w:tcPr>
          <w:p w14:paraId="45F82F9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23215</w:t>
            </w:r>
          </w:p>
        </w:tc>
        <w:tc>
          <w:tcPr>
            <w:tcW w:w="3014" w:type="dxa"/>
          </w:tcPr>
          <w:p w14:paraId="5D475873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Ненецкого автономного округа от 03.02.2021 г.</w:t>
            </w:r>
          </w:p>
          <w:p w14:paraId="15191962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№</w:t>
            </w:r>
            <w:r w:rsidRPr="00C05124">
              <w:rPr>
                <w:sz w:val="16"/>
                <w:szCs w:val="16"/>
                <w:lang w:val="en-US"/>
              </w:rPr>
              <w:t xml:space="preserve"> 25</w:t>
            </w:r>
            <w:r w:rsidRPr="00C05124">
              <w:rPr>
                <w:sz w:val="16"/>
                <w:szCs w:val="16"/>
              </w:rPr>
              <w:t xml:space="preserve">-п </w:t>
            </w:r>
          </w:p>
        </w:tc>
      </w:tr>
      <w:tr w:rsidR="00060369" w:rsidRPr="00C05124" w14:paraId="3C9B7903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59ED4C3" w14:textId="77777777" w:rsidR="00060369" w:rsidRPr="00C05124" w:rsidRDefault="00060369" w:rsidP="00704E0D">
            <w:pPr>
              <w:spacing w:line="192" w:lineRule="exact"/>
              <w:ind w:left="170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Архангельская область без авт. округа</w:t>
            </w:r>
          </w:p>
        </w:tc>
        <w:tc>
          <w:tcPr>
            <w:tcW w:w="1559" w:type="dxa"/>
            <w:vAlign w:val="bottom"/>
          </w:tcPr>
          <w:p w14:paraId="79551FA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13857</w:t>
            </w:r>
          </w:p>
        </w:tc>
        <w:tc>
          <w:tcPr>
            <w:tcW w:w="1560" w:type="dxa"/>
            <w:vAlign w:val="bottom"/>
          </w:tcPr>
          <w:p w14:paraId="51ACD35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15048</w:t>
            </w:r>
          </w:p>
        </w:tc>
        <w:tc>
          <w:tcPr>
            <w:tcW w:w="1559" w:type="dxa"/>
            <w:vAlign w:val="bottom"/>
          </w:tcPr>
          <w:p w14:paraId="6E35748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12014</w:t>
            </w:r>
          </w:p>
        </w:tc>
        <w:tc>
          <w:tcPr>
            <w:tcW w:w="1417" w:type="dxa"/>
            <w:vAlign w:val="bottom"/>
          </w:tcPr>
          <w:p w14:paraId="13C3F51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13815</w:t>
            </w:r>
          </w:p>
        </w:tc>
        <w:tc>
          <w:tcPr>
            <w:tcW w:w="3014" w:type="dxa"/>
          </w:tcPr>
          <w:p w14:paraId="5F9D9CF6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Архангельской области от 26.12.2020 г. № 944-пп</w:t>
            </w:r>
          </w:p>
        </w:tc>
      </w:tr>
      <w:tr w:rsidR="00060369" w:rsidRPr="00C05124" w14:paraId="0D2B102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37E344B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Вологодская область</w:t>
            </w:r>
          </w:p>
        </w:tc>
        <w:tc>
          <w:tcPr>
            <w:tcW w:w="1559" w:type="dxa"/>
            <w:vAlign w:val="bottom"/>
          </w:tcPr>
          <w:p w14:paraId="0BA8F0A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11767</w:t>
            </w:r>
          </w:p>
        </w:tc>
        <w:tc>
          <w:tcPr>
            <w:tcW w:w="1560" w:type="dxa"/>
            <w:vAlign w:val="bottom"/>
          </w:tcPr>
          <w:p w14:paraId="6B25BE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12761</w:t>
            </w:r>
          </w:p>
        </w:tc>
        <w:tc>
          <w:tcPr>
            <w:tcW w:w="1559" w:type="dxa"/>
            <w:vAlign w:val="bottom"/>
          </w:tcPr>
          <w:p w14:paraId="220F705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10221</w:t>
            </w:r>
          </w:p>
        </w:tc>
        <w:tc>
          <w:tcPr>
            <w:tcW w:w="1417" w:type="dxa"/>
            <w:vAlign w:val="bottom"/>
          </w:tcPr>
          <w:p w14:paraId="4555C6F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11732</w:t>
            </w:r>
          </w:p>
        </w:tc>
        <w:tc>
          <w:tcPr>
            <w:tcW w:w="3014" w:type="dxa"/>
          </w:tcPr>
          <w:p w14:paraId="06BFF51D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Вологодской области от 01.02.2021 г. № 90</w:t>
            </w:r>
          </w:p>
        </w:tc>
      </w:tr>
      <w:tr w:rsidR="00060369" w:rsidRPr="00C05124" w14:paraId="048E8A6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817B854" w14:textId="77777777" w:rsidR="00060369" w:rsidRPr="00C05124" w:rsidRDefault="00060369" w:rsidP="003E3A57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Калининградская область</w:t>
            </w:r>
          </w:p>
        </w:tc>
        <w:tc>
          <w:tcPr>
            <w:tcW w:w="1559" w:type="dxa"/>
            <w:vAlign w:val="bottom"/>
          </w:tcPr>
          <w:p w14:paraId="51075A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12067</w:t>
            </w:r>
          </w:p>
        </w:tc>
        <w:tc>
          <w:tcPr>
            <w:tcW w:w="1560" w:type="dxa"/>
            <w:vAlign w:val="bottom"/>
          </w:tcPr>
          <w:p w14:paraId="222CFD2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13153</w:t>
            </w:r>
          </w:p>
        </w:tc>
        <w:tc>
          <w:tcPr>
            <w:tcW w:w="1559" w:type="dxa"/>
            <w:vAlign w:val="bottom"/>
          </w:tcPr>
          <w:p w14:paraId="32F978A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10378</w:t>
            </w:r>
          </w:p>
        </w:tc>
        <w:tc>
          <w:tcPr>
            <w:tcW w:w="1417" w:type="dxa"/>
            <w:vAlign w:val="bottom"/>
          </w:tcPr>
          <w:p w14:paraId="27962ED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11705</w:t>
            </w:r>
          </w:p>
        </w:tc>
        <w:tc>
          <w:tcPr>
            <w:tcW w:w="3014" w:type="dxa"/>
          </w:tcPr>
          <w:p w14:paraId="47904407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Калининградской области от 01.02.2021 г. № 41</w:t>
            </w:r>
          </w:p>
        </w:tc>
      </w:tr>
      <w:tr w:rsidR="00060369" w:rsidRPr="00C05124" w14:paraId="06C9089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B612ED1" w14:textId="77777777" w:rsidR="00060369" w:rsidRPr="00C05124" w:rsidRDefault="00060369" w:rsidP="00AE1DCC">
            <w:pPr>
              <w:spacing w:line="192" w:lineRule="exact"/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Ленинградская область</w:t>
            </w:r>
          </w:p>
        </w:tc>
        <w:tc>
          <w:tcPr>
            <w:tcW w:w="1559" w:type="dxa"/>
            <w:vAlign w:val="bottom"/>
          </w:tcPr>
          <w:p w14:paraId="0A4E031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11289</w:t>
            </w:r>
          </w:p>
        </w:tc>
        <w:tc>
          <w:tcPr>
            <w:tcW w:w="1560" w:type="dxa"/>
            <w:vAlign w:val="bottom"/>
          </w:tcPr>
          <w:p w14:paraId="6DDA145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12231</w:t>
            </w:r>
          </w:p>
        </w:tc>
        <w:tc>
          <w:tcPr>
            <w:tcW w:w="1559" w:type="dxa"/>
            <w:vAlign w:val="bottom"/>
          </w:tcPr>
          <w:p w14:paraId="624A951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9620</w:t>
            </w:r>
          </w:p>
        </w:tc>
        <w:tc>
          <w:tcPr>
            <w:tcW w:w="1417" w:type="dxa"/>
            <w:vAlign w:val="bottom"/>
          </w:tcPr>
          <w:p w14:paraId="62472EC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10869</w:t>
            </w:r>
          </w:p>
        </w:tc>
        <w:tc>
          <w:tcPr>
            <w:tcW w:w="3014" w:type="dxa"/>
          </w:tcPr>
          <w:p w14:paraId="5FDB9AA8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Ленинградской области от 10.02.2021 г. № 83</w:t>
            </w:r>
          </w:p>
        </w:tc>
      </w:tr>
      <w:tr w:rsidR="00060369" w:rsidRPr="00C05124" w14:paraId="2695428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95BF986" w14:textId="77777777" w:rsidR="00060369" w:rsidRPr="00C05124" w:rsidRDefault="00060369" w:rsidP="00AE1DCC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Мурманская область</w:t>
            </w:r>
          </w:p>
        </w:tc>
        <w:tc>
          <w:tcPr>
            <w:tcW w:w="1559" w:type="dxa"/>
            <w:vAlign w:val="bottom"/>
          </w:tcPr>
          <w:p w14:paraId="0880740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18625</w:t>
            </w:r>
          </w:p>
        </w:tc>
        <w:tc>
          <w:tcPr>
            <w:tcW w:w="1560" w:type="dxa"/>
            <w:vAlign w:val="bottom"/>
          </w:tcPr>
          <w:p w14:paraId="42EF1A8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19391</w:t>
            </w:r>
          </w:p>
        </w:tc>
        <w:tc>
          <w:tcPr>
            <w:tcW w:w="1559" w:type="dxa"/>
            <w:vAlign w:val="bottom"/>
          </w:tcPr>
          <w:p w14:paraId="69D9E13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15452</w:t>
            </w:r>
          </w:p>
        </w:tc>
        <w:tc>
          <w:tcPr>
            <w:tcW w:w="1417" w:type="dxa"/>
            <w:vAlign w:val="bottom"/>
          </w:tcPr>
          <w:p w14:paraId="66A301C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18650</w:t>
            </w:r>
          </w:p>
        </w:tc>
        <w:tc>
          <w:tcPr>
            <w:tcW w:w="3014" w:type="dxa"/>
          </w:tcPr>
          <w:p w14:paraId="16892676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Мурманской области от 08.02.2021 г. № 40-пп</w:t>
            </w:r>
          </w:p>
        </w:tc>
      </w:tr>
      <w:tr w:rsidR="00060369" w:rsidRPr="00C05124" w14:paraId="11F970F1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726F237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Новгородская область</w:t>
            </w:r>
          </w:p>
        </w:tc>
        <w:tc>
          <w:tcPr>
            <w:tcW w:w="1559" w:type="dxa"/>
            <w:vAlign w:val="bottom"/>
          </w:tcPr>
          <w:p w14:paraId="3C26FD6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11408</w:t>
            </w:r>
          </w:p>
        </w:tc>
        <w:tc>
          <w:tcPr>
            <w:tcW w:w="1560" w:type="dxa"/>
            <w:vAlign w:val="bottom"/>
          </w:tcPr>
          <w:p w14:paraId="3ED40E9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12378</w:t>
            </w:r>
          </w:p>
        </w:tc>
        <w:tc>
          <w:tcPr>
            <w:tcW w:w="1559" w:type="dxa"/>
            <w:vAlign w:val="bottom"/>
          </w:tcPr>
          <w:p w14:paraId="68409D3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9447</w:t>
            </w:r>
          </w:p>
        </w:tc>
        <w:tc>
          <w:tcPr>
            <w:tcW w:w="1417" w:type="dxa"/>
            <w:vAlign w:val="bottom"/>
          </w:tcPr>
          <w:p w14:paraId="11DBD8B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11380</w:t>
            </w:r>
          </w:p>
        </w:tc>
        <w:tc>
          <w:tcPr>
            <w:tcW w:w="3014" w:type="dxa"/>
          </w:tcPr>
          <w:p w14:paraId="3A16A660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Новгородской области от 08.02.2021 г. № 19 </w:t>
            </w:r>
          </w:p>
        </w:tc>
      </w:tr>
      <w:tr w:rsidR="00060369" w:rsidRPr="00C05124" w14:paraId="22A6A9DF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96E8CA4" w14:textId="77777777" w:rsidR="00060369" w:rsidRPr="00C05124" w:rsidRDefault="00060369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Псковская область</w:t>
            </w:r>
          </w:p>
        </w:tc>
        <w:tc>
          <w:tcPr>
            <w:tcW w:w="1559" w:type="dxa"/>
            <w:vAlign w:val="bottom"/>
          </w:tcPr>
          <w:p w14:paraId="1116472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11807</w:t>
            </w:r>
          </w:p>
        </w:tc>
        <w:tc>
          <w:tcPr>
            <w:tcW w:w="1560" w:type="dxa"/>
            <w:vAlign w:val="bottom"/>
          </w:tcPr>
          <w:p w14:paraId="1EB5236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12790</w:t>
            </w:r>
          </w:p>
        </w:tc>
        <w:tc>
          <w:tcPr>
            <w:tcW w:w="1559" w:type="dxa"/>
            <w:vAlign w:val="bottom"/>
          </w:tcPr>
          <w:p w14:paraId="261CC82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9692</w:t>
            </w:r>
          </w:p>
        </w:tc>
        <w:tc>
          <w:tcPr>
            <w:tcW w:w="1417" w:type="dxa"/>
            <w:vAlign w:val="bottom"/>
          </w:tcPr>
          <w:p w14:paraId="3937DC9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11779</w:t>
            </w:r>
          </w:p>
        </w:tc>
        <w:tc>
          <w:tcPr>
            <w:tcW w:w="3014" w:type="dxa"/>
          </w:tcPr>
          <w:p w14:paraId="2F170EFC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Псковской области от 02.02.2021 г. № 14</w:t>
            </w:r>
          </w:p>
        </w:tc>
      </w:tr>
      <w:tr w:rsidR="00490F13" w:rsidRPr="00C05124" w14:paraId="7FF35707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ECF9F0F" w14:textId="77777777" w:rsidR="00490F13" w:rsidRPr="00C05124" w:rsidRDefault="00490F13" w:rsidP="00F00034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г. Санкт-Петербург</w:t>
            </w:r>
          </w:p>
        </w:tc>
        <w:tc>
          <w:tcPr>
            <w:tcW w:w="1559" w:type="dxa"/>
            <w:vAlign w:val="bottom"/>
          </w:tcPr>
          <w:p w14:paraId="2E15F47E" w14:textId="77777777" w:rsidR="00490F13" w:rsidRPr="00C05124" w:rsidRDefault="00490F13" w:rsidP="00490F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  <w:lang w:val="en-US"/>
              </w:rPr>
              <w:t>11910,4</w:t>
            </w:r>
            <w:r w:rsidR="00DA2421" w:rsidRPr="00C05124">
              <w:rPr>
                <w:sz w:val="16"/>
                <w:szCs w:val="16"/>
              </w:rPr>
              <w:t>0</w:t>
            </w:r>
          </w:p>
        </w:tc>
        <w:tc>
          <w:tcPr>
            <w:tcW w:w="1560" w:type="dxa"/>
            <w:vAlign w:val="bottom"/>
          </w:tcPr>
          <w:p w14:paraId="1B514AEF" w14:textId="77777777" w:rsidR="00490F13" w:rsidRPr="00C05124" w:rsidRDefault="00490F13" w:rsidP="00490F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  <w:lang w:val="en-US"/>
              </w:rPr>
              <w:t>13073,8</w:t>
            </w:r>
            <w:r w:rsidR="00DA2421" w:rsidRPr="00C05124"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vAlign w:val="bottom"/>
          </w:tcPr>
          <w:p w14:paraId="18B47F67" w14:textId="77777777" w:rsidR="00490F13" w:rsidRPr="00C05124" w:rsidRDefault="00490F13" w:rsidP="00490F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  <w:lang w:val="en-US"/>
              </w:rPr>
              <w:t>10280,3</w:t>
            </w:r>
            <w:r w:rsidR="00DA2421" w:rsidRPr="00C05124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  <w:vAlign w:val="bottom"/>
          </w:tcPr>
          <w:p w14:paraId="5F885E52" w14:textId="77777777" w:rsidR="00490F13" w:rsidRPr="00C05124" w:rsidRDefault="00490F13" w:rsidP="00490F13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  <w:lang w:val="en-US"/>
              </w:rPr>
              <w:t>11607,5</w:t>
            </w:r>
            <w:r w:rsidR="00DA2421" w:rsidRPr="00C05124">
              <w:rPr>
                <w:sz w:val="16"/>
                <w:szCs w:val="16"/>
              </w:rPr>
              <w:t>0</w:t>
            </w:r>
          </w:p>
        </w:tc>
        <w:tc>
          <w:tcPr>
            <w:tcW w:w="3014" w:type="dxa"/>
          </w:tcPr>
          <w:p w14:paraId="0D9749B5" w14:textId="77777777" w:rsidR="00490F13" w:rsidRPr="00C05124" w:rsidRDefault="00490F13" w:rsidP="00624B56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Санкт-Петербурга от 24.03.2021 г. № 143</w:t>
            </w:r>
          </w:p>
        </w:tc>
      </w:tr>
      <w:tr w:rsidR="00060369" w:rsidRPr="00C05124" w14:paraId="6172565D" w14:textId="77777777" w:rsidTr="00060369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355EA32D" w14:textId="77777777" w:rsidR="00060369" w:rsidRPr="00C05124" w:rsidRDefault="00060369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t>Южный федеральный округ</w:t>
            </w:r>
          </w:p>
        </w:tc>
        <w:tc>
          <w:tcPr>
            <w:tcW w:w="1559" w:type="dxa"/>
            <w:vAlign w:val="bottom"/>
          </w:tcPr>
          <w:p w14:paraId="0AA6C41A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3ABDC940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1DDE71BF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79BE6986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3014" w:type="dxa"/>
          </w:tcPr>
          <w:p w14:paraId="18E34247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45AFE95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A680CF1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Республика Адыгея</w:t>
            </w:r>
          </w:p>
        </w:tc>
        <w:tc>
          <w:tcPr>
            <w:tcW w:w="1559" w:type="dxa"/>
            <w:vAlign w:val="bottom"/>
          </w:tcPr>
          <w:p w14:paraId="04C56D9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9779</w:t>
            </w:r>
          </w:p>
        </w:tc>
        <w:tc>
          <w:tcPr>
            <w:tcW w:w="1560" w:type="dxa"/>
            <w:vAlign w:val="bottom"/>
          </w:tcPr>
          <w:p w14:paraId="250B07D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10404</w:t>
            </w:r>
          </w:p>
        </w:tc>
        <w:tc>
          <w:tcPr>
            <w:tcW w:w="1559" w:type="dxa"/>
            <w:vAlign w:val="bottom"/>
          </w:tcPr>
          <w:p w14:paraId="33377FF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7981</w:t>
            </w:r>
          </w:p>
        </w:tc>
        <w:tc>
          <w:tcPr>
            <w:tcW w:w="1417" w:type="dxa"/>
            <w:vAlign w:val="bottom"/>
          </w:tcPr>
          <w:p w14:paraId="73360D6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10060</w:t>
            </w:r>
          </w:p>
        </w:tc>
        <w:tc>
          <w:tcPr>
            <w:tcW w:w="3014" w:type="dxa"/>
          </w:tcPr>
          <w:p w14:paraId="7BAD62B0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Кабинета Министров Республики Адыгея от 05.02.2021 г. № 15</w:t>
            </w:r>
          </w:p>
        </w:tc>
      </w:tr>
      <w:tr w:rsidR="00060369" w:rsidRPr="00C05124" w14:paraId="02EE3FE4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89825CC" w14:textId="77777777" w:rsidR="00060369" w:rsidRPr="00C05124" w:rsidRDefault="00060369" w:rsidP="00321216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Республика Калмыкия</w:t>
            </w:r>
          </w:p>
        </w:tc>
        <w:tc>
          <w:tcPr>
            <w:tcW w:w="1559" w:type="dxa"/>
            <w:vAlign w:val="bottom"/>
          </w:tcPr>
          <w:p w14:paraId="4FEEBF8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10631</w:t>
            </w:r>
          </w:p>
        </w:tc>
        <w:tc>
          <w:tcPr>
            <w:tcW w:w="1560" w:type="dxa"/>
            <w:vAlign w:val="bottom"/>
          </w:tcPr>
          <w:p w14:paraId="15357AC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11083</w:t>
            </w:r>
          </w:p>
        </w:tc>
        <w:tc>
          <w:tcPr>
            <w:tcW w:w="1559" w:type="dxa"/>
            <w:vAlign w:val="bottom"/>
          </w:tcPr>
          <w:p w14:paraId="3FB3DF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8472</w:t>
            </w:r>
          </w:p>
        </w:tc>
        <w:tc>
          <w:tcPr>
            <w:tcW w:w="1417" w:type="dxa"/>
            <w:vAlign w:val="bottom"/>
          </w:tcPr>
          <w:p w14:paraId="729744A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10926</w:t>
            </w:r>
          </w:p>
        </w:tc>
        <w:tc>
          <w:tcPr>
            <w:tcW w:w="3014" w:type="dxa"/>
          </w:tcPr>
          <w:p w14:paraId="3031D612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Калмыкия от 05.02.2021 г. № 33</w:t>
            </w:r>
          </w:p>
        </w:tc>
      </w:tr>
      <w:tr w:rsidR="00060369" w:rsidRPr="00C05124" w14:paraId="2FD3EA95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915CF05" w14:textId="77777777" w:rsidR="00060369" w:rsidRPr="00C05124" w:rsidRDefault="00060369" w:rsidP="008D3E3B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Республика Крым</w:t>
            </w:r>
          </w:p>
        </w:tc>
        <w:tc>
          <w:tcPr>
            <w:tcW w:w="1559" w:type="dxa"/>
            <w:vAlign w:val="bottom"/>
          </w:tcPr>
          <w:p w14:paraId="24B3A75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10998</w:t>
            </w:r>
          </w:p>
        </w:tc>
        <w:tc>
          <w:tcPr>
            <w:tcW w:w="1560" w:type="dxa"/>
            <w:vAlign w:val="bottom"/>
          </w:tcPr>
          <w:p w14:paraId="1B27B21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11753</w:t>
            </w:r>
          </w:p>
        </w:tc>
        <w:tc>
          <w:tcPr>
            <w:tcW w:w="1559" w:type="dxa"/>
            <w:vAlign w:val="bottom"/>
          </w:tcPr>
          <w:p w14:paraId="5CE8638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9546</w:t>
            </w:r>
          </w:p>
        </w:tc>
        <w:tc>
          <w:tcPr>
            <w:tcW w:w="1417" w:type="dxa"/>
            <w:vAlign w:val="bottom"/>
          </w:tcPr>
          <w:p w14:paraId="5A40011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11713</w:t>
            </w:r>
          </w:p>
        </w:tc>
        <w:tc>
          <w:tcPr>
            <w:tcW w:w="3014" w:type="dxa"/>
          </w:tcPr>
          <w:p w14:paraId="64767784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Совета Министров Республики Крым от 02.02.2021 г. № 54</w:t>
            </w:r>
          </w:p>
        </w:tc>
      </w:tr>
      <w:tr w:rsidR="00060369" w:rsidRPr="00C05124" w14:paraId="09D91048" w14:textId="77777777" w:rsidTr="00060369">
        <w:trPr>
          <w:cantSplit/>
          <w:trHeight w:val="357"/>
          <w:jc w:val="center"/>
        </w:trPr>
        <w:tc>
          <w:tcPr>
            <w:tcW w:w="2902" w:type="dxa"/>
            <w:vAlign w:val="bottom"/>
          </w:tcPr>
          <w:p w14:paraId="6FDB119F" w14:textId="77777777" w:rsidR="00060369" w:rsidRPr="00C05124" w:rsidRDefault="00060369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Краснодарский край</w:t>
            </w:r>
          </w:p>
        </w:tc>
        <w:tc>
          <w:tcPr>
            <w:tcW w:w="1559" w:type="dxa"/>
            <w:vAlign w:val="bottom"/>
          </w:tcPr>
          <w:p w14:paraId="423FE32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11397</w:t>
            </w:r>
          </w:p>
        </w:tc>
        <w:tc>
          <w:tcPr>
            <w:tcW w:w="1560" w:type="dxa"/>
            <w:vAlign w:val="bottom"/>
          </w:tcPr>
          <w:p w14:paraId="27F9C8F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12298</w:t>
            </w:r>
          </w:p>
        </w:tc>
        <w:tc>
          <w:tcPr>
            <w:tcW w:w="1559" w:type="dxa"/>
            <w:vAlign w:val="bottom"/>
          </w:tcPr>
          <w:p w14:paraId="349EE93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9922</w:t>
            </w:r>
          </w:p>
        </w:tc>
        <w:tc>
          <w:tcPr>
            <w:tcW w:w="1417" w:type="dxa"/>
            <w:vAlign w:val="bottom"/>
          </w:tcPr>
          <w:p w14:paraId="4F64F19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11114</w:t>
            </w:r>
          </w:p>
        </w:tc>
        <w:tc>
          <w:tcPr>
            <w:tcW w:w="3014" w:type="dxa"/>
          </w:tcPr>
          <w:p w14:paraId="6E95F4B1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Приказ Министерства труда и социального развития Краснодарского края </w:t>
            </w:r>
            <w:r w:rsidRPr="00C05124">
              <w:rPr>
                <w:sz w:val="16"/>
                <w:szCs w:val="16"/>
              </w:rPr>
              <w:br/>
              <w:t>от 16.02.2021 г. № 162</w:t>
            </w:r>
          </w:p>
        </w:tc>
      </w:tr>
      <w:tr w:rsidR="0043756E" w:rsidRPr="00C05124" w14:paraId="7204CE0E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75255DF" w14:textId="77777777" w:rsidR="0043756E" w:rsidRPr="00C05124" w:rsidRDefault="0043756E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Астраханская область</w:t>
            </w:r>
          </w:p>
        </w:tc>
        <w:tc>
          <w:tcPr>
            <w:tcW w:w="1559" w:type="dxa"/>
            <w:vAlign w:val="bottom"/>
          </w:tcPr>
          <w:p w14:paraId="5CB5434C" w14:textId="77777777" w:rsidR="0043756E" w:rsidRPr="00C05124" w:rsidRDefault="0043756E" w:rsidP="0043756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11069</w:t>
            </w:r>
          </w:p>
        </w:tc>
        <w:tc>
          <w:tcPr>
            <w:tcW w:w="1560" w:type="dxa"/>
            <w:vAlign w:val="bottom"/>
          </w:tcPr>
          <w:p w14:paraId="30E39B0B" w14:textId="77777777" w:rsidR="0043756E" w:rsidRPr="00C05124" w:rsidRDefault="0043756E" w:rsidP="0043756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11400</w:t>
            </w:r>
          </w:p>
        </w:tc>
        <w:tc>
          <w:tcPr>
            <w:tcW w:w="1559" w:type="dxa"/>
            <w:vAlign w:val="bottom"/>
          </w:tcPr>
          <w:p w14:paraId="26BFC612" w14:textId="77777777" w:rsidR="0043756E" w:rsidRPr="00C05124" w:rsidRDefault="0043756E" w:rsidP="0043756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9621</w:t>
            </w:r>
          </w:p>
        </w:tc>
        <w:tc>
          <w:tcPr>
            <w:tcW w:w="1417" w:type="dxa"/>
            <w:vAlign w:val="bottom"/>
          </w:tcPr>
          <w:p w14:paraId="261E688C" w14:textId="77777777" w:rsidR="0043756E" w:rsidRPr="00C05124" w:rsidRDefault="0043756E" w:rsidP="0043756E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11862</w:t>
            </w:r>
          </w:p>
        </w:tc>
        <w:tc>
          <w:tcPr>
            <w:tcW w:w="3014" w:type="dxa"/>
          </w:tcPr>
          <w:p w14:paraId="779D8BB0" w14:textId="77777777" w:rsidR="0043756E" w:rsidRPr="00C05124" w:rsidRDefault="0043756E" w:rsidP="0043756E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Астраханской области от 19.03.2021 г. № 77-п</w:t>
            </w:r>
          </w:p>
        </w:tc>
      </w:tr>
      <w:tr w:rsidR="00060369" w:rsidRPr="00C05124" w14:paraId="6996A23F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D61D750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Волгоградская область</w:t>
            </w:r>
          </w:p>
        </w:tc>
        <w:tc>
          <w:tcPr>
            <w:tcW w:w="1559" w:type="dxa"/>
            <w:vAlign w:val="bottom"/>
          </w:tcPr>
          <w:p w14:paraId="6D8DE50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10158</w:t>
            </w:r>
          </w:p>
        </w:tc>
        <w:tc>
          <w:tcPr>
            <w:tcW w:w="1560" w:type="dxa"/>
            <w:vAlign w:val="bottom"/>
          </w:tcPr>
          <w:p w14:paraId="779792D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10892</w:t>
            </w:r>
          </w:p>
        </w:tc>
        <w:tc>
          <w:tcPr>
            <w:tcW w:w="1559" w:type="dxa"/>
            <w:vAlign w:val="bottom"/>
          </w:tcPr>
          <w:p w14:paraId="0CE8E13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9020</w:t>
            </w:r>
          </w:p>
        </w:tc>
        <w:tc>
          <w:tcPr>
            <w:tcW w:w="1417" w:type="dxa"/>
            <w:vAlign w:val="bottom"/>
          </w:tcPr>
          <w:p w14:paraId="5D144A0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10414</w:t>
            </w:r>
          </w:p>
        </w:tc>
        <w:tc>
          <w:tcPr>
            <w:tcW w:w="3014" w:type="dxa"/>
            <w:shd w:val="clear" w:color="auto" w:fill="auto"/>
          </w:tcPr>
          <w:p w14:paraId="6E69BD78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Волгоградской области от 27.01.2021 г. № 22-п</w:t>
            </w:r>
          </w:p>
        </w:tc>
      </w:tr>
      <w:tr w:rsidR="00060369" w:rsidRPr="00C05124" w14:paraId="71B342D6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52DB3C41" w14:textId="77777777" w:rsidR="00060369" w:rsidRPr="00C05124" w:rsidRDefault="00060369" w:rsidP="00704E0D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Ростовская область</w:t>
            </w:r>
          </w:p>
        </w:tc>
        <w:tc>
          <w:tcPr>
            <w:tcW w:w="1559" w:type="dxa"/>
            <w:vAlign w:val="bottom"/>
          </w:tcPr>
          <w:p w14:paraId="3FA35CA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11053</w:t>
            </w:r>
          </w:p>
        </w:tc>
        <w:tc>
          <w:tcPr>
            <w:tcW w:w="1560" w:type="dxa"/>
            <w:vAlign w:val="bottom"/>
          </w:tcPr>
          <w:p w14:paraId="7925969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11753</w:t>
            </w:r>
          </w:p>
        </w:tc>
        <w:tc>
          <w:tcPr>
            <w:tcW w:w="1559" w:type="dxa"/>
            <w:vAlign w:val="bottom"/>
          </w:tcPr>
          <w:p w14:paraId="320EA2E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9445</w:t>
            </w:r>
          </w:p>
        </w:tc>
        <w:tc>
          <w:tcPr>
            <w:tcW w:w="1417" w:type="dxa"/>
            <w:vAlign w:val="bottom"/>
          </w:tcPr>
          <w:p w14:paraId="768C4A9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11642</w:t>
            </w:r>
          </w:p>
        </w:tc>
        <w:tc>
          <w:tcPr>
            <w:tcW w:w="3014" w:type="dxa"/>
          </w:tcPr>
          <w:p w14:paraId="7F155D8F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Ростовской области от 15.03.2021 г. № 158</w:t>
            </w:r>
          </w:p>
        </w:tc>
      </w:tr>
      <w:tr w:rsidR="00060369" w:rsidRPr="00C05124" w14:paraId="4F311FA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51810BE" w14:textId="77777777" w:rsidR="00060369" w:rsidRPr="00C05124" w:rsidRDefault="00060369" w:rsidP="00112D2E">
            <w:pPr>
              <w:spacing w:line="192" w:lineRule="exact"/>
              <w:ind w:left="57" w:right="284"/>
              <w:rPr>
                <w:rFonts w:eastAsia="Arial Unicode MS"/>
                <w:sz w:val="16"/>
                <w:szCs w:val="16"/>
                <w:vertAlign w:val="superscript"/>
                <w:lang w:val="en-US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г. Севастополь</w:t>
            </w:r>
          </w:p>
        </w:tc>
        <w:tc>
          <w:tcPr>
            <w:tcW w:w="1559" w:type="dxa"/>
            <w:vAlign w:val="bottom"/>
          </w:tcPr>
          <w:p w14:paraId="07470C6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11380</w:t>
            </w:r>
          </w:p>
        </w:tc>
        <w:tc>
          <w:tcPr>
            <w:tcW w:w="1560" w:type="dxa"/>
            <w:vAlign w:val="bottom"/>
          </w:tcPr>
          <w:p w14:paraId="4BB2F0C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12164</w:t>
            </w:r>
          </w:p>
        </w:tc>
        <w:tc>
          <w:tcPr>
            <w:tcW w:w="1559" w:type="dxa"/>
            <w:vAlign w:val="bottom"/>
          </w:tcPr>
          <w:p w14:paraId="2ACAFE3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9862</w:t>
            </w:r>
          </w:p>
        </w:tc>
        <w:tc>
          <w:tcPr>
            <w:tcW w:w="1417" w:type="dxa"/>
            <w:vAlign w:val="bottom"/>
          </w:tcPr>
          <w:p w14:paraId="4886951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12276</w:t>
            </w:r>
          </w:p>
        </w:tc>
        <w:tc>
          <w:tcPr>
            <w:tcW w:w="3014" w:type="dxa"/>
          </w:tcPr>
          <w:p w14:paraId="6E124D6C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Севастополя от 28.01.2021 г. № 11-пп</w:t>
            </w:r>
          </w:p>
        </w:tc>
      </w:tr>
      <w:tr w:rsidR="00060369" w:rsidRPr="00C05124" w14:paraId="547286E6" w14:textId="77777777" w:rsidTr="00060369">
        <w:trPr>
          <w:cantSplit/>
          <w:trHeight w:val="145"/>
          <w:jc w:val="center"/>
        </w:trPr>
        <w:tc>
          <w:tcPr>
            <w:tcW w:w="2902" w:type="dxa"/>
            <w:vAlign w:val="bottom"/>
          </w:tcPr>
          <w:p w14:paraId="2A98D1A4" w14:textId="77777777" w:rsidR="00060369" w:rsidRPr="00C05124" w:rsidRDefault="00060369" w:rsidP="00704E0D">
            <w:pPr>
              <w:spacing w:before="120" w:line="192" w:lineRule="exact"/>
              <w:ind w:left="170"/>
              <w:rPr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lastRenderedPageBreak/>
              <w:t>Северо-Кавказский федеральный округ</w:t>
            </w:r>
          </w:p>
        </w:tc>
        <w:tc>
          <w:tcPr>
            <w:tcW w:w="1559" w:type="dxa"/>
            <w:vAlign w:val="bottom"/>
          </w:tcPr>
          <w:p w14:paraId="43AF5758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bottom"/>
          </w:tcPr>
          <w:p w14:paraId="38B6B1D9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53D1945E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14:paraId="2A35BF61" w14:textId="77777777" w:rsidR="00060369" w:rsidRPr="00C05124" w:rsidRDefault="00060369" w:rsidP="00C46D2D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</w:p>
        </w:tc>
        <w:tc>
          <w:tcPr>
            <w:tcW w:w="3014" w:type="dxa"/>
          </w:tcPr>
          <w:p w14:paraId="6AFBAEEC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016A97A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8AE0670" w14:textId="77777777" w:rsidR="00060369" w:rsidRPr="00C05124" w:rsidRDefault="00060369" w:rsidP="00D172AA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  <w:lang w:val="en-US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Республика Дагестан</w:t>
            </w:r>
          </w:p>
        </w:tc>
        <w:tc>
          <w:tcPr>
            <w:tcW w:w="1559" w:type="dxa"/>
            <w:vAlign w:val="bottom"/>
          </w:tcPr>
          <w:p w14:paraId="5739CB3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10628</w:t>
            </w:r>
          </w:p>
        </w:tc>
        <w:tc>
          <w:tcPr>
            <w:tcW w:w="1560" w:type="dxa"/>
            <w:vAlign w:val="bottom"/>
          </w:tcPr>
          <w:p w14:paraId="5F3585E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10987</w:t>
            </w:r>
          </w:p>
        </w:tc>
        <w:tc>
          <w:tcPr>
            <w:tcW w:w="1559" w:type="dxa"/>
            <w:vAlign w:val="bottom"/>
          </w:tcPr>
          <w:p w14:paraId="235E93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9020</w:t>
            </w:r>
          </w:p>
        </w:tc>
        <w:tc>
          <w:tcPr>
            <w:tcW w:w="1417" w:type="dxa"/>
            <w:vAlign w:val="bottom"/>
          </w:tcPr>
          <w:p w14:paraId="7E5287D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10757</w:t>
            </w:r>
          </w:p>
        </w:tc>
        <w:tc>
          <w:tcPr>
            <w:tcW w:w="3014" w:type="dxa"/>
          </w:tcPr>
          <w:p w14:paraId="3F3222B7" w14:textId="77777777" w:rsidR="00060369" w:rsidRPr="00C05124" w:rsidRDefault="00060369" w:rsidP="00C124B4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Дагестан от 19.03.2021 г. № 4</w:t>
            </w:r>
            <w:r w:rsidR="00C124B4" w:rsidRPr="00C05124">
              <w:rPr>
                <w:sz w:val="16"/>
                <w:szCs w:val="16"/>
              </w:rPr>
              <w:t>7</w:t>
            </w:r>
          </w:p>
        </w:tc>
      </w:tr>
      <w:tr w:rsidR="00060369" w:rsidRPr="00C05124" w14:paraId="2A70AD40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147CA76" w14:textId="77777777" w:rsidR="00060369" w:rsidRPr="00C05124" w:rsidRDefault="00060369" w:rsidP="00113AD7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Республика Ингушетия</w:t>
            </w:r>
          </w:p>
        </w:tc>
        <w:tc>
          <w:tcPr>
            <w:tcW w:w="1559" w:type="dxa"/>
            <w:vAlign w:val="bottom"/>
          </w:tcPr>
          <w:p w14:paraId="6A2EFBF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10964</w:t>
            </w:r>
          </w:p>
        </w:tc>
        <w:tc>
          <w:tcPr>
            <w:tcW w:w="1560" w:type="dxa"/>
            <w:vAlign w:val="bottom"/>
          </w:tcPr>
          <w:p w14:paraId="2784214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10995</w:t>
            </w:r>
          </w:p>
        </w:tc>
        <w:tc>
          <w:tcPr>
            <w:tcW w:w="1559" w:type="dxa"/>
            <w:vAlign w:val="bottom"/>
          </w:tcPr>
          <w:p w14:paraId="12FE24C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8590</w:t>
            </w:r>
          </w:p>
        </w:tc>
        <w:tc>
          <w:tcPr>
            <w:tcW w:w="1417" w:type="dxa"/>
            <w:vAlign w:val="bottom"/>
          </w:tcPr>
          <w:p w14:paraId="3AD664D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11500</w:t>
            </w:r>
          </w:p>
        </w:tc>
        <w:tc>
          <w:tcPr>
            <w:tcW w:w="3014" w:type="dxa"/>
          </w:tcPr>
          <w:p w14:paraId="4DE6CDC4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Ингушетия от 13.03.2021 г. № 29</w:t>
            </w:r>
          </w:p>
        </w:tc>
      </w:tr>
      <w:tr w:rsidR="00060369" w:rsidRPr="00C05124" w14:paraId="58BD9248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FB329F2" w14:textId="77777777" w:rsidR="00060369" w:rsidRPr="00C05124" w:rsidRDefault="00060369" w:rsidP="001A7A00">
            <w:pPr>
              <w:spacing w:line="192" w:lineRule="exact"/>
              <w:ind w:left="57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559" w:type="dxa"/>
            <w:vAlign w:val="bottom"/>
          </w:tcPr>
          <w:p w14:paraId="575CFD8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12576</w:t>
            </w:r>
          </w:p>
        </w:tc>
        <w:tc>
          <w:tcPr>
            <w:tcW w:w="1560" w:type="dxa"/>
            <w:vAlign w:val="bottom"/>
          </w:tcPr>
          <w:p w14:paraId="257640D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12998</w:t>
            </w:r>
          </w:p>
        </w:tc>
        <w:tc>
          <w:tcPr>
            <w:tcW w:w="1559" w:type="dxa"/>
            <w:vAlign w:val="bottom"/>
          </w:tcPr>
          <w:p w14:paraId="44A23F1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9679</w:t>
            </w:r>
          </w:p>
        </w:tc>
        <w:tc>
          <w:tcPr>
            <w:tcW w:w="1417" w:type="dxa"/>
            <w:vAlign w:val="bottom"/>
          </w:tcPr>
          <w:p w14:paraId="1F5A232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13815</w:t>
            </w:r>
          </w:p>
        </w:tc>
        <w:tc>
          <w:tcPr>
            <w:tcW w:w="3014" w:type="dxa"/>
          </w:tcPr>
          <w:p w14:paraId="6004516F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Кабардино-Балкарской Республики от 30.01.2021 г. </w:t>
            </w:r>
          </w:p>
          <w:p w14:paraId="20B4F23B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№ </w:t>
            </w:r>
            <w:r w:rsidRPr="00C05124">
              <w:rPr>
                <w:sz w:val="16"/>
                <w:szCs w:val="16"/>
                <w:lang w:val="en-US"/>
              </w:rPr>
              <w:t>9</w:t>
            </w:r>
            <w:r w:rsidRPr="00C05124">
              <w:rPr>
                <w:sz w:val="16"/>
                <w:szCs w:val="16"/>
              </w:rPr>
              <w:t>-пп</w:t>
            </w:r>
          </w:p>
        </w:tc>
      </w:tr>
      <w:tr w:rsidR="00060369" w:rsidRPr="00C05124" w14:paraId="0A7D069E" w14:textId="77777777" w:rsidTr="00060369">
        <w:trPr>
          <w:cantSplit/>
          <w:trHeight w:val="103"/>
          <w:jc w:val="center"/>
        </w:trPr>
        <w:tc>
          <w:tcPr>
            <w:tcW w:w="2902" w:type="dxa"/>
            <w:vAlign w:val="bottom"/>
          </w:tcPr>
          <w:p w14:paraId="7BA1AD9E" w14:textId="77777777" w:rsidR="00060369" w:rsidRPr="00C05124" w:rsidRDefault="00060369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559" w:type="dxa"/>
            <w:vAlign w:val="bottom"/>
          </w:tcPr>
          <w:p w14:paraId="048E81F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10451</w:t>
            </w:r>
          </w:p>
        </w:tc>
        <w:tc>
          <w:tcPr>
            <w:tcW w:w="1560" w:type="dxa"/>
            <w:vAlign w:val="bottom"/>
          </w:tcPr>
          <w:p w14:paraId="6A1C5BB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11024</w:t>
            </w:r>
          </w:p>
        </w:tc>
        <w:tc>
          <w:tcPr>
            <w:tcW w:w="1559" w:type="dxa"/>
            <w:vAlign w:val="bottom"/>
          </w:tcPr>
          <w:p w14:paraId="5CF7287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8444</w:t>
            </w:r>
          </w:p>
        </w:tc>
        <w:tc>
          <w:tcPr>
            <w:tcW w:w="1417" w:type="dxa"/>
            <w:vAlign w:val="bottom"/>
          </w:tcPr>
          <w:p w14:paraId="10D729E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11051</w:t>
            </w:r>
          </w:p>
        </w:tc>
        <w:tc>
          <w:tcPr>
            <w:tcW w:w="3014" w:type="dxa"/>
          </w:tcPr>
          <w:p w14:paraId="29704FC0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Карачаево-Черкесской Республики от 08.02.2021 г. </w:t>
            </w:r>
          </w:p>
          <w:p w14:paraId="54B04CBE" w14:textId="77777777" w:rsidR="00060369" w:rsidRPr="00C05124" w:rsidRDefault="00060369" w:rsidP="00B746D8">
            <w:pPr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 xml:space="preserve">№ </w:t>
            </w:r>
            <w:r w:rsidRPr="00C05124">
              <w:rPr>
                <w:sz w:val="16"/>
                <w:szCs w:val="16"/>
                <w:lang w:val="en-US"/>
              </w:rPr>
              <w:t>11</w:t>
            </w:r>
          </w:p>
        </w:tc>
      </w:tr>
      <w:tr w:rsidR="00060369" w:rsidRPr="00C05124" w14:paraId="739D9BA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9739CF5" w14:textId="77777777" w:rsidR="00060369" w:rsidRPr="00C05124" w:rsidRDefault="00060369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559" w:type="dxa"/>
            <w:vAlign w:val="bottom"/>
          </w:tcPr>
          <w:p w14:paraId="635960B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10596</w:t>
            </w:r>
          </w:p>
        </w:tc>
        <w:tc>
          <w:tcPr>
            <w:tcW w:w="1560" w:type="dxa"/>
            <w:vAlign w:val="bottom"/>
          </w:tcPr>
          <w:p w14:paraId="76E0DE5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11023</w:t>
            </w:r>
          </w:p>
        </w:tc>
        <w:tc>
          <w:tcPr>
            <w:tcW w:w="1559" w:type="dxa"/>
            <w:vAlign w:val="bottom"/>
          </w:tcPr>
          <w:p w14:paraId="2BBEABD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8367</w:t>
            </w:r>
          </w:p>
        </w:tc>
        <w:tc>
          <w:tcPr>
            <w:tcW w:w="1417" w:type="dxa"/>
            <w:vAlign w:val="bottom"/>
          </w:tcPr>
          <w:p w14:paraId="4CD310E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10889</w:t>
            </w:r>
          </w:p>
        </w:tc>
        <w:tc>
          <w:tcPr>
            <w:tcW w:w="3014" w:type="dxa"/>
          </w:tcPr>
          <w:p w14:paraId="583B3CF0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Северная Осетия – Алания от 16.02.2021 г. № 29</w:t>
            </w:r>
          </w:p>
        </w:tc>
      </w:tr>
      <w:tr w:rsidR="000A7D82" w:rsidRPr="00C05124" w14:paraId="493C6291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06A298C" w14:textId="77777777" w:rsidR="000A7D82" w:rsidRPr="00C05124" w:rsidRDefault="000A7D82" w:rsidP="001A7A00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Чеченская Республика</w:t>
            </w:r>
          </w:p>
        </w:tc>
        <w:tc>
          <w:tcPr>
            <w:tcW w:w="1559" w:type="dxa"/>
            <w:vAlign w:val="bottom"/>
          </w:tcPr>
          <w:p w14:paraId="03C89058" w14:textId="77777777" w:rsidR="000A7D82" w:rsidRPr="00C05124" w:rsidRDefault="000A7D82" w:rsidP="000A7D8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11240</w:t>
            </w:r>
          </w:p>
        </w:tc>
        <w:tc>
          <w:tcPr>
            <w:tcW w:w="1560" w:type="dxa"/>
            <w:vAlign w:val="bottom"/>
          </w:tcPr>
          <w:p w14:paraId="40562117" w14:textId="77777777" w:rsidR="000A7D82" w:rsidRPr="00C05124" w:rsidRDefault="000A7D82" w:rsidP="000A7D8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11572</w:t>
            </w:r>
          </w:p>
        </w:tc>
        <w:tc>
          <w:tcPr>
            <w:tcW w:w="1559" w:type="dxa"/>
            <w:vAlign w:val="bottom"/>
          </w:tcPr>
          <w:p w14:paraId="43403945" w14:textId="77777777" w:rsidR="000A7D82" w:rsidRPr="00AC7161" w:rsidRDefault="00955F15" w:rsidP="008A768C">
            <w:pPr>
              <w:spacing w:line="160" w:lineRule="exact"/>
              <w:ind w:right="454"/>
              <w:jc w:val="right"/>
              <w:rPr>
                <w:sz w:val="16"/>
                <w:szCs w:val="16"/>
                <w:vertAlign w:val="super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10020</w:t>
            </w:r>
          </w:p>
        </w:tc>
        <w:tc>
          <w:tcPr>
            <w:tcW w:w="1417" w:type="dxa"/>
            <w:vAlign w:val="bottom"/>
          </w:tcPr>
          <w:p w14:paraId="11E1D25A" w14:textId="77777777" w:rsidR="000A7D82" w:rsidRPr="00C05124" w:rsidRDefault="000A7D82" w:rsidP="000A7D82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11294</w:t>
            </w:r>
          </w:p>
        </w:tc>
        <w:tc>
          <w:tcPr>
            <w:tcW w:w="3014" w:type="dxa"/>
          </w:tcPr>
          <w:p w14:paraId="1F4F88B6" w14:textId="77777777" w:rsidR="000A7D82" w:rsidRPr="00423EC7" w:rsidRDefault="000A7D82" w:rsidP="000D457D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Чеченской Республики от 02.02.2021 г. № 17</w:t>
            </w:r>
            <w:r w:rsidR="000D457D">
              <w:rPr>
                <w:sz w:val="16"/>
                <w:szCs w:val="16"/>
              </w:rPr>
              <w:br/>
            </w:r>
            <w:r w:rsidR="000D457D" w:rsidRPr="000D457D">
              <w:rPr>
                <w:sz w:val="16"/>
                <w:szCs w:val="16"/>
              </w:rPr>
              <w:t xml:space="preserve"> (</w:t>
            </w:r>
            <w:r w:rsidR="000D457D">
              <w:rPr>
                <w:sz w:val="16"/>
                <w:szCs w:val="16"/>
              </w:rPr>
              <w:t>в редакции от</w:t>
            </w:r>
            <w:r w:rsidR="00423EC7" w:rsidRPr="00423EC7">
              <w:rPr>
                <w:sz w:val="16"/>
                <w:szCs w:val="16"/>
              </w:rPr>
              <w:t xml:space="preserve"> </w:t>
            </w:r>
            <w:r w:rsidR="00423EC7">
              <w:rPr>
                <w:sz w:val="16"/>
                <w:szCs w:val="16"/>
              </w:rPr>
              <w:t>10</w:t>
            </w:r>
            <w:r w:rsidR="00423EC7" w:rsidRPr="00423EC7">
              <w:rPr>
                <w:sz w:val="16"/>
                <w:szCs w:val="16"/>
              </w:rPr>
              <w:t>.</w:t>
            </w:r>
            <w:r w:rsidR="00423EC7">
              <w:rPr>
                <w:sz w:val="16"/>
                <w:szCs w:val="16"/>
              </w:rPr>
              <w:t>08</w:t>
            </w:r>
            <w:r w:rsidR="00423EC7" w:rsidRPr="00AC7161">
              <w:rPr>
                <w:sz w:val="16"/>
                <w:szCs w:val="16"/>
              </w:rPr>
              <w:t>.</w:t>
            </w:r>
            <w:r w:rsidR="00423EC7">
              <w:rPr>
                <w:sz w:val="16"/>
                <w:szCs w:val="16"/>
              </w:rPr>
              <w:t>2021 № 156</w:t>
            </w:r>
            <w:r w:rsidR="000D457D">
              <w:rPr>
                <w:sz w:val="16"/>
                <w:szCs w:val="16"/>
              </w:rPr>
              <w:t>)</w:t>
            </w:r>
          </w:p>
        </w:tc>
      </w:tr>
      <w:tr w:rsidR="00060369" w:rsidRPr="00C05124" w14:paraId="71CDDEDF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C9E3436" w14:textId="77777777" w:rsidR="00060369" w:rsidRPr="00C05124" w:rsidRDefault="00060369" w:rsidP="00704E0D">
            <w:pPr>
              <w:spacing w:line="192" w:lineRule="exact"/>
              <w:ind w:left="57"/>
              <w:rPr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Ставропольский край</w:t>
            </w:r>
          </w:p>
        </w:tc>
        <w:tc>
          <w:tcPr>
            <w:tcW w:w="1559" w:type="dxa"/>
            <w:vAlign w:val="bottom"/>
          </w:tcPr>
          <w:p w14:paraId="4C45C5CC" w14:textId="77777777" w:rsidR="00060369" w:rsidRPr="00423EC7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3EC7">
              <w:rPr>
                <w:sz w:val="16"/>
                <w:szCs w:val="16"/>
              </w:rPr>
              <w:t>10081</w:t>
            </w:r>
          </w:p>
        </w:tc>
        <w:tc>
          <w:tcPr>
            <w:tcW w:w="1560" w:type="dxa"/>
            <w:vAlign w:val="bottom"/>
          </w:tcPr>
          <w:p w14:paraId="2BC1F635" w14:textId="77777777" w:rsidR="00060369" w:rsidRPr="00423EC7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3EC7">
              <w:rPr>
                <w:sz w:val="16"/>
                <w:szCs w:val="16"/>
              </w:rPr>
              <w:t>10749</w:t>
            </w:r>
          </w:p>
        </w:tc>
        <w:tc>
          <w:tcPr>
            <w:tcW w:w="1559" w:type="dxa"/>
            <w:vAlign w:val="bottom"/>
          </w:tcPr>
          <w:p w14:paraId="4B0F1397" w14:textId="77777777" w:rsidR="00060369" w:rsidRPr="00423EC7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3EC7">
              <w:rPr>
                <w:sz w:val="16"/>
                <w:szCs w:val="16"/>
              </w:rPr>
              <w:t>8646</w:t>
            </w:r>
          </w:p>
        </w:tc>
        <w:tc>
          <w:tcPr>
            <w:tcW w:w="1417" w:type="dxa"/>
            <w:vAlign w:val="bottom"/>
          </w:tcPr>
          <w:p w14:paraId="1C6F5482" w14:textId="77777777" w:rsidR="00060369" w:rsidRPr="00423EC7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423EC7">
              <w:rPr>
                <w:sz w:val="16"/>
                <w:szCs w:val="16"/>
              </w:rPr>
              <w:t>10621</w:t>
            </w:r>
          </w:p>
        </w:tc>
        <w:tc>
          <w:tcPr>
            <w:tcW w:w="3014" w:type="dxa"/>
          </w:tcPr>
          <w:p w14:paraId="7609D218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Ставропольского края от 29.01.2021 г. № 25-п</w:t>
            </w:r>
          </w:p>
        </w:tc>
      </w:tr>
      <w:tr w:rsidR="00060369" w:rsidRPr="00C05124" w14:paraId="5D8B563A" w14:textId="77777777" w:rsidTr="00060369">
        <w:trPr>
          <w:cantSplit/>
          <w:trHeight w:val="156"/>
          <w:jc w:val="center"/>
        </w:trPr>
        <w:tc>
          <w:tcPr>
            <w:tcW w:w="2902" w:type="dxa"/>
            <w:vAlign w:val="bottom"/>
          </w:tcPr>
          <w:p w14:paraId="01EC1078" w14:textId="77777777" w:rsidR="00060369" w:rsidRPr="00C05124" w:rsidRDefault="00060369" w:rsidP="00CD5E3B">
            <w:pPr>
              <w:pStyle w:val="4"/>
              <w:keepNext w:val="0"/>
              <w:spacing w:before="120" w:line="220" w:lineRule="exact"/>
              <w:rPr>
                <w:rFonts w:ascii="Times New Roman" w:hAnsi="Times New Roman"/>
                <w:szCs w:val="16"/>
              </w:rPr>
            </w:pPr>
            <w:r w:rsidRPr="00C05124">
              <w:rPr>
                <w:rFonts w:ascii="Times New Roman" w:hAnsi="Times New Roman"/>
                <w:szCs w:val="16"/>
              </w:rPr>
              <w:t>Приволжский федеральный округ</w:t>
            </w:r>
          </w:p>
        </w:tc>
        <w:tc>
          <w:tcPr>
            <w:tcW w:w="1559" w:type="dxa"/>
            <w:vAlign w:val="bottom"/>
          </w:tcPr>
          <w:p w14:paraId="58407E0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3D2F690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5EDCE88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5BD1DC6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1D017FAA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214CBA12" w14:textId="77777777" w:rsidTr="00060369">
        <w:trPr>
          <w:cantSplit/>
          <w:trHeight w:val="70"/>
          <w:jc w:val="center"/>
        </w:trPr>
        <w:tc>
          <w:tcPr>
            <w:tcW w:w="2902" w:type="dxa"/>
            <w:vAlign w:val="bottom"/>
          </w:tcPr>
          <w:p w14:paraId="4577D51F" w14:textId="77777777" w:rsidR="00060369" w:rsidRPr="00C05124" w:rsidRDefault="00060369" w:rsidP="00D24EA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Башкортостан</w:t>
            </w:r>
          </w:p>
        </w:tc>
        <w:tc>
          <w:tcPr>
            <w:tcW w:w="1559" w:type="dxa"/>
            <w:vAlign w:val="bottom"/>
          </w:tcPr>
          <w:p w14:paraId="2137EF3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10015</w:t>
            </w:r>
          </w:p>
        </w:tc>
        <w:tc>
          <w:tcPr>
            <w:tcW w:w="1560" w:type="dxa"/>
            <w:vAlign w:val="bottom"/>
          </w:tcPr>
          <w:p w14:paraId="79E1BCF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10641</w:t>
            </w:r>
          </w:p>
        </w:tc>
        <w:tc>
          <w:tcPr>
            <w:tcW w:w="1559" w:type="dxa"/>
            <w:vAlign w:val="bottom"/>
          </w:tcPr>
          <w:p w14:paraId="641C413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9605</w:t>
            </w:r>
          </w:p>
        </w:tc>
        <w:tc>
          <w:tcPr>
            <w:tcW w:w="1417" w:type="dxa"/>
            <w:vAlign w:val="bottom"/>
          </w:tcPr>
          <w:p w14:paraId="2AFE352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10077</w:t>
            </w:r>
          </w:p>
        </w:tc>
        <w:tc>
          <w:tcPr>
            <w:tcW w:w="3014" w:type="dxa"/>
          </w:tcPr>
          <w:p w14:paraId="75498A54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Башкортостан от 11.02.2021 г. № 35</w:t>
            </w:r>
          </w:p>
        </w:tc>
      </w:tr>
      <w:tr w:rsidR="00060369" w:rsidRPr="00C05124" w14:paraId="34F7D934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78AFA44" w14:textId="77777777" w:rsidR="00060369" w:rsidRPr="00C05124" w:rsidRDefault="00060369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Марий Эл</w:t>
            </w:r>
          </w:p>
        </w:tc>
        <w:tc>
          <w:tcPr>
            <w:tcW w:w="1559" w:type="dxa"/>
            <w:vAlign w:val="bottom"/>
          </w:tcPr>
          <w:p w14:paraId="49AFBF3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10184</w:t>
            </w:r>
          </w:p>
        </w:tc>
        <w:tc>
          <w:tcPr>
            <w:tcW w:w="1560" w:type="dxa"/>
            <w:vAlign w:val="bottom"/>
          </w:tcPr>
          <w:p w14:paraId="7648A4B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10913</w:t>
            </w:r>
          </w:p>
        </w:tc>
        <w:tc>
          <w:tcPr>
            <w:tcW w:w="1559" w:type="dxa"/>
            <w:vAlign w:val="bottom"/>
          </w:tcPr>
          <w:p w14:paraId="5BE499C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8719</w:t>
            </w:r>
          </w:p>
        </w:tc>
        <w:tc>
          <w:tcPr>
            <w:tcW w:w="1417" w:type="dxa"/>
            <w:vAlign w:val="bottom"/>
          </w:tcPr>
          <w:p w14:paraId="6BEBA32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10535</w:t>
            </w:r>
          </w:p>
        </w:tc>
        <w:tc>
          <w:tcPr>
            <w:tcW w:w="3014" w:type="dxa"/>
          </w:tcPr>
          <w:p w14:paraId="49E017A4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Марий Эл от 10.02.2021 г. № 42</w:t>
            </w:r>
          </w:p>
        </w:tc>
      </w:tr>
      <w:tr w:rsidR="00060369" w:rsidRPr="00C05124" w14:paraId="2F53F1F6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3546593" w14:textId="77777777" w:rsidR="00060369" w:rsidRPr="00C05124" w:rsidRDefault="00060369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Мордовия</w:t>
            </w:r>
          </w:p>
        </w:tc>
        <w:tc>
          <w:tcPr>
            <w:tcW w:w="1559" w:type="dxa"/>
            <w:vAlign w:val="bottom"/>
          </w:tcPr>
          <w:p w14:paraId="77C98F6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9716</w:t>
            </w:r>
          </w:p>
        </w:tc>
        <w:tc>
          <w:tcPr>
            <w:tcW w:w="1560" w:type="dxa"/>
            <w:vAlign w:val="bottom"/>
          </w:tcPr>
          <w:p w14:paraId="0A8EEB1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10442</w:t>
            </w:r>
          </w:p>
        </w:tc>
        <w:tc>
          <w:tcPr>
            <w:tcW w:w="1559" w:type="dxa"/>
            <w:vAlign w:val="bottom"/>
          </w:tcPr>
          <w:p w14:paraId="27DE6DB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9020</w:t>
            </w:r>
          </w:p>
        </w:tc>
        <w:tc>
          <w:tcPr>
            <w:tcW w:w="1417" w:type="dxa"/>
            <w:vAlign w:val="bottom"/>
          </w:tcPr>
          <w:p w14:paraId="1B239F1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10149</w:t>
            </w:r>
          </w:p>
        </w:tc>
        <w:tc>
          <w:tcPr>
            <w:tcW w:w="3014" w:type="dxa"/>
          </w:tcPr>
          <w:p w14:paraId="409BAD4B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Мордовия от 29.01.2021 г. № 25</w:t>
            </w:r>
          </w:p>
        </w:tc>
      </w:tr>
      <w:tr w:rsidR="00060369" w:rsidRPr="00C05124" w14:paraId="08718C4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2762A6E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Татарстан</w:t>
            </w:r>
          </w:p>
        </w:tc>
        <w:tc>
          <w:tcPr>
            <w:tcW w:w="1559" w:type="dxa"/>
            <w:vAlign w:val="bottom"/>
          </w:tcPr>
          <w:p w14:paraId="4A46A36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9955</w:t>
            </w:r>
          </w:p>
        </w:tc>
        <w:tc>
          <w:tcPr>
            <w:tcW w:w="1560" w:type="dxa"/>
            <w:vAlign w:val="bottom"/>
          </w:tcPr>
          <w:p w14:paraId="12F7F11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10622</w:t>
            </w:r>
          </w:p>
        </w:tc>
        <w:tc>
          <w:tcPr>
            <w:tcW w:w="1559" w:type="dxa"/>
            <w:vAlign w:val="bottom"/>
          </w:tcPr>
          <w:p w14:paraId="4CE932E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8423</w:t>
            </w:r>
          </w:p>
        </w:tc>
        <w:tc>
          <w:tcPr>
            <w:tcW w:w="1417" w:type="dxa"/>
            <w:vAlign w:val="bottom"/>
          </w:tcPr>
          <w:p w14:paraId="2951EA0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9995</w:t>
            </w:r>
          </w:p>
        </w:tc>
        <w:tc>
          <w:tcPr>
            <w:tcW w:w="3014" w:type="dxa"/>
          </w:tcPr>
          <w:p w14:paraId="468C1E41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Кабинета Министров Республики Татарстан от 10.02.2021г. № 69</w:t>
            </w:r>
          </w:p>
        </w:tc>
      </w:tr>
      <w:tr w:rsidR="00060369" w:rsidRPr="00C05124" w14:paraId="6D1602B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71FC336" w14:textId="77777777" w:rsidR="00060369" w:rsidRPr="00C05124" w:rsidRDefault="00060369" w:rsidP="009B1D96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Удмуртская Республика</w:t>
            </w:r>
          </w:p>
        </w:tc>
        <w:tc>
          <w:tcPr>
            <w:tcW w:w="1559" w:type="dxa"/>
            <w:vAlign w:val="bottom"/>
          </w:tcPr>
          <w:p w14:paraId="6890974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10465</w:t>
            </w:r>
          </w:p>
        </w:tc>
        <w:tc>
          <w:tcPr>
            <w:tcW w:w="1560" w:type="dxa"/>
            <w:vAlign w:val="bottom"/>
          </w:tcPr>
          <w:p w14:paraId="0E09570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11080</w:t>
            </w:r>
          </w:p>
        </w:tc>
        <w:tc>
          <w:tcPr>
            <w:tcW w:w="1559" w:type="dxa"/>
            <w:vAlign w:val="bottom"/>
          </w:tcPr>
          <w:p w14:paraId="175BF97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8917</w:t>
            </w:r>
          </w:p>
        </w:tc>
        <w:tc>
          <w:tcPr>
            <w:tcW w:w="1417" w:type="dxa"/>
            <w:vAlign w:val="bottom"/>
          </w:tcPr>
          <w:p w14:paraId="3E7E08D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10674</w:t>
            </w:r>
          </w:p>
        </w:tc>
        <w:tc>
          <w:tcPr>
            <w:tcW w:w="3014" w:type="dxa"/>
          </w:tcPr>
          <w:p w14:paraId="04272729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Удмуртской Республики от 08.02.2021 г. № 49</w:t>
            </w:r>
          </w:p>
        </w:tc>
      </w:tr>
      <w:tr w:rsidR="00060369" w:rsidRPr="00C05124" w14:paraId="5EB36E99" w14:textId="77777777" w:rsidTr="00060369">
        <w:trPr>
          <w:cantSplit/>
          <w:trHeight w:val="348"/>
          <w:jc w:val="center"/>
        </w:trPr>
        <w:tc>
          <w:tcPr>
            <w:tcW w:w="2902" w:type="dxa"/>
            <w:vAlign w:val="bottom"/>
          </w:tcPr>
          <w:p w14:paraId="0072465A" w14:textId="77777777" w:rsidR="00060369" w:rsidRPr="00C05124" w:rsidRDefault="00060369" w:rsidP="009B1D96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Чувашская Республика</w:t>
            </w:r>
          </w:p>
        </w:tc>
        <w:tc>
          <w:tcPr>
            <w:tcW w:w="1559" w:type="dxa"/>
            <w:vAlign w:val="bottom"/>
          </w:tcPr>
          <w:p w14:paraId="3B019C8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9804</w:t>
            </w:r>
          </w:p>
        </w:tc>
        <w:tc>
          <w:tcPr>
            <w:tcW w:w="1560" w:type="dxa"/>
            <w:vAlign w:val="bottom"/>
          </w:tcPr>
          <w:p w14:paraId="47DE928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10414</w:t>
            </w:r>
          </w:p>
        </w:tc>
        <w:tc>
          <w:tcPr>
            <w:tcW w:w="1559" w:type="dxa"/>
            <w:vAlign w:val="bottom"/>
          </w:tcPr>
          <w:p w14:paraId="40A72B4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8466</w:t>
            </w:r>
          </w:p>
        </w:tc>
        <w:tc>
          <w:tcPr>
            <w:tcW w:w="1417" w:type="dxa"/>
            <w:vAlign w:val="bottom"/>
          </w:tcPr>
          <w:p w14:paraId="68349A3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9883</w:t>
            </w:r>
          </w:p>
        </w:tc>
        <w:tc>
          <w:tcPr>
            <w:tcW w:w="3014" w:type="dxa"/>
          </w:tcPr>
          <w:p w14:paraId="450CEBC6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Кабинета Министров Чувашской Республики от 11.02.2021 г. </w:t>
            </w:r>
          </w:p>
          <w:p w14:paraId="1BBDE2D3" w14:textId="77777777" w:rsidR="00060369" w:rsidRPr="00C05124" w:rsidRDefault="00060369" w:rsidP="00B746D8">
            <w:pPr>
              <w:ind w:lef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 xml:space="preserve">№ </w:t>
            </w:r>
            <w:r w:rsidRPr="00C05124">
              <w:rPr>
                <w:sz w:val="16"/>
                <w:szCs w:val="16"/>
                <w:lang w:val="en-US"/>
              </w:rPr>
              <w:t>51</w:t>
            </w:r>
          </w:p>
        </w:tc>
      </w:tr>
      <w:tr w:rsidR="00060369" w:rsidRPr="00C05124" w14:paraId="038B8595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4A6DB65" w14:textId="77777777" w:rsidR="00060369" w:rsidRPr="00C05124" w:rsidRDefault="00060369" w:rsidP="00665C99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Пермский край</w:t>
            </w:r>
          </w:p>
        </w:tc>
        <w:tc>
          <w:tcPr>
            <w:tcW w:w="1559" w:type="dxa"/>
            <w:vAlign w:val="bottom"/>
          </w:tcPr>
          <w:p w14:paraId="303B762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10844</w:t>
            </w:r>
          </w:p>
        </w:tc>
        <w:tc>
          <w:tcPr>
            <w:tcW w:w="1560" w:type="dxa"/>
            <w:vAlign w:val="bottom"/>
          </w:tcPr>
          <w:p w14:paraId="743176E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11633</w:t>
            </w:r>
          </w:p>
        </w:tc>
        <w:tc>
          <w:tcPr>
            <w:tcW w:w="1559" w:type="dxa"/>
            <w:vAlign w:val="bottom"/>
          </w:tcPr>
          <w:p w14:paraId="28AC9FD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8914</w:t>
            </w:r>
          </w:p>
        </w:tc>
        <w:tc>
          <w:tcPr>
            <w:tcW w:w="1417" w:type="dxa"/>
            <w:vAlign w:val="bottom"/>
          </w:tcPr>
          <w:p w14:paraId="017BEB7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11124</w:t>
            </w:r>
          </w:p>
        </w:tc>
        <w:tc>
          <w:tcPr>
            <w:tcW w:w="3014" w:type="dxa"/>
          </w:tcPr>
          <w:p w14:paraId="0A052C92" w14:textId="77777777" w:rsidR="00060369" w:rsidRPr="00C05124" w:rsidRDefault="00060369" w:rsidP="00A0065D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Пермского края от 03.02.2021 г. № 55-п</w:t>
            </w:r>
          </w:p>
        </w:tc>
      </w:tr>
      <w:tr w:rsidR="00060369" w:rsidRPr="00C05124" w14:paraId="3F65FC0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A904803" w14:textId="77777777" w:rsidR="00060369" w:rsidRPr="00C05124" w:rsidRDefault="00060369" w:rsidP="00870302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Кировская область</w:t>
            </w:r>
          </w:p>
        </w:tc>
        <w:tc>
          <w:tcPr>
            <w:tcW w:w="1559" w:type="dxa"/>
            <w:vAlign w:val="bottom"/>
          </w:tcPr>
          <w:p w14:paraId="2C2750A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10710</w:t>
            </w:r>
          </w:p>
        </w:tc>
        <w:tc>
          <w:tcPr>
            <w:tcW w:w="1560" w:type="dxa"/>
            <w:vAlign w:val="bottom"/>
          </w:tcPr>
          <w:p w14:paraId="7B4CEEC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11441</w:t>
            </w:r>
          </w:p>
        </w:tc>
        <w:tc>
          <w:tcPr>
            <w:tcW w:w="1559" w:type="dxa"/>
            <w:vAlign w:val="bottom"/>
          </w:tcPr>
          <w:p w14:paraId="5171A9B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9348</w:t>
            </w:r>
          </w:p>
        </w:tc>
        <w:tc>
          <w:tcPr>
            <w:tcW w:w="1417" w:type="dxa"/>
            <w:vAlign w:val="bottom"/>
          </w:tcPr>
          <w:p w14:paraId="1088AA2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11060</w:t>
            </w:r>
          </w:p>
        </w:tc>
        <w:tc>
          <w:tcPr>
            <w:tcW w:w="3014" w:type="dxa"/>
          </w:tcPr>
          <w:p w14:paraId="65F33C87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Кировской области от 29.01.2021 г. № 43-п</w:t>
            </w:r>
          </w:p>
        </w:tc>
      </w:tr>
      <w:tr w:rsidR="00060369" w:rsidRPr="00C05124" w14:paraId="4B7A4454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681A0F5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Нижегородская область</w:t>
            </w:r>
          </w:p>
        </w:tc>
        <w:tc>
          <w:tcPr>
            <w:tcW w:w="1559" w:type="dxa"/>
            <w:vAlign w:val="bottom"/>
          </w:tcPr>
          <w:p w14:paraId="7608B4B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10833</w:t>
            </w:r>
          </w:p>
        </w:tc>
        <w:tc>
          <w:tcPr>
            <w:tcW w:w="1560" w:type="dxa"/>
            <w:vAlign w:val="bottom"/>
          </w:tcPr>
          <w:p w14:paraId="470A996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11540</w:t>
            </w:r>
          </w:p>
        </w:tc>
        <w:tc>
          <w:tcPr>
            <w:tcW w:w="1559" w:type="dxa"/>
            <w:vAlign w:val="bottom"/>
          </w:tcPr>
          <w:p w14:paraId="7CAC60E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9360</w:t>
            </w:r>
          </w:p>
        </w:tc>
        <w:tc>
          <w:tcPr>
            <w:tcW w:w="1417" w:type="dxa"/>
            <w:vAlign w:val="bottom"/>
          </w:tcPr>
          <w:p w14:paraId="7C0F7A1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11031</w:t>
            </w:r>
          </w:p>
        </w:tc>
        <w:tc>
          <w:tcPr>
            <w:tcW w:w="3014" w:type="dxa"/>
          </w:tcPr>
          <w:p w14:paraId="78CC2A28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Нижегородской области от 03.02.2021 г. № 80</w:t>
            </w:r>
          </w:p>
        </w:tc>
      </w:tr>
      <w:tr w:rsidR="00060369" w:rsidRPr="00C05124" w14:paraId="4E96D7E5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C9C37D6" w14:textId="77777777" w:rsidR="00060369" w:rsidRPr="00C05124" w:rsidRDefault="00060369" w:rsidP="00EB1341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  <w:lang w:val="en-US"/>
              </w:rPr>
            </w:pPr>
            <w:r w:rsidRPr="00C05124">
              <w:rPr>
                <w:sz w:val="16"/>
                <w:szCs w:val="16"/>
              </w:rPr>
              <w:t>Оренбургская область</w:t>
            </w:r>
          </w:p>
        </w:tc>
        <w:tc>
          <w:tcPr>
            <w:tcW w:w="1559" w:type="dxa"/>
            <w:vAlign w:val="bottom"/>
          </w:tcPr>
          <w:p w14:paraId="0016E71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9938</w:t>
            </w:r>
          </w:p>
        </w:tc>
        <w:tc>
          <w:tcPr>
            <w:tcW w:w="1560" w:type="dxa"/>
            <w:vAlign w:val="bottom"/>
          </w:tcPr>
          <w:p w14:paraId="09ACD2E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10602</w:t>
            </w:r>
          </w:p>
        </w:tc>
        <w:tc>
          <w:tcPr>
            <w:tcW w:w="1559" w:type="dxa"/>
            <w:vAlign w:val="bottom"/>
          </w:tcPr>
          <w:p w14:paraId="46237E1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9020</w:t>
            </w:r>
          </w:p>
        </w:tc>
        <w:tc>
          <w:tcPr>
            <w:tcW w:w="1417" w:type="dxa"/>
            <w:vAlign w:val="bottom"/>
          </w:tcPr>
          <w:p w14:paraId="5AA9639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10417</w:t>
            </w:r>
          </w:p>
        </w:tc>
        <w:tc>
          <w:tcPr>
            <w:tcW w:w="3014" w:type="dxa"/>
          </w:tcPr>
          <w:p w14:paraId="2F5E4557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Оренбургской области от 08.02.2021 г. № 83-пп</w:t>
            </w:r>
          </w:p>
        </w:tc>
      </w:tr>
      <w:tr w:rsidR="00060369" w:rsidRPr="00C05124" w14:paraId="29B95D42" w14:textId="77777777" w:rsidTr="00060369">
        <w:trPr>
          <w:cantSplit/>
          <w:jc w:val="center"/>
        </w:trPr>
        <w:tc>
          <w:tcPr>
            <w:tcW w:w="2902" w:type="dxa"/>
            <w:shd w:val="clear" w:color="auto" w:fill="auto"/>
            <w:vAlign w:val="bottom"/>
          </w:tcPr>
          <w:p w14:paraId="0BE55C5D" w14:textId="77777777" w:rsidR="00060369" w:rsidRPr="00C05124" w:rsidRDefault="00060369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Пензенская область</w:t>
            </w:r>
          </w:p>
        </w:tc>
        <w:tc>
          <w:tcPr>
            <w:tcW w:w="1559" w:type="dxa"/>
            <w:vAlign w:val="bottom"/>
          </w:tcPr>
          <w:p w14:paraId="79150C0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9610</w:t>
            </w:r>
          </w:p>
        </w:tc>
        <w:tc>
          <w:tcPr>
            <w:tcW w:w="1560" w:type="dxa"/>
            <w:vAlign w:val="bottom"/>
          </w:tcPr>
          <w:p w14:paraId="377BB49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10396</w:t>
            </w:r>
          </w:p>
        </w:tc>
        <w:tc>
          <w:tcPr>
            <w:tcW w:w="1559" w:type="dxa"/>
            <w:vAlign w:val="bottom"/>
          </w:tcPr>
          <w:p w14:paraId="1FCB364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7953</w:t>
            </w:r>
          </w:p>
        </w:tc>
        <w:tc>
          <w:tcPr>
            <w:tcW w:w="1417" w:type="dxa"/>
            <w:vAlign w:val="bottom"/>
          </w:tcPr>
          <w:p w14:paraId="51ED470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10002</w:t>
            </w:r>
          </w:p>
        </w:tc>
        <w:tc>
          <w:tcPr>
            <w:tcW w:w="3014" w:type="dxa"/>
            <w:shd w:val="clear" w:color="auto" w:fill="auto"/>
          </w:tcPr>
          <w:p w14:paraId="16CBF66C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Пензенской области от 01.02.2021 г. № 28-пп</w:t>
            </w:r>
          </w:p>
        </w:tc>
      </w:tr>
      <w:tr w:rsidR="00060369" w:rsidRPr="00C05124" w14:paraId="286F0231" w14:textId="77777777" w:rsidTr="00060369">
        <w:trPr>
          <w:cantSplit/>
          <w:trHeight w:val="60"/>
          <w:jc w:val="center"/>
        </w:trPr>
        <w:tc>
          <w:tcPr>
            <w:tcW w:w="2902" w:type="dxa"/>
            <w:vAlign w:val="bottom"/>
          </w:tcPr>
          <w:p w14:paraId="473B8684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lastRenderedPageBreak/>
              <w:t>Самарская область</w:t>
            </w:r>
          </w:p>
        </w:tc>
        <w:tc>
          <w:tcPr>
            <w:tcW w:w="1559" w:type="dxa"/>
            <w:vAlign w:val="bottom"/>
          </w:tcPr>
          <w:p w14:paraId="51A4521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10979</w:t>
            </w:r>
          </w:p>
        </w:tc>
        <w:tc>
          <w:tcPr>
            <w:tcW w:w="1560" w:type="dxa"/>
            <w:vAlign w:val="bottom"/>
          </w:tcPr>
          <w:p w14:paraId="27EF0C6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12126</w:t>
            </w:r>
          </w:p>
        </w:tc>
        <w:tc>
          <w:tcPr>
            <w:tcW w:w="1559" w:type="dxa"/>
            <w:vAlign w:val="bottom"/>
          </w:tcPr>
          <w:p w14:paraId="18BBE4E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9320</w:t>
            </w:r>
          </w:p>
        </w:tc>
        <w:tc>
          <w:tcPr>
            <w:tcW w:w="1417" w:type="dxa"/>
            <w:vAlign w:val="bottom"/>
          </w:tcPr>
          <w:p w14:paraId="7B4818D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11000</w:t>
            </w:r>
          </w:p>
        </w:tc>
        <w:tc>
          <w:tcPr>
            <w:tcW w:w="3014" w:type="dxa"/>
          </w:tcPr>
          <w:p w14:paraId="17EE34DF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Самарской области от 09.02.2021 г. № 56</w:t>
            </w:r>
          </w:p>
        </w:tc>
      </w:tr>
      <w:tr w:rsidR="00060369" w:rsidRPr="00C05124" w14:paraId="041700B6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5B3C799" w14:textId="77777777" w:rsidR="00060369" w:rsidRPr="00C05124" w:rsidRDefault="00060369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Саратовская область</w:t>
            </w:r>
          </w:p>
        </w:tc>
        <w:tc>
          <w:tcPr>
            <w:tcW w:w="1559" w:type="dxa"/>
            <w:vAlign w:val="bottom"/>
          </w:tcPr>
          <w:p w14:paraId="1CFD227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9844</w:t>
            </w:r>
          </w:p>
        </w:tc>
        <w:tc>
          <w:tcPr>
            <w:tcW w:w="1560" w:type="dxa"/>
            <w:vAlign w:val="bottom"/>
          </w:tcPr>
          <w:p w14:paraId="361FAF3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10615</w:t>
            </w:r>
          </w:p>
        </w:tc>
        <w:tc>
          <w:tcPr>
            <w:tcW w:w="1559" w:type="dxa"/>
            <w:vAlign w:val="bottom"/>
          </w:tcPr>
          <w:p w14:paraId="7892444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8566</w:t>
            </w:r>
          </w:p>
        </w:tc>
        <w:tc>
          <w:tcPr>
            <w:tcW w:w="1417" w:type="dxa"/>
            <w:vAlign w:val="bottom"/>
          </w:tcPr>
          <w:p w14:paraId="1E52031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10191</w:t>
            </w:r>
          </w:p>
        </w:tc>
        <w:tc>
          <w:tcPr>
            <w:tcW w:w="3014" w:type="dxa"/>
          </w:tcPr>
          <w:p w14:paraId="4B4DD5FC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Саратовской области от 20.02.2021 г. № 106-п </w:t>
            </w:r>
          </w:p>
        </w:tc>
      </w:tr>
      <w:tr w:rsidR="00060369" w:rsidRPr="00C05124" w14:paraId="25FD1034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18309A2" w14:textId="77777777" w:rsidR="00060369" w:rsidRPr="00C05124" w:rsidRDefault="00060369" w:rsidP="00C4760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Ульяновская область</w:t>
            </w:r>
          </w:p>
        </w:tc>
        <w:tc>
          <w:tcPr>
            <w:tcW w:w="1559" w:type="dxa"/>
            <w:vAlign w:val="bottom"/>
          </w:tcPr>
          <w:p w14:paraId="1B15323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10642</w:t>
            </w:r>
          </w:p>
        </w:tc>
        <w:tc>
          <w:tcPr>
            <w:tcW w:w="1560" w:type="dxa"/>
            <w:vAlign w:val="bottom"/>
          </w:tcPr>
          <w:p w14:paraId="173441D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11417</w:t>
            </w:r>
          </w:p>
        </w:tc>
        <w:tc>
          <w:tcPr>
            <w:tcW w:w="1559" w:type="dxa"/>
            <w:vAlign w:val="bottom"/>
          </w:tcPr>
          <w:p w14:paraId="4ACDF27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9247</w:t>
            </w:r>
          </w:p>
        </w:tc>
        <w:tc>
          <w:tcPr>
            <w:tcW w:w="1417" w:type="dxa"/>
            <w:vAlign w:val="bottom"/>
          </w:tcPr>
          <w:p w14:paraId="59DB80E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10917</w:t>
            </w:r>
          </w:p>
        </w:tc>
        <w:tc>
          <w:tcPr>
            <w:tcW w:w="3014" w:type="dxa"/>
          </w:tcPr>
          <w:p w14:paraId="54ED12F4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Ульяновской области от 15.02.2021 г. № 37-п</w:t>
            </w:r>
          </w:p>
        </w:tc>
      </w:tr>
      <w:tr w:rsidR="00060369" w:rsidRPr="00C05124" w14:paraId="7AEAF56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8637480" w14:textId="77777777" w:rsidR="00060369" w:rsidRPr="00C05124" w:rsidRDefault="00060369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C05124">
              <w:rPr>
                <w:rFonts w:ascii="Times New Roman" w:hAnsi="Times New Roman"/>
                <w:szCs w:val="16"/>
              </w:rPr>
              <w:t xml:space="preserve">Уральский федеральный округ </w:t>
            </w:r>
          </w:p>
        </w:tc>
        <w:tc>
          <w:tcPr>
            <w:tcW w:w="1559" w:type="dxa"/>
            <w:vAlign w:val="bottom"/>
          </w:tcPr>
          <w:p w14:paraId="1A795BF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3CCB051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538F8A8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44C1BC2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575BE19C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0FC62487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2D5B1E3" w14:textId="77777777" w:rsidR="00060369" w:rsidRPr="00C05124" w:rsidRDefault="00060369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Курганская область</w:t>
            </w:r>
          </w:p>
        </w:tc>
        <w:tc>
          <w:tcPr>
            <w:tcW w:w="1559" w:type="dxa"/>
            <w:vAlign w:val="bottom"/>
          </w:tcPr>
          <w:p w14:paraId="7B1604F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10696</w:t>
            </w:r>
          </w:p>
        </w:tc>
        <w:tc>
          <w:tcPr>
            <w:tcW w:w="1560" w:type="dxa"/>
            <w:vAlign w:val="bottom"/>
          </w:tcPr>
          <w:p w14:paraId="16C8633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11516</w:t>
            </w:r>
          </w:p>
        </w:tc>
        <w:tc>
          <w:tcPr>
            <w:tcW w:w="1559" w:type="dxa"/>
            <w:vAlign w:val="bottom"/>
          </w:tcPr>
          <w:p w14:paraId="20935B4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9248</w:t>
            </w:r>
          </w:p>
        </w:tc>
        <w:tc>
          <w:tcPr>
            <w:tcW w:w="1417" w:type="dxa"/>
            <w:vAlign w:val="bottom"/>
          </w:tcPr>
          <w:p w14:paraId="50205C0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11452</w:t>
            </w:r>
          </w:p>
        </w:tc>
        <w:tc>
          <w:tcPr>
            <w:tcW w:w="3014" w:type="dxa"/>
          </w:tcPr>
          <w:p w14:paraId="0478223D" w14:textId="77777777" w:rsidR="00060369" w:rsidRPr="00C05124" w:rsidRDefault="00060369" w:rsidP="00B746D8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Курганской области от 11.02.2021 г. № 19</w:t>
            </w:r>
          </w:p>
        </w:tc>
      </w:tr>
      <w:tr w:rsidR="00060369" w:rsidRPr="00C05124" w14:paraId="6B4C573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F740285" w14:textId="77777777" w:rsidR="00060369" w:rsidRPr="00C05124" w:rsidRDefault="00060369" w:rsidP="001E7D34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Свердловская область</w:t>
            </w:r>
          </w:p>
        </w:tc>
        <w:tc>
          <w:tcPr>
            <w:tcW w:w="1559" w:type="dxa"/>
            <w:vAlign w:val="bottom"/>
          </w:tcPr>
          <w:p w14:paraId="609179F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11206</w:t>
            </w:r>
          </w:p>
        </w:tc>
        <w:tc>
          <w:tcPr>
            <w:tcW w:w="1560" w:type="dxa"/>
            <w:vAlign w:val="bottom"/>
          </w:tcPr>
          <w:p w14:paraId="4801B84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11966</w:t>
            </w:r>
          </w:p>
        </w:tc>
        <w:tc>
          <w:tcPr>
            <w:tcW w:w="1559" w:type="dxa"/>
            <w:vAlign w:val="bottom"/>
          </w:tcPr>
          <w:p w14:paraId="0508303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9521</w:t>
            </w:r>
          </w:p>
        </w:tc>
        <w:tc>
          <w:tcPr>
            <w:tcW w:w="1417" w:type="dxa"/>
            <w:vAlign w:val="bottom"/>
          </w:tcPr>
          <w:p w14:paraId="262DE04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11850</w:t>
            </w:r>
          </w:p>
        </w:tc>
        <w:tc>
          <w:tcPr>
            <w:tcW w:w="3014" w:type="dxa"/>
          </w:tcPr>
          <w:p w14:paraId="4901F622" w14:textId="77777777" w:rsidR="00060369" w:rsidRPr="00C05124" w:rsidRDefault="00060369" w:rsidP="00B746D8">
            <w:pPr>
              <w:ind w:left="57"/>
              <w:rPr>
                <w:sz w:val="16"/>
                <w:szCs w:val="16"/>
                <w:vertAlign w:val="superscript"/>
              </w:rPr>
            </w:pPr>
            <w:r w:rsidRPr="00C05124">
              <w:rPr>
                <w:sz w:val="16"/>
                <w:szCs w:val="16"/>
              </w:rPr>
              <w:t>Постановление Правительства Свердловской области от 04.02.2021 г. № 26-пп</w:t>
            </w:r>
          </w:p>
        </w:tc>
      </w:tr>
      <w:tr w:rsidR="00060369" w:rsidRPr="00C05124" w14:paraId="35335F33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ABB6D50" w14:textId="77777777" w:rsidR="00060369" w:rsidRPr="00C05124" w:rsidRDefault="00060369" w:rsidP="00575113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Тюменская область</w:t>
            </w:r>
            <w:r w:rsidRPr="00C05124">
              <w:rPr>
                <w:sz w:val="16"/>
                <w:szCs w:val="16"/>
                <w:vertAlign w:val="superscript"/>
              </w:rPr>
              <w:t>1</w:t>
            </w:r>
            <w:r w:rsidRPr="00C0512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335D921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27B9879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1394926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45C0BF9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0E823B8E" w14:textId="77777777" w:rsidR="00060369" w:rsidRPr="00C05124" w:rsidRDefault="00060369" w:rsidP="007C4F7F">
            <w:pPr>
              <w:ind w:left="57"/>
              <w:rPr>
                <w:sz w:val="16"/>
                <w:szCs w:val="16"/>
              </w:rPr>
            </w:pPr>
          </w:p>
        </w:tc>
      </w:tr>
      <w:tr w:rsidR="00060369" w:rsidRPr="00C05124" w14:paraId="47CFCFCD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ED7EC3D" w14:textId="77777777" w:rsidR="00060369" w:rsidRPr="00C05124" w:rsidRDefault="00060369" w:rsidP="00CD5E3B">
            <w:pPr>
              <w:spacing w:line="220" w:lineRule="exact"/>
              <w:ind w:left="22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в том числе:</w:t>
            </w:r>
          </w:p>
          <w:p w14:paraId="0C8EA94B" w14:textId="77777777" w:rsidR="00060369" w:rsidRPr="00C05124" w:rsidRDefault="00060369" w:rsidP="00CD5E3B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Ханты-Мансийский авт. округ - Югра</w:t>
            </w:r>
          </w:p>
        </w:tc>
        <w:tc>
          <w:tcPr>
            <w:tcW w:w="1559" w:type="dxa"/>
            <w:vAlign w:val="bottom"/>
          </w:tcPr>
          <w:p w14:paraId="5801608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16281</w:t>
            </w:r>
          </w:p>
        </w:tc>
        <w:tc>
          <w:tcPr>
            <w:tcW w:w="1560" w:type="dxa"/>
            <w:vAlign w:val="bottom"/>
          </w:tcPr>
          <w:p w14:paraId="47E0594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17500</w:t>
            </w:r>
          </w:p>
        </w:tc>
        <w:tc>
          <w:tcPr>
            <w:tcW w:w="1559" w:type="dxa"/>
            <w:vAlign w:val="bottom"/>
          </w:tcPr>
          <w:p w14:paraId="04CD006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13236</w:t>
            </w:r>
          </w:p>
        </w:tc>
        <w:tc>
          <w:tcPr>
            <w:tcW w:w="1417" w:type="dxa"/>
            <w:vAlign w:val="bottom"/>
          </w:tcPr>
          <w:p w14:paraId="47948D6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16306</w:t>
            </w:r>
          </w:p>
        </w:tc>
        <w:tc>
          <w:tcPr>
            <w:tcW w:w="3014" w:type="dxa"/>
            <w:vAlign w:val="bottom"/>
          </w:tcPr>
          <w:p w14:paraId="2901DEDF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Ханты-Мансийского автономного округа - Югры</w:t>
            </w:r>
            <w:r w:rsidRPr="00C05124">
              <w:rPr>
                <w:sz w:val="16"/>
                <w:szCs w:val="16"/>
              </w:rPr>
              <w:br/>
              <w:t>от 05.02.2021 г. № 29-п</w:t>
            </w:r>
          </w:p>
        </w:tc>
      </w:tr>
      <w:tr w:rsidR="00060369" w:rsidRPr="00C05124" w14:paraId="655CDE0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A63CD8F" w14:textId="77777777" w:rsidR="00060369" w:rsidRPr="00C05124" w:rsidRDefault="00060369" w:rsidP="00F40AD6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Ямало-Ненецкий авт. округ</w:t>
            </w:r>
          </w:p>
        </w:tc>
        <w:tc>
          <w:tcPr>
            <w:tcW w:w="1559" w:type="dxa"/>
            <w:vAlign w:val="bottom"/>
          </w:tcPr>
          <w:p w14:paraId="31D1918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17029</w:t>
            </w:r>
          </w:p>
        </w:tc>
        <w:tc>
          <w:tcPr>
            <w:tcW w:w="1560" w:type="dxa"/>
            <w:vAlign w:val="bottom"/>
          </w:tcPr>
          <w:p w14:paraId="4FC808A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17707</w:t>
            </w:r>
          </w:p>
        </w:tc>
        <w:tc>
          <w:tcPr>
            <w:tcW w:w="1559" w:type="dxa"/>
            <w:vAlign w:val="bottom"/>
          </w:tcPr>
          <w:p w14:paraId="48010C7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14033</w:t>
            </w:r>
          </w:p>
        </w:tc>
        <w:tc>
          <w:tcPr>
            <w:tcW w:w="1417" w:type="dxa"/>
            <w:vAlign w:val="bottom"/>
          </w:tcPr>
          <w:p w14:paraId="6B481F9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16903</w:t>
            </w:r>
          </w:p>
        </w:tc>
        <w:tc>
          <w:tcPr>
            <w:tcW w:w="3014" w:type="dxa"/>
          </w:tcPr>
          <w:p w14:paraId="48F11FC7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Ямало-Ненецкого автономного округа </w:t>
            </w:r>
            <w:r w:rsidR="00A00C16" w:rsidRPr="00A00C16">
              <w:rPr>
                <w:sz w:val="16"/>
                <w:szCs w:val="16"/>
              </w:rPr>
              <w:br/>
            </w:r>
            <w:r w:rsidRPr="00C05124">
              <w:rPr>
                <w:sz w:val="16"/>
                <w:szCs w:val="16"/>
              </w:rPr>
              <w:t>от 02.02.2021 г. № 43-п</w:t>
            </w:r>
          </w:p>
        </w:tc>
      </w:tr>
      <w:tr w:rsidR="00060369" w:rsidRPr="00C05124" w14:paraId="016546B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6BF5A83" w14:textId="77777777" w:rsidR="00060369" w:rsidRPr="00C05124" w:rsidRDefault="00060369" w:rsidP="00CD5E3B">
            <w:pPr>
              <w:spacing w:line="220" w:lineRule="exact"/>
              <w:ind w:left="170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Тюменская область без авт. </w:t>
            </w:r>
            <w:r w:rsidRPr="00C05124">
              <w:rPr>
                <w:sz w:val="16"/>
                <w:szCs w:val="16"/>
              </w:rPr>
              <w:br/>
              <w:t>округов</w:t>
            </w:r>
          </w:p>
        </w:tc>
        <w:tc>
          <w:tcPr>
            <w:tcW w:w="1559" w:type="dxa"/>
            <w:vAlign w:val="bottom"/>
          </w:tcPr>
          <w:p w14:paraId="6600197F" w14:textId="77777777" w:rsidR="00060369" w:rsidRPr="00A00C16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00C16">
              <w:rPr>
                <w:sz w:val="16"/>
                <w:szCs w:val="16"/>
              </w:rPr>
              <w:t>11748</w:t>
            </w:r>
          </w:p>
        </w:tc>
        <w:tc>
          <w:tcPr>
            <w:tcW w:w="1560" w:type="dxa"/>
            <w:vAlign w:val="bottom"/>
          </w:tcPr>
          <w:p w14:paraId="2CDF0909" w14:textId="77777777" w:rsidR="00060369" w:rsidRPr="00A00C16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00C16">
              <w:rPr>
                <w:sz w:val="16"/>
                <w:szCs w:val="16"/>
              </w:rPr>
              <w:t>12376</w:t>
            </w:r>
          </w:p>
        </w:tc>
        <w:tc>
          <w:tcPr>
            <w:tcW w:w="1559" w:type="dxa"/>
            <w:vAlign w:val="bottom"/>
          </w:tcPr>
          <w:p w14:paraId="036A6754" w14:textId="77777777" w:rsidR="00060369" w:rsidRPr="00A00C16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00C16">
              <w:rPr>
                <w:sz w:val="16"/>
                <w:szCs w:val="16"/>
              </w:rPr>
              <w:t>9958</w:t>
            </w:r>
          </w:p>
        </w:tc>
        <w:tc>
          <w:tcPr>
            <w:tcW w:w="1417" w:type="dxa"/>
            <w:vAlign w:val="bottom"/>
          </w:tcPr>
          <w:p w14:paraId="240AB8D1" w14:textId="77777777" w:rsidR="00060369" w:rsidRPr="00A00C16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</w:rPr>
            </w:pPr>
            <w:r w:rsidRPr="00A00C16">
              <w:rPr>
                <w:sz w:val="16"/>
                <w:szCs w:val="16"/>
              </w:rPr>
              <w:t>11995</w:t>
            </w:r>
          </w:p>
        </w:tc>
        <w:tc>
          <w:tcPr>
            <w:tcW w:w="3014" w:type="dxa"/>
            <w:vAlign w:val="bottom"/>
          </w:tcPr>
          <w:p w14:paraId="4A60DF59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Тюменской области от 04.03.2021 г. № 107-п</w:t>
            </w:r>
          </w:p>
        </w:tc>
      </w:tr>
      <w:tr w:rsidR="00060369" w:rsidRPr="00C05124" w14:paraId="5475D405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5572EE7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Челябинская область</w:t>
            </w:r>
          </w:p>
        </w:tc>
        <w:tc>
          <w:tcPr>
            <w:tcW w:w="1559" w:type="dxa"/>
            <w:vAlign w:val="bottom"/>
          </w:tcPr>
          <w:p w14:paraId="1CAF2BE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11430</w:t>
            </w:r>
          </w:p>
        </w:tc>
        <w:tc>
          <w:tcPr>
            <w:tcW w:w="1560" w:type="dxa"/>
            <w:vAlign w:val="bottom"/>
          </w:tcPr>
          <w:p w14:paraId="07336BE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12247</w:t>
            </w:r>
          </w:p>
        </w:tc>
        <w:tc>
          <w:tcPr>
            <w:tcW w:w="1559" w:type="dxa"/>
            <w:vAlign w:val="bottom"/>
          </w:tcPr>
          <w:p w14:paraId="5ABE991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9794</w:t>
            </w:r>
          </w:p>
        </w:tc>
        <w:tc>
          <w:tcPr>
            <w:tcW w:w="1417" w:type="dxa"/>
            <w:vAlign w:val="bottom"/>
          </w:tcPr>
          <w:p w14:paraId="5D03598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11965</w:t>
            </w:r>
          </w:p>
        </w:tc>
        <w:tc>
          <w:tcPr>
            <w:tcW w:w="3014" w:type="dxa"/>
          </w:tcPr>
          <w:p w14:paraId="648EC704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Губернатора Челябинской области от 09.02.2021 г. № 26</w:t>
            </w:r>
          </w:p>
        </w:tc>
      </w:tr>
      <w:tr w:rsidR="00060369" w:rsidRPr="00C05124" w14:paraId="5432327B" w14:textId="77777777" w:rsidTr="00060369">
        <w:trPr>
          <w:cantSplit/>
          <w:trHeight w:val="124"/>
          <w:jc w:val="center"/>
        </w:trPr>
        <w:tc>
          <w:tcPr>
            <w:tcW w:w="2902" w:type="dxa"/>
            <w:vAlign w:val="bottom"/>
          </w:tcPr>
          <w:p w14:paraId="4753AF6A" w14:textId="77777777" w:rsidR="00060369" w:rsidRPr="00C05124" w:rsidRDefault="00060369" w:rsidP="00CD5E3B">
            <w:pPr>
              <w:pStyle w:val="4"/>
              <w:keepNext w:val="0"/>
              <w:spacing w:before="120" w:line="220" w:lineRule="exact"/>
              <w:rPr>
                <w:rFonts w:ascii="Times New Roman" w:eastAsia="Arial Unicode MS" w:hAnsi="Times New Roman"/>
                <w:szCs w:val="16"/>
              </w:rPr>
            </w:pPr>
            <w:r w:rsidRPr="00C05124">
              <w:rPr>
                <w:rFonts w:ascii="Times New Roman" w:hAnsi="Times New Roman"/>
                <w:szCs w:val="16"/>
              </w:rPr>
              <w:t xml:space="preserve">Сибирский федеральный округ </w:t>
            </w:r>
          </w:p>
        </w:tc>
        <w:tc>
          <w:tcPr>
            <w:tcW w:w="1559" w:type="dxa"/>
            <w:vAlign w:val="bottom"/>
          </w:tcPr>
          <w:p w14:paraId="707D490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116865D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6D18D01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6BF3BF0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00F50E4C" w14:textId="77777777" w:rsidR="00060369" w:rsidRPr="00C05124" w:rsidRDefault="00060369" w:rsidP="007C4F7F">
            <w:pPr>
              <w:spacing w:line="160" w:lineRule="exact"/>
              <w:ind w:left="57" w:right="454"/>
              <w:rPr>
                <w:sz w:val="16"/>
                <w:szCs w:val="16"/>
              </w:rPr>
            </w:pPr>
          </w:p>
        </w:tc>
      </w:tr>
      <w:tr w:rsidR="00060369" w:rsidRPr="00C05124" w14:paraId="307E495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24C76D5B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Республика Алтай</w:t>
            </w:r>
          </w:p>
        </w:tc>
        <w:tc>
          <w:tcPr>
            <w:tcW w:w="1559" w:type="dxa"/>
            <w:vAlign w:val="bottom"/>
          </w:tcPr>
          <w:p w14:paraId="11BB04B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10838</w:t>
            </w:r>
          </w:p>
        </w:tc>
        <w:tc>
          <w:tcPr>
            <w:tcW w:w="1560" w:type="dxa"/>
            <w:vAlign w:val="bottom"/>
          </w:tcPr>
          <w:p w14:paraId="4EB1A7D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11252</w:t>
            </w:r>
          </w:p>
        </w:tc>
        <w:tc>
          <w:tcPr>
            <w:tcW w:w="1559" w:type="dxa"/>
            <w:vAlign w:val="bottom"/>
          </w:tcPr>
          <w:p w14:paraId="1080D38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9539</w:t>
            </w:r>
          </w:p>
        </w:tc>
        <w:tc>
          <w:tcPr>
            <w:tcW w:w="1417" w:type="dxa"/>
            <w:vAlign w:val="bottom"/>
          </w:tcPr>
          <w:p w14:paraId="393E9AA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10875</w:t>
            </w:r>
          </w:p>
        </w:tc>
        <w:tc>
          <w:tcPr>
            <w:tcW w:w="3014" w:type="dxa"/>
          </w:tcPr>
          <w:p w14:paraId="31C011F9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Алтай от 16.02.2021 г. № 23</w:t>
            </w:r>
          </w:p>
        </w:tc>
      </w:tr>
      <w:tr w:rsidR="00060369" w:rsidRPr="00C05124" w14:paraId="207DDE30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7D12855" w14:textId="77777777" w:rsidR="00060369" w:rsidRPr="00C05124" w:rsidRDefault="00060369" w:rsidP="00FA7749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Тыва</w:t>
            </w:r>
          </w:p>
        </w:tc>
        <w:tc>
          <w:tcPr>
            <w:tcW w:w="1559" w:type="dxa"/>
            <w:vAlign w:val="bottom"/>
          </w:tcPr>
          <w:p w14:paraId="2E0543E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11494</w:t>
            </w:r>
          </w:p>
        </w:tc>
        <w:tc>
          <w:tcPr>
            <w:tcW w:w="1560" w:type="dxa"/>
            <w:vAlign w:val="bottom"/>
          </w:tcPr>
          <w:p w14:paraId="1B0A0A7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11856</w:t>
            </w:r>
          </w:p>
        </w:tc>
        <w:tc>
          <w:tcPr>
            <w:tcW w:w="1559" w:type="dxa"/>
            <w:vAlign w:val="bottom"/>
          </w:tcPr>
          <w:p w14:paraId="6B3F8CF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9034</w:t>
            </w:r>
          </w:p>
        </w:tc>
        <w:tc>
          <w:tcPr>
            <w:tcW w:w="1417" w:type="dxa"/>
            <w:vAlign w:val="bottom"/>
          </w:tcPr>
          <w:p w14:paraId="001063A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12213</w:t>
            </w:r>
          </w:p>
        </w:tc>
        <w:tc>
          <w:tcPr>
            <w:tcW w:w="3014" w:type="dxa"/>
          </w:tcPr>
          <w:p w14:paraId="0FCC0238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Тыва от 26.02.2021 г. № 89</w:t>
            </w:r>
          </w:p>
        </w:tc>
      </w:tr>
      <w:tr w:rsidR="00060369" w:rsidRPr="00C05124" w14:paraId="182181C7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7C18F48" w14:textId="77777777" w:rsidR="00060369" w:rsidRPr="00C05124" w:rsidRDefault="00060369" w:rsidP="0050172C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Хакасия</w:t>
            </w:r>
          </w:p>
        </w:tc>
        <w:tc>
          <w:tcPr>
            <w:tcW w:w="1559" w:type="dxa"/>
            <w:vAlign w:val="bottom"/>
          </w:tcPr>
          <w:p w14:paraId="77A2752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11784</w:t>
            </w:r>
          </w:p>
        </w:tc>
        <w:tc>
          <w:tcPr>
            <w:tcW w:w="1560" w:type="dxa"/>
            <w:vAlign w:val="bottom"/>
          </w:tcPr>
          <w:p w14:paraId="2E7440C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12414</w:t>
            </w:r>
          </w:p>
        </w:tc>
        <w:tc>
          <w:tcPr>
            <w:tcW w:w="1559" w:type="dxa"/>
            <w:vAlign w:val="bottom"/>
          </w:tcPr>
          <w:p w14:paraId="3CE567A9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9986</w:t>
            </w:r>
          </w:p>
        </w:tc>
        <w:tc>
          <w:tcPr>
            <w:tcW w:w="1417" w:type="dxa"/>
            <w:vAlign w:val="bottom"/>
          </w:tcPr>
          <w:p w14:paraId="47C68AA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12509</w:t>
            </w:r>
          </w:p>
        </w:tc>
        <w:tc>
          <w:tcPr>
            <w:tcW w:w="3014" w:type="dxa"/>
          </w:tcPr>
          <w:p w14:paraId="26C2BEE1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Хакасия от 08.02.2021 г. № 44</w:t>
            </w:r>
          </w:p>
        </w:tc>
      </w:tr>
      <w:tr w:rsidR="00060369" w:rsidRPr="00C05124" w14:paraId="5DA997CB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587C6012" w14:textId="77777777" w:rsidR="00060369" w:rsidRPr="00C05124" w:rsidRDefault="00060369" w:rsidP="00200E6A">
            <w:pPr>
              <w:spacing w:line="220" w:lineRule="exact"/>
              <w:ind w:left="57" w:right="284"/>
              <w:rPr>
                <w:rFonts w:eastAsia="Arial Unicode MS"/>
                <w:sz w:val="18"/>
                <w:szCs w:val="16"/>
              </w:rPr>
            </w:pPr>
            <w:r w:rsidRPr="00C05124">
              <w:rPr>
                <w:sz w:val="16"/>
                <w:szCs w:val="16"/>
              </w:rPr>
              <w:t>Алтайский край</w:t>
            </w:r>
          </w:p>
        </w:tc>
        <w:tc>
          <w:tcPr>
            <w:tcW w:w="1559" w:type="dxa"/>
            <w:vAlign w:val="bottom"/>
          </w:tcPr>
          <w:p w14:paraId="367E75E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10665</w:t>
            </w:r>
          </w:p>
        </w:tc>
        <w:tc>
          <w:tcPr>
            <w:tcW w:w="1560" w:type="dxa"/>
            <w:vAlign w:val="bottom"/>
          </w:tcPr>
          <w:p w14:paraId="2C7DA67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11488</w:t>
            </w:r>
          </w:p>
        </w:tc>
        <w:tc>
          <w:tcPr>
            <w:tcW w:w="1559" w:type="dxa"/>
            <w:vAlign w:val="bottom"/>
          </w:tcPr>
          <w:p w14:paraId="6B68CA2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9573</w:t>
            </w:r>
          </w:p>
        </w:tc>
        <w:tc>
          <w:tcPr>
            <w:tcW w:w="1417" w:type="dxa"/>
            <w:vAlign w:val="bottom"/>
          </w:tcPr>
          <w:p w14:paraId="2E1FEB3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10611</w:t>
            </w:r>
          </w:p>
        </w:tc>
        <w:tc>
          <w:tcPr>
            <w:tcW w:w="3014" w:type="dxa"/>
          </w:tcPr>
          <w:p w14:paraId="1990A8D4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Алтайского края от 10.02.2021 г. № 35</w:t>
            </w:r>
          </w:p>
        </w:tc>
      </w:tr>
      <w:tr w:rsidR="00060369" w:rsidRPr="00C05124" w14:paraId="748C8CB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E312B39" w14:textId="77777777" w:rsidR="00060369" w:rsidRPr="00C05124" w:rsidRDefault="00060369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Красноярский край</w:t>
            </w:r>
          </w:p>
        </w:tc>
        <w:tc>
          <w:tcPr>
            <w:tcW w:w="1559" w:type="dxa"/>
            <w:vAlign w:val="bottom"/>
          </w:tcPr>
          <w:p w14:paraId="4F5419C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13409</w:t>
            </w:r>
          </w:p>
        </w:tc>
        <w:tc>
          <w:tcPr>
            <w:tcW w:w="1560" w:type="dxa"/>
            <w:vAlign w:val="bottom"/>
          </w:tcPr>
          <w:p w14:paraId="686E9D1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14186</w:t>
            </w:r>
          </w:p>
        </w:tc>
        <w:tc>
          <w:tcPr>
            <w:tcW w:w="1559" w:type="dxa"/>
            <w:vAlign w:val="bottom"/>
          </w:tcPr>
          <w:p w14:paraId="768E8B5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10963</w:t>
            </w:r>
          </w:p>
        </w:tc>
        <w:tc>
          <w:tcPr>
            <w:tcW w:w="1417" w:type="dxa"/>
            <w:vAlign w:val="bottom"/>
          </w:tcPr>
          <w:p w14:paraId="5583B98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14095</w:t>
            </w:r>
          </w:p>
        </w:tc>
        <w:tc>
          <w:tcPr>
            <w:tcW w:w="3014" w:type="dxa"/>
          </w:tcPr>
          <w:p w14:paraId="397264A9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Красноярского края от 02.03.2021 г. № 110-п</w:t>
            </w:r>
          </w:p>
        </w:tc>
      </w:tr>
      <w:tr w:rsidR="00060369" w:rsidRPr="00C05124" w14:paraId="241CE77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EFE78AE" w14:textId="77777777" w:rsidR="00060369" w:rsidRPr="00C05124" w:rsidRDefault="00060369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Иркутская область</w:t>
            </w:r>
          </w:p>
        </w:tc>
        <w:tc>
          <w:tcPr>
            <w:tcW w:w="1559" w:type="dxa"/>
            <w:vAlign w:val="bottom"/>
          </w:tcPr>
          <w:p w14:paraId="13689A5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12243</w:t>
            </w:r>
          </w:p>
        </w:tc>
        <w:tc>
          <w:tcPr>
            <w:tcW w:w="1560" w:type="dxa"/>
            <w:vAlign w:val="bottom"/>
          </w:tcPr>
          <w:p w14:paraId="2EF570A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13012</w:t>
            </w:r>
          </w:p>
        </w:tc>
        <w:tc>
          <w:tcPr>
            <w:tcW w:w="1559" w:type="dxa"/>
            <w:vAlign w:val="bottom"/>
          </w:tcPr>
          <w:p w14:paraId="18F0160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10540</w:t>
            </w:r>
          </w:p>
        </w:tc>
        <w:tc>
          <w:tcPr>
            <w:tcW w:w="1417" w:type="dxa"/>
            <w:vAlign w:val="bottom"/>
          </w:tcPr>
          <w:p w14:paraId="4D89F67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12759</w:t>
            </w:r>
          </w:p>
        </w:tc>
        <w:tc>
          <w:tcPr>
            <w:tcW w:w="3014" w:type="dxa"/>
          </w:tcPr>
          <w:p w14:paraId="40C0161B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Иркутской области от 09.02.2021 г. № 69-пп</w:t>
            </w:r>
          </w:p>
        </w:tc>
      </w:tr>
      <w:tr w:rsidR="00060369" w:rsidRPr="00C05124" w14:paraId="1D81C784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3E8C263" w14:textId="77777777" w:rsidR="00060369" w:rsidRPr="00C05124" w:rsidRDefault="00060369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Кемеровская область</w:t>
            </w:r>
          </w:p>
        </w:tc>
        <w:tc>
          <w:tcPr>
            <w:tcW w:w="1559" w:type="dxa"/>
            <w:vAlign w:val="bottom"/>
          </w:tcPr>
          <w:p w14:paraId="1375F0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10727</w:t>
            </w:r>
          </w:p>
        </w:tc>
        <w:tc>
          <w:tcPr>
            <w:tcW w:w="1560" w:type="dxa"/>
            <w:vAlign w:val="bottom"/>
          </w:tcPr>
          <w:p w14:paraId="2E9D582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11354</w:t>
            </w:r>
          </w:p>
        </w:tc>
        <w:tc>
          <w:tcPr>
            <w:tcW w:w="1559" w:type="dxa"/>
            <w:vAlign w:val="bottom"/>
          </w:tcPr>
          <w:p w14:paraId="654CDB0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9147</w:t>
            </w:r>
          </w:p>
        </w:tc>
        <w:tc>
          <w:tcPr>
            <w:tcW w:w="1417" w:type="dxa"/>
            <w:vAlign w:val="bottom"/>
          </w:tcPr>
          <w:p w14:paraId="507BF1E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11254</w:t>
            </w:r>
          </w:p>
        </w:tc>
        <w:tc>
          <w:tcPr>
            <w:tcW w:w="3014" w:type="dxa"/>
          </w:tcPr>
          <w:p w14:paraId="3DFC6B56" w14:textId="77777777" w:rsidR="00060369" w:rsidRPr="00C05124" w:rsidRDefault="00060369" w:rsidP="0080370F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</w:t>
            </w:r>
            <w:r w:rsidRPr="00C05124">
              <w:rPr>
                <w:sz w:val="16"/>
                <w:szCs w:val="16"/>
              </w:rPr>
              <w:br/>
              <w:t>Кемеровской области от 29.01.2021 г.</w:t>
            </w:r>
          </w:p>
          <w:p w14:paraId="17AE871B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№ 4</w:t>
            </w:r>
            <w:r w:rsidRPr="00C05124">
              <w:rPr>
                <w:sz w:val="16"/>
                <w:szCs w:val="16"/>
                <w:lang w:val="en-US"/>
              </w:rPr>
              <w:t>1</w:t>
            </w:r>
            <w:r w:rsidRPr="00C05124">
              <w:rPr>
                <w:sz w:val="16"/>
                <w:szCs w:val="16"/>
              </w:rPr>
              <w:t xml:space="preserve"> </w:t>
            </w:r>
          </w:p>
        </w:tc>
      </w:tr>
      <w:tr w:rsidR="00060369" w:rsidRPr="00C05124" w14:paraId="2BCB2206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16CFC8FB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Новосибирская область</w:t>
            </w:r>
          </w:p>
        </w:tc>
        <w:tc>
          <w:tcPr>
            <w:tcW w:w="1559" w:type="dxa"/>
            <w:vAlign w:val="bottom"/>
          </w:tcPr>
          <w:p w14:paraId="3C5DF73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12284</w:t>
            </w:r>
          </w:p>
        </w:tc>
        <w:tc>
          <w:tcPr>
            <w:tcW w:w="1560" w:type="dxa"/>
            <w:vAlign w:val="bottom"/>
          </w:tcPr>
          <w:p w14:paraId="7BE29F8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13054</w:t>
            </w:r>
          </w:p>
        </w:tc>
        <w:tc>
          <w:tcPr>
            <w:tcW w:w="1559" w:type="dxa"/>
            <w:vAlign w:val="bottom"/>
          </w:tcPr>
          <w:p w14:paraId="400EB2A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10378</w:t>
            </w:r>
          </w:p>
        </w:tc>
        <w:tc>
          <w:tcPr>
            <w:tcW w:w="1417" w:type="dxa"/>
            <w:vAlign w:val="bottom"/>
          </w:tcPr>
          <w:p w14:paraId="0EE82B3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12729</w:t>
            </w:r>
          </w:p>
        </w:tc>
        <w:tc>
          <w:tcPr>
            <w:tcW w:w="3014" w:type="dxa"/>
          </w:tcPr>
          <w:p w14:paraId="7BCE1366" w14:textId="77777777" w:rsidR="00060369" w:rsidRPr="00C05124" w:rsidRDefault="00060369" w:rsidP="00BC4DC2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</w:t>
            </w:r>
            <w:r w:rsidR="00BC4DC2" w:rsidRPr="00C05124">
              <w:rPr>
                <w:sz w:val="16"/>
                <w:szCs w:val="16"/>
              </w:rPr>
              <w:t xml:space="preserve">Правительства </w:t>
            </w:r>
            <w:r w:rsidRPr="00C05124">
              <w:rPr>
                <w:sz w:val="16"/>
                <w:szCs w:val="16"/>
              </w:rPr>
              <w:t>Новосибирской области от 02.02.2021 г. № 22-п</w:t>
            </w:r>
          </w:p>
        </w:tc>
      </w:tr>
      <w:tr w:rsidR="00060369" w:rsidRPr="00C05124" w14:paraId="1DF1E996" w14:textId="77777777" w:rsidTr="00060369">
        <w:trPr>
          <w:cantSplit/>
          <w:trHeight w:val="63"/>
          <w:jc w:val="center"/>
        </w:trPr>
        <w:tc>
          <w:tcPr>
            <w:tcW w:w="2902" w:type="dxa"/>
            <w:vAlign w:val="bottom"/>
          </w:tcPr>
          <w:p w14:paraId="2AE4FE4C" w14:textId="77777777" w:rsidR="00060369" w:rsidRPr="00C05124" w:rsidRDefault="00060369" w:rsidP="00BF4E6E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Омская </w:t>
            </w:r>
            <w:r w:rsidRPr="00C05124">
              <w:rPr>
                <w:rFonts w:eastAsia="Arial Unicode MS"/>
                <w:sz w:val="16"/>
                <w:szCs w:val="16"/>
              </w:rPr>
              <w:t>область</w:t>
            </w:r>
          </w:p>
        </w:tc>
        <w:tc>
          <w:tcPr>
            <w:tcW w:w="1559" w:type="dxa"/>
            <w:vAlign w:val="bottom"/>
          </w:tcPr>
          <w:p w14:paraId="2DFC735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10635</w:t>
            </w:r>
          </w:p>
        </w:tc>
        <w:tc>
          <w:tcPr>
            <w:tcW w:w="1560" w:type="dxa"/>
            <w:vAlign w:val="bottom"/>
          </w:tcPr>
          <w:p w14:paraId="48E1A04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11342</w:t>
            </w:r>
          </w:p>
        </w:tc>
        <w:tc>
          <w:tcPr>
            <w:tcW w:w="1559" w:type="dxa"/>
            <w:vAlign w:val="bottom"/>
          </w:tcPr>
          <w:p w14:paraId="12CDBAA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8932</w:t>
            </w:r>
          </w:p>
        </w:tc>
        <w:tc>
          <w:tcPr>
            <w:tcW w:w="1417" w:type="dxa"/>
            <w:vAlign w:val="bottom"/>
          </w:tcPr>
          <w:p w14:paraId="797F494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10982</w:t>
            </w:r>
          </w:p>
        </w:tc>
        <w:tc>
          <w:tcPr>
            <w:tcW w:w="3014" w:type="dxa"/>
          </w:tcPr>
          <w:p w14:paraId="232A0441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Омской области от 10.02.2021 г. № 21-п</w:t>
            </w:r>
          </w:p>
        </w:tc>
      </w:tr>
      <w:tr w:rsidR="00060369" w:rsidRPr="00C05124" w14:paraId="46A698AE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649AED44" w14:textId="77777777" w:rsidR="00060369" w:rsidRPr="00C05124" w:rsidRDefault="00060369" w:rsidP="00FB7875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Томская область</w:t>
            </w:r>
          </w:p>
        </w:tc>
        <w:tc>
          <w:tcPr>
            <w:tcW w:w="1559" w:type="dxa"/>
            <w:vAlign w:val="bottom"/>
          </w:tcPr>
          <w:p w14:paraId="268D386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12218</w:t>
            </w:r>
          </w:p>
        </w:tc>
        <w:tc>
          <w:tcPr>
            <w:tcW w:w="1560" w:type="dxa"/>
            <w:vAlign w:val="bottom"/>
          </w:tcPr>
          <w:p w14:paraId="12B8793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12959</w:t>
            </w:r>
          </w:p>
        </w:tc>
        <w:tc>
          <w:tcPr>
            <w:tcW w:w="1559" w:type="dxa"/>
            <w:vAlign w:val="bottom"/>
          </w:tcPr>
          <w:p w14:paraId="4A0F119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9815</w:t>
            </w:r>
          </w:p>
        </w:tc>
        <w:tc>
          <w:tcPr>
            <w:tcW w:w="1417" w:type="dxa"/>
            <w:vAlign w:val="bottom"/>
          </w:tcPr>
          <w:p w14:paraId="3F239DA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12927</w:t>
            </w:r>
          </w:p>
        </w:tc>
        <w:tc>
          <w:tcPr>
            <w:tcW w:w="3014" w:type="dxa"/>
          </w:tcPr>
          <w:p w14:paraId="546520C2" w14:textId="77777777" w:rsidR="00060369" w:rsidRPr="00C05124" w:rsidRDefault="00060369" w:rsidP="00A960DD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Администрации Томской области от 01.02.2021 г. № 21а</w:t>
            </w:r>
          </w:p>
        </w:tc>
      </w:tr>
      <w:tr w:rsidR="00060369" w:rsidRPr="00C05124" w14:paraId="06BD4A4C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03C1BC3" w14:textId="77777777" w:rsidR="00060369" w:rsidRPr="00C05124" w:rsidRDefault="00060369" w:rsidP="00CD5E3B">
            <w:pPr>
              <w:spacing w:before="120" w:line="220" w:lineRule="exact"/>
              <w:ind w:left="170"/>
              <w:rPr>
                <w:rFonts w:eastAsia="Arial Unicode MS"/>
                <w:b/>
                <w:sz w:val="16"/>
                <w:szCs w:val="16"/>
              </w:rPr>
            </w:pPr>
            <w:r w:rsidRPr="00C05124">
              <w:rPr>
                <w:b/>
                <w:sz w:val="16"/>
                <w:szCs w:val="16"/>
              </w:rPr>
              <w:lastRenderedPageBreak/>
              <w:t>Дальневосточный федеральный округ</w:t>
            </w:r>
          </w:p>
        </w:tc>
        <w:tc>
          <w:tcPr>
            <w:tcW w:w="1559" w:type="dxa"/>
            <w:vAlign w:val="bottom"/>
          </w:tcPr>
          <w:p w14:paraId="1D01C56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60" w:type="dxa"/>
            <w:vAlign w:val="bottom"/>
          </w:tcPr>
          <w:p w14:paraId="67FFF2A3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vAlign w:val="bottom"/>
          </w:tcPr>
          <w:p w14:paraId="610C521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417" w:type="dxa"/>
            <w:vAlign w:val="bottom"/>
          </w:tcPr>
          <w:p w14:paraId="30B65EB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3014" w:type="dxa"/>
          </w:tcPr>
          <w:p w14:paraId="5F5CD0A6" w14:textId="77777777" w:rsidR="00060369" w:rsidRPr="00C05124" w:rsidRDefault="00060369" w:rsidP="008C0CA3">
            <w:pPr>
              <w:spacing w:line="160" w:lineRule="exact"/>
              <w:ind w:right="454"/>
              <w:rPr>
                <w:sz w:val="16"/>
                <w:szCs w:val="16"/>
              </w:rPr>
            </w:pPr>
          </w:p>
        </w:tc>
      </w:tr>
      <w:tr w:rsidR="00060369" w:rsidRPr="00C05124" w14:paraId="66F8075C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26D7FEDB" w14:textId="77777777" w:rsidR="00060369" w:rsidRPr="00C05124" w:rsidRDefault="00060369" w:rsidP="00671CA8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Республика Бурятия</w:t>
            </w:r>
          </w:p>
        </w:tc>
        <w:tc>
          <w:tcPr>
            <w:tcW w:w="1559" w:type="dxa"/>
            <w:vAlign w:val="bottom"/>
          </w:tcPr>
          <w:p w14:paraId="4758E8B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12810</w:t>
            </w:r>
          </w:p>
        </w:tc>
        <w:tc>
          <w:tcPr>
            <w:tcW w:w="1560" w:type="dxa"/>
            <w:vAlign w:val="bottom"/>
          </w:tcPr>
          <w:p w14:paraId="38E436B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13298</w:t>
            </w:r>
          </w:p>
        </w:tc>
        <w:tc>
          <w:tcPr>
            <w:tcW w:w="1559" w:type="dxa"/>
            <w:vAlign w:val="bottom"/>
          </w:tcPr>
          <w:p w14:paraId="261468A5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10372</w:t>
            </w:r>
          </w:p>
        </w:tc>
        <w:tc>
          <w:tcPr>
            <w:tcW w:w="1417" w:type="dxa"/>
            <w:vAlign w:val="bottom"/>
          </w:tcPr>
          <w:p w14:paraId="77FF4B1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13441</w:t>
            </w:r>
          </w:p>
        </w:tc>
        <w:tc>
          <w:tcPr>
            <w:tcW w:w="3014" w:type="dxa"/>
          </w:tcPr>
          <w:p w14:paraId="17EFD62C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Бурятия от 16.02.2021 г. № 49</w:t>
            </w:r>
          </w:p>
        </w:tc>
      </w:tr>
      <w:tr w:rsidR="00060369" w:rsidRPr="00C05124" w14:paraId="427D743D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543F4929" w14:textId="77777777" w:rsidR="00060369" w:rsidRPr="00C05124" w:rsidRDefault="00060369" w:rsidP="00C87D8A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>Республика Саха (Якутия)</w:t>
            </w:r>
          </w:p>
        </w:tc>
        <w:tc>
          <w:tcPr>
            <w:tcW w:w="1559" w:type="dxa"/>
            <w:vAlign w:val="bottom"/>
          </w:tcPr>
          <w:p w14:paraId="1AE6839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18368</w:t>
            </w:r>
          </w:p>
        </w:tc>
        <w:tc>
          <w:tcPr>
            <w:tcW w:w="1560" w:type="dxa"/>
            <w:vAlign w:val="bottom"/>
          </w:tcPr>
          <w:p w14:paraId="1852D53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19476</w:t>
            </w:r>
          </w:p>
        </w:tc>
        <w:tc>
          <w:tcPr>
            <w:tcW w:w="1559" w:type="dxa"/>
            <w:vAlign w:val="bottom"/>
          </w:tcPr>
          <w:p w14:paraId="3CCAF3B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15438</w:t>
            </w:r>
          </w:p>
        </w:tc>
        <w:tc>
          <w:tcPr>
            <w:tcW w:w="1417" w:type="dxa"/>
            <w:vAlign w:val="bottom"/>
          </w:tcPr>
          <w:p w14:paraId="50F40DD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19201</w:t>
            </w:r>
          </w:p>
        </w:tc>
        <w:tc>
          <w:tcPr>
            <w:tcW w:w="3014" w:type="dxa"/>
          </w:tcPr>
          <w:p w14:paraId="3DC4D072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Республики Саха (Якутия) от 25.02.2021 г. № 38</w:t>
            </w:r>
          </w:p>
        </w:tc>
      </w:tr>
      <w:tr w:rsidR="00502405" w:rsidRPr="00C05124" w14:paraId="7800610A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61E1254B" w14:textId="77777777" w:rsidR="00502405" w:rsidRPr="00C05124" w:rsidRDefault="00502405" w:rsidP="00671CA8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Забайкальский край</w:t>
            </w:r>
          </w:p>
        </w:tc>
        <w:tc>
          <w:tcPr>
            <w:tcW w:w="1559" w:type="dxa"/>
            <w:vAlign w:val="bottom"/>
          </w:tcPr>
          <w:p w14:paraId="1560A5FC" w14:textId="77777777" w:rsidR="00502405" w:rsidRPr="00C05124" w:rsidRDefault="00502405" w:rsidP="00F56513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13613,32</w:t>
            </w:r>
          </w:p>
        </w:tc>
        <w:tc>
          <w:tcPr>
            <w:tcW w:w="1560" w:type="dxa"/>
            <w:vAlign w:val="bottom"/>
          </w:tcPr>
          <w:p w14:paraId="37CC7210" w14:textId="77777777" w:rsidR="00502405" w:rsidRPr="00C05124" w:rsidRDefault="00502405" w:rsidP="00F56513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14146,04</w:t>
            </w:r>
          </w:p>
        </w:tc>
        <w:tc>
          <w:tcPr>
            <w:tcW w:w="1559" w:type="dxa"/>
            <w:vAlign w:val="bottom"/>
          </w:tcPr>
          <w:p w14:paraId="3940AE86" w14:textId="77777777" w:rsidR="00502405" w:rsidRPr="00C05124" w:rsidRDefault="00502405" w:rsidP="00F56513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11256</w:t>
            </w:r>
          </w:p>
        </w:tc>
        <w:tc>
          <w:tcPr>
            <w:tcW w:w="1417" w:type="dxa"/>
            <w:vAlign w:val="bottom"/>
          </w:tcPr>
          <w:p w14:paraId="017414F0" w14:textId="77777777" w:rsidR="00502405" w:rsidRPr="00C05124" w:rsidRDefault="00502405" w:rsidP="00F56513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14428,46</w:t>
            </w:r>
          </w:p>
        </w:tc>
        <w:tc>
          <w:tcPr>
            <w:tcW w:w="3014" w:type="dxa"/>
          </w:tcPr>
          <w:p w14:paraId="5D53EEE3" w14:textId="77777777" w:rsidR="00502405" w:rsidRPr="00C05124" w:rsidRDefault="00502405" w:rsidP="00502405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Забайкальского края от 05.02.2021 г. № 20</w:t>
            </w:r>
          </w:p>
        </w:tc>
      </w:tr>
      <w:tr w:rsidR="00060369" w:rsidRPr="00C05124" w14:paraId="21311946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4197BB7D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Камчатский край</w:t>
            </w:r>
          </w:p>
        </w:tc>
        <w:tc>
          <w:tcPr>
            <w:tcW w:w="1559" w:type="dxa"/>
            <w:vAlign w:val="bottom"/>
          </w:tcPr>
          <w:p w14:paraId="750071D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21797</w:t>
            </w:r>
          </w:p>
        </w:tc>
        <w:tc>
          <w:tcPr>
            <w:tcW w:w="1560" w:type="dxa"/>
            <w:vAlign w:val="bottom"/>
          </w:tcPr>
          <w:p w14:paraId="2D1B3CB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22851</w:t>
            </w:r>
          </w:p>
        </w:tc>
        <w:tc>
          <w:tcPr>
            <w:tcW w:w="1559" w:type="dxa"/>
            <w:vAlign w:val="bottom"/>
          </w:tcPr>
          <w:p w14:paraId="08F5E20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18148</w:t>
            </w:r>
          </w:p>
        </w:tc>
        <w:tc>
          <w:tcPr>
            <w:tcW w:w="1417" w:type="dxa"/>
            <w:vAlign w:val="bottom"/>
          </w:tcPr>
          <w:p w14:paraId="5BECBEF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23215</w:t>
            </w:r>
          </w:p>
        </w:tc>
        <w:tc>
          <w:tcPr>
            <w:tcW w:w="3014" w:type="dxa"/>
          </w:tcPr>
          <w:p w14:paraId="2467122D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Камчатского края от 01.02.2021 г. № 32-п</w:t>
            </w:r>
          </w:p>
        </w:tc>
      </w:tr>
      <w:tr w:rsidR="00060369" w:rsidRPr="00C05124" w14:paraId="2D7D183C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73A34C7F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Приморский край</w:t>
            </w:r>
          </w:p>
        </w:tc>
        <w:tc>
          <w:tcPr>
            <w:tcW w:w="1559" w:type="dxa"/>
            <w:vAlign w:val="bottom"/>
          </w:tcPr>
          <w:p w14:paraId="5ABA9B92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13963</w:t>
            </w:r>
          </w:p>
        </w:tc>
        <w:tc>
          <w:tcPr>
            <w:tcW w:w="1560" w:type="dxa"/>
            <w:vAlign w:val="bottom"/>
          </w:tcPr>
          <w:p w14:paraId="43EF1E8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14779</w:t>
            </w:r>
          </w:p>
        </w:tc>
        <w:tc>
          <w:tcPr>
            <w:tcW w:w="1559" w:type="dxa"/>
            <w:vAlign w:val="bottom"/>
          </w:tcPr>
          <w:p w14:paraId="47742AB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12119</w:t>
            </w:r>
          </w:p>
        </w:tc>
        <w:tc>
          <w:tcPr>
            <w:tcW w:w="1417" w:type="dxa"/>
            <w:vAlign w:val="bottom"/>
          </w:tcPr>
          <w:p w14:paraId="4E97955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15409</w:t>
            </w:r>
          </w:p>
        </w:tc>
        <w:tc>
          <w:tcPr>
            <w:tcW w:w="3014" w:type="dxa"/>
          </w:tcPr>
          <w:p w14:paraId="2849ACF6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 Приморского края от 15.01.2021 г. № 5-пп </w:t>
            </w:r>
          </w:p>
        </w:tc>
      </w:tr>
      <w:tr w:rsidR="00060369" w:rsidRPr="00C05124" w14:paraId="41778F70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3317787C" w14:textId="77777777" w:rsidR="00060369" w:rsidRPr="00C05124" w:rsidRDefault="00060369" w:rsidP="00C87D8A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Хабаровский край</w:t>
            </w:r>
          </w:p>
        </w:tc>
        <w:tc>
          <w:tcPr>
            <w:tcW w:w="1559" w:type="dxa"/>
            <w:vAlign w:val="bottom"/>
          </w:tcPr>
          <w:p w14:paraId="2675F9D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16222</w:t>
            </w:r>
          </w:p>
        </w:tc>
        <w:tc>
          <w:tcPr>
            <w:tcW w:w="1560" w:type="dxa"/>
            <w:vAlign w:val="bottom"/>
          </w:tcPr>
          <w:p w14:paraId="16FEDAA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17179</w:t>
            </w:r>
          </w:p>
        </w:tc>
        <w:tc>
          <w:tcPr>
            <w:tcW w:w="1559" w:type="dxa"/>
            <w:vAlign w:val="bottom"/>
          </w:tcPr>
          <w:p w14:paraId="4A16932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13205</w:t>
            </w:r>
          </w:p>
        </w:tc>
        <w:tc>
          <w:tcPr>
            <w:tcW w:w="1417" w:type="dxa"/>
            <w:vAlign w:val="bottom"/>
          </w:tcPr>
          <w:p w14:paraId="5F1732C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17114</w:t>
            </w:r>
          </w:p>
        </w:tc>
        <w:tc>
          <w:tcPr>
            <w:tcW w:w="3014" w:type="dxa"/>
          </w:tcPr>
          <w:p w14:paraId="1802E0D2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Губернатора Хабаровского края от 04.03.2021 г. № 16</w:t>
            </w:r>
          </w:p>
        </w:tc>
      </w:tr>
      <w:tr w:rsidR="00060369" w:rsidRPr="00C05124" w14:paraId="40E039B7" w14:textId="77777777" w:rsidTr="00060369">
        <w:trPr>
          <w:cantSplit/>
          <w:trHeight w:val="116"/>
          <w:jc w:val="center"/>
        </w:trPr>
        <w:tc>
          <w:tcPr>
            <w:tcW w:w="2902" w:type="dxa"/>
            <w:vAlign w:val="bottom"/>
          </w:tcPr>
          <w:p w14:paraId="22C6898A" w14:textId="77777777" w:rsidR="00060369" w:rsidRPr="00C05124" w:rsidRDefault="00060369" w:rsidP="007A57C5">
            <w:pPr>
              <w:spacing w:line="220" w:lineRule="exact"/>
              <w:ind w:left="57" w:right="284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Амурская область</w:t>
            </w:r>
          </w:p>
        </w:tc>
        <w:tc>
          <w:tcPr>
            <w:tcW w:w="1559" w:type="dxa"/>
            <w:vAlign w:val="bottom"/>
          </w:tcPr>
          <w:p w14:paraId="35974268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14017</w:t>
            </w:r>
          </w:p>
        </w:tc>
        <w:tc>
          <w:tcPr>
            <w:tcW w:w="1560" w:type="dxa"/>
            <w:vAlign w:val="bottom"/>
          </w:tcPr>
          <w:p w14:paraId="06DB705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14847</w:t>
            </w:r>
          </w:p>
        </w:tc>
        <w:tc>
          <w:tcPr>
            <w:tcW w:w="1559" w:type="dxa"/>
            <w:vAlign w:val="bottom"/>
          </w:tcPr>
          <w:p w14:paraId="2B727EC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11272</w:t>
            </w:r>
          </w:p>
        </w:tc>
        <w:tc>
          <w:tcPr>
            <w:tcW w:w="1417" w:type="dxa"/>
            <w:vAlign w:val="bottom"/>
          </w:tcPr>
          <w:p w14:paraId="627717D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14905</w:t>
            </w:r>
          </w:p>
        </w:tc>
        <w:tc>
          <w:tcPr>
            <w:tcW w:w="3014" w:type="dxa"/>
          </w:tcPr>
          <w:p w14:paraId="0DDBB5F5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Амурской области от 01.02.2021 г. № 50</w:t>
            </w:r>
          </w:p>
        </w:tc>
      </w:tr>
      <w:tr w:rsidR="00060369" w:rsidRPr="00C05124" w14:paraId="09CE328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751306C8" w14:textId="77777777" w:rsidR="00060369" w:rsidRPr="00C05124" w:rsidRDefault="00060369" w:rsidP="00CD5E3B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  <w:lang w:val="en-US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Магаданская область</w:t>
            </w:r>
          </w:p>
        </w:tc>
        <w:tc>
          <w:tcPr>
            <w:tcW w:w="1559" w:type="dxa"/>
            <w:vAlign w:val="bottom"/>
          </w:tcPr>
          <w:p w14:paraId="75F816AC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21102</w:t>
            </w:r>
          </w:p>
        </w:tc>
        <w:tc>
          <w:tcPr>
            <w:tcW w:w="1560" w:type="dxa"/>
            <w:vAlign w:val="bottom"/>
          </w:tcPr>
          <w:p w14:paraId="498AB39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22319</w:t>
            </w:r>
          </w:p>
        </w:tc>
        <w:tc>
          <w:tcPr>
            <w:tcW w:w="1559" w:type="dxa"/>
            <w:vAlign w:val="bottom"/>
          </w:tcPr>
          <w:p w14:paraId="6919032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17560</w:t>
            </w:r>
          </w:p>
        </w:tc>
        <w:tc>
          <w:tcPr>
            <w:tcW w:w="1417" w:type="dxa"/>
            <w:vAlign w:val="bottom"/>
          </w:tcPr>
          <w:p w14:paraId="7F9B7BD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22402</w:t>
            </w:r>
          </w:p>
        </w:tc>
        <w:tc>
          <w:tcPr>
            <w:tcW w:w="3014" w:type="dxa"/>
          </w:tcPr>
          <w:p w14:paraId="0AEB8EB3" w14:textId="77777777" w:rsidR="00060369" w:rsidRPr="00C05124" w:rsidRDefault="00060369" w:rsidP="000730ED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Магаданской области от 26.01.2021 г. № 24-пп</w:t>
            </w:r>
          </w:p>
        </w:tc>
      </w:tr>
      <w:tr w:rsidR="00060369" w:rsidRPr="00C05124" w14:paraId="6024EA61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46756C83" w14:textId="77777777" w:rsidR="00060369" w:rsidRPr="00C05124" w:rsidRDefault="00060369" w:rsidP="00C67F3A">
            <w:pPr>
              <w:spacing w:line="220" w:lineRule="exact"/>
              <w:ind w:left="57" w:right="284"/>
              <w:rPr>
                <w:rFonts w:eastAsia="Arial Unicode MS"/>
                <w:sz w:val="16"/>
                <w:szCs w:val="16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Сахалинская область</w:t>
            </w:r>
          </w:p>
        </w:tc>
        <w:tc>
          <w:tcPr>
            <w:tcW w:w="1559" w:type="dxa"/>
            <w:vAlign w:val="bottom"/>
          </w:tcPr>
          <w:p w14:paraId="21D0C704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15906</w:t>
            </w:r>
          </w:p>
        </w:tc>
        <w:tc>
          <w:tcPr>
            <w:tcW w:w="1560" w:type="dxa"/>
            <w:vAlign w:val="bottom"/>
          </w:tcPr>
          <w:p w14:paraId="616FADBB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16932</w:t>
            </w:r>
          </w:p>
        </w:tc>
        <w:tc>
          <w:tcPr>
            <w:tcW w:w="1559" w:type="dxa"/>
            <w:vAlign w:val="bottom"/>
          </w:tcPr>
          <w:p w14:paraId="1468D18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13604</w:t>
            </w:r>
          </w:p>
        </w:tc>
        <w:tc>
          <w:tcPr>
            <w:tcW w:w="1417" w:type="dxa"/>
            <w:vAlign w:val="bottom"/>
          </w:tcPr>
          <w:p w14:paraId="1439EAED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17300</w:t>
            </w:r>
          </w:p>
        </w:tc>
        <w:tc>
          <w:tcPr>
            <w:tcW w:w="3014" w:type="dxa"/>
          </w:tcPr>
          <w:p w14:paraId="0CF64E42" w14:textId="77777777" w:rsidR="00060369" w:rsidRPr="00C05124" w:rsidRDefault="00060369" w:rsidP="00060369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>Постановление Правительства Сахалинской области от 26.02.2021 г. № 57</w:t>
            </w:r>
          </w:p>
        </w:tc>
      </w:tr>
      <w:tr w:rsidR="00060369" w:rsidRPr="00C05124" w14:paraId="5F3FF052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0340721E" w14:textId="77777777" w:rsidR="00060369" w:rsidRPr="00C05124" w:rsidRDefault="00060369" w:rsidP="00CD5E3B">
            <w:pPr>
              <w:spacing w:line="220" w:lineRule="exact"/>
              <w:ind w:left="57" w:right="284"/>
              <w:rPr>
                <w:sz w:val="16"/>
                <w:szCs w:val="16"/>
                <w:lang w:val="en-US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Еврейская авт.</w:t>
            </w:r>
            <w:r w:rsidR="00A31815">
              <w:rPr>
                <w:rFonts w:eastAsia="Arial Unicode MS"/>
                <w:sz w:val="16"/>
                <w:szCs w:val="16"/>
                <w:lang w:val="en-US"/>
              </w:rPr>
              <w:t xml:space="preserve"> </w:t>
            </w:r>
            <w:r w:rsidRPr="00C05124">
              <w:rPr>
                <w:rFonts w:eastAsia="Arial Unicode MS"/>
                <w:sz w:val="16"/>
                <w:szCs w:val="16"/>
              </w:rPr>
              <w:t>область</w:t>
            </w:r>
          </w:p>
        </w:tc>
        <w:tc>
          <w:tcPr>
            <w:tcW w:w="1559" w:type="dxa"/>
            <w:vAlign w:val="bottom"/>
          </w:tcPr>
          <w:p w14:paraId="5A66AB6F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16386</w:t>
            </w:r>
          </w:p>
        </w:tc>
        <w:tc>
          <w:tcPr>
            <w:tcW w:w="1560" w:type="dxa"/>
            <w:vAlign w:val="bottom"/>
          </w:tcPr>
          <w:p w14:paraId="2FCBA68E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17411</w:t>
            </w:r>
          </w:p>
        </w:tc>
        <w:tc>
          <w:tcPr>
            <w:tcW w:w="1559" w:type="dxa"/>
            <w:vAlign w:val="bottom"/>
          </w:tcPr>
          <w:p w14:paraId="32C16F4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13526</w:t>
            </w:r>
          </w:p>
        </w:tc>
        <w:tc>
          <w:tcPr>
            <w:tcW w:w="1417" w:type="dxa"/>
            <w:vAlign w:val="bottom"/>
          </w:tcPr>
          <w:p w14:paraId="41D6BA87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16479</w:t>
            </w:r>
          </w:p>
        </w:tc>
        <w:tc>
          <w:tcPr>
            <w:tcW w:w="3014" w:type="dxa"/>
          </w:tcPr>
          <w:p w14:paraId="65BEAEAC" w14:textId="77777777" w:rsidR="00060369" w:rsidRPr="00C05124" w:rsidRDefault="00060369" w:rsidP="00A415DB">
            <w:pPr>
              <w:ind w:left="57"/>
              <w:rPr>
                <w:sz w:val="16"/>
                <w:szCs w:val="16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Еврейской </w:t>
            </w:r>
            <w:r w:rsidRPr="00C05124">
              <w:rPr>
                <w:sz w:val="16"/>
                <w:szCs w:val="16"/>
              </w:rPr>
              <w:br/>
              <w:t xml:space="preserve">автономной области от 10.02.2021 г. </w:t>
            </w:r>
            <w:r w:rsidRPr="00C05124">
              <w:rPr>
                <w:sz w:val="16"/>
                <w:szCs w:val="16"/>
              </w:rPr>
              <w:br/>
              <w:t>№ 20-пп</w:t>
            </w:r>
          </w:p>
        </w:tc>
      </w:tr>
      <w:tr w:rsidR="00060369" w:rsidRPr="00C05124" w14:paraId="100FC389" w14:textId="77777777" w:rsidTr="00060369">
        <w:trPr>
          <w:cantSplit/>
          <w:jc w:val="center"/>
        </w:trPr>
        <w:tc>
          <w:tcPr>
            <w:tcW w:w="2902" w:type="dxa"/>
            <w:vAlign w:val="bottom"/>
          </w:tcPr>
          <w:p w14:paraId="32F372F3" w14:textId="77777777" w:rsidR="00060369" w:rsidRPr="00C05124" w:rsidRDefault="00060369" w:rsidP="00455F69">
            <w:pPr>
              <w:spacing w:line="220" w:lineRule="exact"/>
              <w:ind w:left="57" w:right="284"/>
              <w:rPr>
                <w:sz w:val="16"/>
                <w:szCs w:val="16"/>
                <w:vertAlign w:val="superscript"/>
              </w:rPr>
            </w:pPr>
            <w:r w:rsidRPr="00C05124">
              <w:rPr>
                <w:rFonts w:eastAsia="Arial Unicode MS"/>
                <w:sz w:val="16"/>
                <w:szCs w:val="16"/>
              </w:rPr>
              <w:t>Чукотский авт.</w:t>
            </w:r>
            <w:r w:rsidR="00A31815">
              <w:rPr>
                <w:rFonts w:eastAsia="Arial Unicode MS"/>
                <w:sz w:val="16"/>
                <w:szCs w:val="16"/>
                <w:lang w:val="en-US"/>
              </w:rPr>
              <w:t xml:space="preserve"> </w:t>
            </w:r>
            <w:r w:rsidRPr="00C05124">
              <w:rPr>
                <w:rFonts w:eastAsia="Arial Unicode MS"/>
                <w:sz w:val="16"/>
                <w:szCs w:val="16"/>
              </w:rPr>
              <w:t>округ</w:t>
            </w:r>
          </w:p>
        </w:tc>
        <w:tc>
          <w:tcPr>
            <w:tcW w:w="1559" w:type="dxa"/>
            <w:vAlign w:val="bottom"/>
          </w:tcPr>
          <w:p w14:paraId="408DA31A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24164</w:t>
            </w:r>
          </w:p>
        </w:tc>
        <w:tc>
          <w:tcPr>
            <w:tcW w:w="1560" w:type="dxa"/>
            <w:vAlign w:val="bottom"/>
          </w:tcPr>
          <w:p w14:paraId="14B6F996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24875</w:t>
            </w:r>
          </w:p>
        </w:tc>
        <w:tc>
          <w:tcPr>
            <w:tcW w:w="1559" w:type="dxa"/>
            <w:vAlign w:val="bottom"/>
          </w:tcPr>
          <w:p w14:paraId="4A919A80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18660</w:t>
            </w:r>
          </w:p>
        </w:tc>
        <w:tc>
          <w:tcPr>
            <w:tcW w:w="1417" w:type="dxa"/>
            <w:vAlign w:val="bottom"/>
          </w:tcPr>
          <w:p w14:paraId="4EE10461" w14:textId="77777777" w:rsidR="00060369" w:rsidRPr="00C05124" w:rsidRDefault="00060369" w:rsidP="008322AA">
            <w:pPr>
              <w:spacing w:line="160" w:lineRule="exact"/>
              <w:ind w:right="454"/>
              <w:jc w:val="right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  <w:lang w:val="en-US"/>
              </w:rPr>
              <w:t>24853</w:t>
            </w:r>
          </w:p>
        </w:tc>
        <w:tc>
          <w:tcPr>
            <w:tcW w:w="3014" w:type="dxa"/>
          </w:tcPr>
          <w:p w14:paraId="2971DBF3" w14:textId="77777777" w:rsidR="00060369" w:rsidRPr="00C05124" w:rsidRDefault="00060369" w:rsidP="00060369">
            <w:pPr>
              <w:ind w:left="57" w:right="57"/>
              <w:rPr>
                <w:sz w:val="16"/>
                <w:szCs w:val="16"/>
                <w:lang w:val="en-US"/>
              </w:rPr>
            </w:pPr>
            <w:r w:rsidRPr="00C05124">
              <w:rPr>
                <w:sz w:val="16"/>
                <w:szCs w:val="16"/>
              </w:rPr>
              <w:t xml:space="preserve">Постановление Правительства Чукотского автономного округа от 22.01.2021 г. </w:t>
            </w:r>
            <w:r w:rsidRPr="00C05124">
              <w:rPr>
                <w:sz w:val="16"/>
                <w:szCs w:val="16"/>
              </w:rPr>
              <w:br/>
              <w:t>№ 1</w:t>
            </w:r>
            <w:r w:rsidRPr="00C05124">
              <w:rPr>
                <w:sz w:val="16"/>
                <w:szCs w:val="16"/>
                <w:lang w:val="en-US"/>
              </w:rPr>
              <w:t>4</w:t>
            </w:r>
          </w:p>
        </w:tc>
      </w:tr>
      <w:tr w:rsidR="002655C4" w:rsidRPr="00C05124" w14:paraId="214A6C2C" w14:textId="77777777" w:rsidTr="002655C4">
        <w:trPr>
          <w:cantSplit/>
          <w:trHeight w:val="402"/>
          <w:jc w:val="center"/>
        </w:trPr>
        <w:tc>
          <w:tcPr>
            <w:tcW w:w="12011" w:type="dxa"/>
            <w:gridSpan w:val="6"/>
            <w:vAlign w:val="center"/>
          </w:tcPr>
          <w:p w14:paraId="47CD1278" w14:textId="77777777" w:rsidR="00580602" w:rsidRPr="00C05124" w:rsidRDefault="002655C4" w:rsidP="0002267A">
            <w:pPr>
              <w:numPr>
                <w:ilvl w:val="0"/>
                <w:numId w:val="40"/>
              </w:numPr>
              <w:ind w:right="57"/>
              <w:jc w:val="both"/>
              <w:rPr>
                <w:rFonts w:eastAsia="Arial Unicode MS"/>
                <w:i/>
                <w:sz w:val="16"/>
                <w:szCs w:val="16"/>
              </w:rPr>
            </w:pPr>
            <w:r w:rsidRPr="00C05124">
              <w:rPr>
                <w:rFonts w:eastAsia="Arial Unicode MS"/>
                <w:i/>
                <w:sz w:val="16"/>
                <w:szCs w:val="16"/>
              </w:rPr>
              <w:t>По указанным субъектам Российской Федерации величина прожиточного минимума органами власти не устанавливается.</w:t>
            </w:r>
          </w:p>
        </w:tc>
      </w:tr>
    </w:tbl>
    <w:p w14:paraId="3F24A103" w14:textId="77777777" w:rsidR="00BC4131" w:rsidRPr="007F2B12" w:rsidRDefault="00BC4131" w:rsidP="00B16206">
      <w:pPr>
        <w:spacing w:line="160" w:lineRule="exact"/>
        <w:rPr>
          <w:rFonts w:eastAsia="Arial Unicode MS"/>
          <w:i/>
          <w:sz w:val="16"/>
          <w:szCs w:val="16"/>
        </w:rPr>
      </w:pPr>
    </w:p>
    <w:sectPr w:rsidR="00BC4131" w:rsidRPr="007F2B12" w:rsidSect="000F20B8">
      <w:headerReference w:type="even" r:id="rId8"/>
      <w:headerReference w:type="default" r:id="rId9"/>
      <w:pgSz w:w="16840" w:h="11907" w:orient="landscape" w:code="9"/>
      <w:pgMar w:top="1191" w:right="1985" w:bottom="1191" w:left="1985" w:header="567" w:footer="1418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211C" w14:textId="77777777" w:rsidR="00B06498" w:rsidRDefault="00B06498">
      <w:r>
        <w:separator/>
      </w:r>
    </w:p>
  </w:endnote>
  <w:endnote w:type="continuationSeparator" w:id="0">
    <w:p w14:paraId="1034DDAE" w14:textId="77777777" w:rsidR="00B06498" w:rsidRDefault="00B0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B0DA" w14:textId="77777777" w:rsidR="00B06498" w:rsidRDefault="00B06498">
      <w:r>
        <w:separator/>
      </w:r>
    </w:p>
  </w:footnote>
  <w:footnote w:type="continuationSeparator" w:id="0">
    <w:p w14:paraId="372A605C" w14:textId="77777777" w:rsidR="00B06498" w:rsidRDefault="00B0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21D0" w14:textId="77777777" w:rsidR="00746567" w:rsidRDefault="00746567" w:rsidP="00646D4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EB5ECC0" w14:textId="77777777" w:rsidR="00746567" w:rsidRDefault="0074656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F059" w14:textId="77777777" w:rsidR="00746567" w:rsidRDefault="00746567" w:rsidP="000F20B8">
    <w:pPr>
      <w:pStyle w:val="aa"/>
      <w:framePr w:wrap="around" w:vAnchor="text" w:hAnchor="page" w:x="8404" w:y="-1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768C">
      <w:rPr>
        <w:rStyle w:val="a9"/>
        <w:noProof/>
      </w:rPr>
      <w:t>3</w:t>
    </w:r>
    <w:r>
      <w:rPr>
        <w:rStyle w:val="a9"/>
      </w:rPr>
      <w:fldChar w:fldCharType="end"/>
    </w:r>
  </w:p>
  <w:p w14:paraId="675A3503" w14:textId="77777777" w:rsidR="00746567" w:rsidRDefault="0074656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D"/>
    <w:multiLevelType w:val="hybridMultilevel"/>
    <w:tmpl w:val="5C082D0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832E99"/>
    <w:multiLevelType w:val="hybridMultilevel"/>
    <w:tmpl w:val="E1FAE21C"/>
    <w:lvl w:ilvl="0" w:tplc="84F65E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C6CE3"/>
    <w:multiLevelType w:val="hybridMultilevel"/>
    <w:tmpl w:val="FCFACFBA"/>
    <w:lvl w:ilvl="0" w:tplc="B2E44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26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46A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20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06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C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E80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29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8CD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EB741A"/>
    <w:multiLevelType w:val="hybridMultilevel"/>
    <w:tmpl w:val="EC586B92"/>
    <w:lvl w:ilvl="0" w:tplc="B4EE8B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724A8"/>
    <w:multiLevelType w:val="hybridMultilevel"/>
    <w:tmpl w:val="1B1A14C0"/>
    <w:lvl w:ilvl="0" w:tplc="04987D1C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5" w15:restartNumberingAfterBreak="0">
    <w:nsid w:val="0B5900EF"/>
    <w:multiLevelType w:val="hybridMultilevel"/>
    <w:tmpl w:val="0E9E3266"/>
    <w:lvl w:ilvl="0" w:tplc="B77490C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0C6957CF"/>
    <w:multiLevelType w:val="hybridMultilevel"/>
    <w:tmpl w:val="B2D66E38"/>
    <w:lvl w:ilvl="0" w:tplc="0780166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0DCA1F2E"/>
    <w:multiLevelType w:val="hybridMultilevel"/>
    <w:tmpl w:val="046C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317F"/>
    <w:multiLevelType w:val="hybridMultilevel"/>
    <w:tmpl w:val="91001784"/>
    <w:lvl w:ilvl="0" w:tplc="918ACA62">
      <w:start w:val="1"/>
      <w:numFmt w:val="decimal"/>
      <w:lvlText w:val="%1)"/>
      <w:lvlJc w:val="left"/>
      <w:pPr>
        <w:tabs>
          <w:tab w:val="num" w:pos="1741"/>
        </w:tabs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1947D9B"/>
    <w:multiLevelType w:val="hybridMultilevel"/>
    <w:tmpl w:val="99D87B2C"/>
    <w:lvl w:ilvl="0" w:tplc="DB30572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12D939F0"/>
    <w:multiLevelType w:val="hybridMultilevel"/>
    <w:tmpl w:val="6D6659E0"/>
    <w:lvl w:ilvl="0" w:tplc="634AAC6E">
      <w:start w:val="1"/>
      <w:numFmt w:val="decimal"/>
      <w:lvlText w:val="%1)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709"/>
    <w:multiLevelType w:val="hybridMultilevel"/>
    <w:tmpl w:val="65A4D9F8"/>
    <w:lvl w:ilvl="0" w:tplc="70A838E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1A184298"/>
    <w:multiLevelType w:val="hybridMultilevel"/>
    <w:tmpl w:val="66380E0C"/>
    <w:lvl w:ilvl="0" w:tplc="61E8591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1AFE3FA5"/>
    <w:multiLevelType w:val="hybridMultilevel"/>
    <w:tmpl w:val="751058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0816B8"/>
    <w:multiLevelType w:val="hybridMultilevel"/>
    <w:tmpl w:val="2050E4E6"/>
    <w:lvl w:ilvl="0" w:tplc="8E12AA9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1F62239A"/>
    <w:multiLevelType w:val="hybridMultilevel"/>
    <w:tmpl w:val="098224A4"/>
    <w:lvl w:ilvl="0" w:tplc="18EEB7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4B1CFA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2B981E22"/>
    <w:multiLevelType w:val="hybridMultilevel"/>
    <w:tmpl w:val="7C4254FC"/>
    <w:lvl w:ilvl="0" w:tplc="282EC7E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8" w15:restartNumberingAfterBreak="0">
    <w:nsid w:val="2E36017F"/>
    <w:multiLevelType w:val="hybridMultilevel"/>
    <w:tmpl w:val="53DEEF5E"/>
    <w:lvl w:ilvl="0" w:tplc="8D9E658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337C55AC"/>
    <w:multiLevelType w:val="hybridMultilevel"/>
    <w:tmpl w:val="7404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AC28DD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 w15:restartNumberingAfterBreak="0">
    <w:nsid w:val="3DBE6F37"/>
    <w:multiLevelType w:val="hybridMultilevel"/>
    <w:tmpl w:val="BA70142C"/>
    <w:lvl w:ilvl="0" w:tplc="90A8EE96">
      <w:start w:val="1"/>
      <w:numFmt w:val="decimal"/>
      <w:lvlText w:val="%1)"/>
      <w:lvlJc w:val="left"/>
      <w:pPr>
        <w:ind w:left="108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B013A8"/>
    <w:multiLevelType w:val="hybridMultilevel"/>
    <w:tmpl w:val="A4A61850"/>
    <w:lvl w:ilvl="0" w:tplc="50E4D1F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4" w15:restartNumberingAfterBreak="0">
    <w:nsid w:val="43997CFB"/>
    <w:multiLevelType w:val="hybridMultilevel"/>
    <w:tmpl w:val="8390BB0C"/>
    <w:lvl w:ilvl="0" w:tplc="F038272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5" w15:restartNumberingAfterBreak="0">
    <w:nsid w:val="506D2A3E"/>
    <w:multiLevelType w:val="multilevel"/>
    <w:tmpl w:val="A1CE0380"/>
    <w:lvl w:ilvl="0">
      <w:start w:val="27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2">
      <w:start w:val="2"/>
      <w:numFmt w:val="decimalZero"/>
      <w:lvlText w:val="%1.%2.%3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35"/>
        </w:tabs>
        <w:ind w:left="1335" w:hanging="133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6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7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 w15:restartNumberingAfterBreak="0">
    <w:nsid w:val="61456FF9"/>
    <w:multiLevelType w:val="hybridMultilevel"/>
    <w:tmpl w:val="0C12619E"/>
    <w:lvl w:ilvl="0" w:tplc="C0028FE6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9" w15:restartNumberingAfterBreak="0">
    <w:nsid w:val="61E85C5B"/>
    <w:multiLevelType w:val="hybridMultilevel"/>
    <w:tmpl w:val="C7488B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A6227"/>
    <w:multiLevelType w:val="hybridMultilevel"/>
    <w:tmpl w:val="7AE040BA"/>
    <w:lvl w:ilvl="0" w:tplc="041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1" w15:restartNumberingAfterBreak="0">
    <w:nsid w:val="643B09AC"/>
    <w:multiLevelType w:val="hybridMultilevel"/>
    <w:tmpl w:val="E22069CC"/>
    <w:lvl w:ilvl="0" w:tplc="1E2490C6">
      <w:start w:val="1"/>
      <w:numFmt w:val="decimal"/>
      <w:lvlText w:val="%1)"/>
      <w:lvlJc w:val="left"/>
      <w:pPr>
        <w:ind w:left="417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2" w15:restartNumberingAfterBreak="0">
    <w:nsid w:val="6A56339D"/>
    <w:multiLevelType w:val="hybridMultilevel"/>
    <w:tmpl w:val="B74419A2"/>
    <w:lvl w:ilvl="0" w:tplc="7562972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3" w15:restartNumberingAfterBreak="0">
    <w:nsid w:val="6D88578E"/>
    <w:multiLevelType w:val="singleLevel"/>
    <w:tmpl w:val="9F30767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4" w15:restartNumberingAfterBreak="0">
    <w:nsid w:val="6E191059"/>
    <w:multiLevelType w:val="hybridMultilevel"/>
    <w:tmpl w:val="BD421BD0"/>
    <w:lvl w:ilvl="0" w:tplc="802690D4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78510EEC"/>
    <w:multiLevelType w:val="hybridMultilevel"/>
    <w:tmpl w:val="3662C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61F7B"/>
    <w:multiLevelType w:val="hybridMultilevel"/>
    <w:tmpl w:val="E7E84B74"/>
    <w:lvl w:ilvl="0" w:tplc="0FBE3E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7" w15:restartNumberingAfterBreak="0">
    <w:nsid w:val="7CFB75FD"/>
    <w:multiLevelType w:val="hybridMultilevel"/>
    <w:tmpl w:val="14209078"/>
    <w:lvl w:ilvl="0" w:tplc="399A39D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8" w15:restartNumberingAfterBreak="0">
    <w:nsid w:val="7DC82474"/>
    <w:multiLevelType w:val="hybridMultilevel"/>
    <w:tmpl w:val="CFFE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B53B3"/>
    <w:multiLevelType w:val="hybridMultilevel"/>
    <w:tmpl w:val="35FED400"/>
    <w:lvl w:ilvl="0" w:tplc="E888632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6"/>
  </w:num>
  <w:num w:numId="2">
    <w:abstractNumId w:val="20"/>
  </w:num>
  <w:num w:numId="3">
    <w:abstractNumId w:val="27"/>
  </w:num>
  <w:num w:numId="4">
    <w:abstractNumId w:val="17"/>
  </w:num>
  <w:num w:numId="5">
    <w:abstractNumId w:val="30"/>
  </w:num>
  <w:num w:numId="6">
    <w:abstractNumId w:val="23"/>
  </w:num>
  <w:num w:numId="7">
    <w:abstractNumId w:val="28"/>
  </w:num>
  <w:num w:numId="8">
    <w:abstractNumId w:val="24"/>
  </w:num>
  <w:num w:numId="9">
    <w:abstractNumId w:val="4"/>
  </w:num>
  <w:num w:numId="10">
    <w:abstractNumId w:val="34"/>
  </w:num>
  <w:num w:numId="11">
    <w:abstractNumId w:val="8"/>
  </w:num>
  <w:num w:numId="12">
    <w:abstractNumId w:val="2"/>
  </w:num>
  <w:num w:numId="13">
    <w:abstractNumId w:val="0"/>
  </w:num>
  <w:num w:numId="14">
    <w:abstractNumId w:val="29"/>
  </w:num>
  <w:num w:numId="15">
    <w:abstractNumId w:val="1"/>
  </w:num>
  <w:num w:numId="16">
    <w:abstractNumId w:val="3"/>
  </w:num>
  <w:num w:numId="17">
    <w:abstractNumId w:val="13"/>
  </w:num>
  <w:num w:numId="18">
    <w:abstractNumId w:val="36"/>
  </w:num>
  <w:num w:numId="19">
    <w:abstractNumId w:val="19"/>
  </w:num>
  <w:num w:numId="20">
    <w:abstractNumId w:val="32"/>
  </w:num>
  <w:num w:numId="21">
    <w:abstractNumId w:val="16"/>
  </w:num>
  <w:num w:numId="22">
    <w:abstractNumId w:val="33"/>
  </w:num>
  <w:num w:numId="23">
    <w:abstractNumId w:val="21"/>
  </w:num>
  <w:num w:numId="24">
    <w:abstractNumId w:val="25"/>
  </w:num>
  <w:num w:numId="25">
    <w:abstractNumId w:val="38"/>
  </w:num>
  <w:num w:numId="26">
    <w:abstractNumId w:val="11"/>
  </w:num>
  <w:num w:numId="27">
    <w:abstractNumId w:val="31"/>
  </w:num>
  <w:num w:numId="28">
    <w:abstractNumId w:val="5"/>
  </w:num>
  <w:num w:numId="29">
    <w:abstractNumId w:val="18"/>
  </w:num>
  <w:num w:numId="30">
    <w:abstractNumId w:val="12"/>
  </w:num>
  <w:num w:numId="31">
    <w:abstractNumId w:val="15"/>
  </w:num>
  <w:num w:numId="32">
    <w:abstractNumId w:val="7"/>
  </w:num>
  <w:num w:numId="33">
    <w:abstractNumId w:val="35"/>
  </w:num>
  <w:num w:numId="34">
    <w:abstractNumId w:val="22"/>
  </w:num>
  <w:num w:numId="35">
    <w:abstractNumId w:val="10"/>
  </w:num>
  <w:num w:numId="36">
    <w:abstractNumId w:val="37"/>
  </w:num>
  <w:num w:numId="37">
    <w:abstractNumId w:val="39"/>
  </w:num>
  <w:num w:numId="38">
    <w:abstractNumId w:val="14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93"/>
    <w:rsid w:val="000001F0"/>
    <w:rsid w:val="0000063D"/>
    <w:rsid w:val="00000DED"/>
    <w:rsid w:val="00000E98"/>
    <w:rsid w:val="00001665"/>
    <w:rsid w:val="00001780"/>
    <w:rsid w:val="00001812"/>
    <w:rsid w:val="00001C76"/>
    <w:rsid w:val="00001C7E"/>
    <w:rsid w:val="00001CDA"/>
    <w:rsid w:val="00001ED5"/>
    <w:rsid w:val="0000200E"/>
    <w:rsid w:val="000020FD"/>
    <w:rsid w:val="00002959"/>
    <w:rsid w:val="00002D03"/>
    <w:rsid w:val="0000370C"/>
    <w:rsid w:val="00003AD6"/>
    <w:rsid w:val="00003E5B"/>
    <w:rsid w:val="000043C9"/>
    <w:rsid w:val="000047CD"/>
    <w:rsid w:val="000051BA"/>
    <w:rsid w:val="000053F8"/>
    <w:rsid w:val="00005B6C"/>
    <w:rsid w:val="00005E43"/>
    <w:rsid w:val="00005EFB"/>
    <w:rsid w:val="000060D1"/>
    <w:rsid w:val="00006D09"/>
    <w:rsid w:val="00006D8A"/>
    <w:rsid w:val="00007252"/>
    <w:rsid w:val="000073BD"/>
    <w:rsid w:val="00007410"/>
    <w:rsid w:val="00007AEB"/>
    <w:rsid w:val="000100AD"/>
    <w:rsid w:val="0001021C"/>
    <w:rsid w:val="000104B1"/>
    <w:rsid w:val="00010632"/>
    <w:rsid w:val="00011009"/>
    <w:rsid w:val="000118BC"/>
    <w:rsid w:val="0001196E"/>
    <w:rsid w:val="00011B3E"/>
    <w:rsid w:val="00012264"/>
    <w:rsid w:val="0001262C"/>
    <w:rsid w:val="0001268B"/>
    <w:rsid w:val="00012FB5"/>
    <w:rsid w:val="00013825"/>
    <w:rsid w:val="000139A2"/>
    <w:rsid w:val="00013FA8"/>
    <w:rsid w:val="00014161"/>
    <w:rsid w:val="0001428D"/>
    <w:rsid w:val="00014EF1"/>
    <w:rsid w:val="00014F36"/>
    <w:rsid w:val="00015241"/>
    <w:rsid w:val="00015719"/>
    <w:rsid w:val="00015805"/>
    <w:rsid w:val="000158B2"/>
    <w:rsid w:val="00016E28"/>
    <w:rsid w:val="00017137"/>
    <w:rsid w:val="00017D68"/>
    <w:rsid w:val="00017E59"/>
    <w:rsid w:val="000200A2"/>
    <w:rsid w:val="00020209"/>
    <w:rsid w:val="00020ABC"/>
    <w:rsid w:val="00020F67"/>
    <w:rsid w:val="00021096"/>
    <w:rsid w:val="0002121A"/>
    <w:rsid w:val="00021222"/>
    <w:rsid w:val="00021810"/>
    <w:rsid w:val="0002267A"/>
    <w:rsid w:val="000227BF"/>
    <w:rsid w:val="00022B0A"/>
    <w:rsid w:val="00023492"/>
    <w:rsid w:val="00023622"/>
    <w:rsid w:val="000236B4"/>
    <w:rsid w:val="0002379D"/>
    <w:rsid w:val="00023F1A"/>
    <w:rsid w:val="000241F8"/>
    <w:rsid w:val="000248BD"/>
    <w:rsid w:val="0002549D"/>
    <w:rsid w:val="00025545"/>
    <w:rsid w:val="000257BD"/>
    <w:rsid w:val="00025966"/>
    <w:rsid w:val="00025ACA"/>
    <w:rsid w:val="00025DEC"/>
    <w:rsid w:val="00025EC0"/>
    <w:rsid w:val="00026258"/>
    <w:rsid w:val="00026AB7"/>
    <w:rsid w:val="00026BA0"/>
    <w:rsid w:val="00027589"/>
    <w:rsid w:val="00027B59"/>
    <w:rsid w:val="00027D49"/>
    <w:rsid w:val="00030FBD"/>
    <w:rsid w:val="0003117F"/>
    <w:rsid w:val="00031208"/>
    <w:rsid w:val="000312EB"/>
    <w:rsid w:val="000315D3"/>
    <w:rsid w:val="000327DF"/>
    <w:rsid w:val="00032A4F"/>
    <w:rsid w:val="00032B7E"/>
    <w:rsid w:val="000354D2"/>
    <w:rsid w:val="00035B9E"/>
    <w:rsid w:val="000363C1"/>
    <w:rsid w:val="000364AE"/>
    <w:rsid w:val="000364FF"/>
    <w:rsid w:val="00036707"/>
    <w:rsid w:val="000368FB"/>
    <w:rsid w:val="00037056"/>
    <w:rsid w:val="000406F5"/>
    <w:rsid w:val="00041D58"/>
    <w:rsid w:val="00041E2A"/>
    <w:rsid w:val="000423B9"/>
    <w:rsid w:val="0004249E"/>
    <w:rsid w:val="000426DB"/>
    <w:rsid w:val="0004298E"/>
    <w:rsid w:val="000431F7"/>
    <w:rsid w:val="00043375"/>
    <w:rsid w:val="00043CA1"/>
    <w:rsid w:val="0004431D"/>
    <w:rsid w:val="00044439"/>
    <w:rsid w:val="00044A1F"/>
    <w:rsid w:val="00044B6F"/>
    <w:rsid w:val="00044D15"/>
    <w:rsid w:val="00044D3F"/>
    <w:rsid w:val="00044E0B"/>
    <w:rsid w:val="000453B6"/>
    <w:rsid w:val="00045DBF"/>
    <w:rsid w:val="000471F2"/>
    <w:rsid w:val="000477D1"/>
    <w:rsid w:val="00047D3A"/>
    <w:rsid w:val="00050028"/>
    <w:rsid w:val="00050036"/>
    <w:rsid w:val="0005052E"/>
    <w:rsid w:val="00050950"/>
    <w:rsid w:val="00050A4C"/>
    <w:rsid w:val="000513D0"/>
    <w:rsid w:val="00051489"/>
    <w:rsid w:val="00051882"/>
    <w:rsid w:val="00052103"/>
    <w:rsid w:val="0005217F"/>
    <w:rsid w:val="00052437"/>
    <w:rsid w:val="00052544"/>
    <w:rsid w:val="0005257F"/>
    <w:rsid w:val="00052F8E"/>
    <w:rsid w:val="000534C9"/>
    <w:rsid w:val="00053B30"/>
    <w:rsid w:val="00053E49"/>
    <w:rsid w:val="00054338"/>
    <w:rsid w:val="000549FF"/>
    <w:rsid w:val="00054CF4"/>
    <w:rsid w:val="00054D87"/>
    <w:rsid w:val="00054E5E"/>
    <w:rsid w:val="00055020"/>
    <w:rsid w:val="0005551E"/>
    <w:rsid w:val="00055908"/>
    <w:rsid w:val="00055EAF"/>
    <w:rsid w:val="00056360"/>
    <w:rsid w:val="00056420"/>
    <w:rsid w:val="0005679D"/>
    <w:rsid w:val="00056A14"/>
    <w:rsid w:val="00057567"/>
    <w:rsid w:val="00057801"/>
    <w:rsid w:val="00057CAD"/>
    <w:rsid w:val="00060369"/>
    <w:rsid w:val="000606FC"/>
    <w:rsid w:val="00060F9F"/>
    <w:rsid w:val="00061D76"/>
    <w:rsid w:val="00061EE6"/>
    <w:rsid w:val="00062956"/>
    <w:rsid w:val="00062AFF"/>
    <w:rsid w:val="000636C7"/>
    <w:rsid w:val="000641C2"/>
    <w:rsid w:val="00065373"/>
    <w:rsid w:val="000657AE"/>
    <w:rsid w:val="00065986"/>
    <w:rsid w:val="00066208"/>
    <w:rsid w:val="000664C0"/>
    <w:rsid w:val="00066C94"/>
    <w:rsid w:val="00066D9E"/>
    <w:rsid w:val="00066E76"/>
    <w:rsid w:val="00067294"/>
    <w:rsid w:val="0006788D"/>
    <w:rsid w:val="00067E13"/>
    <w:rsid w:val="00067E74"/>
    <w:rsid w:val="000709E0"/>
    <w:rsid w:val="00070C9E"/>
    <w:rsid w:val="000711EA"/>
    <w:rsid w:val="000712F3"/>
    <w:rsid w:val="000718DC"/>
    <w:rsid w:val="000719EC"/>
    <w:rsid w:val="00072718"/>
    <w:rsid w:val="000728DE"/>
    <w:rsid w:val="00072A4A"/>
    <w:rsid w:val="000730ED"/>
    <w:rsid w:val="0007339E"/>
    <w:rsid w:val="000734BC"/>
    <w:rsid w:val="00073BCB"/>
    <w:rsid w:val="00074942"/>
    <w:rsid w:val="000752BE"/>
    <w:rsid w:val="000753BC"/>
    <w:rsid w:val="00075F18"/>
    <w:rsid w:val="00075FC2"/>
    <w:rsid w:val="0007611B"/>
    <w:rsid w:val="0007674D"/>
    <w:rsid w:val="00076D49"/>
    <w:rsid w:val="00077152"/>
    <w:rsid w:val="0007729A"/>
    <w:rsid w:val="00077628"/>
    <w:rsid w:val="00077BA5"/>
    <w:rsid w:val="00077EF6"/>
    <w:rsid w:val="00080765"/>
    <w:rsid w:val="00081119"/>
    <w:rsid w:val="000812DC"/>
    <w:rsid w:val="00081AAC"/>
    <w:rsid w:val="00081BB3"/>
    <w:rsid w:val="000821B1"/>
    <w:rsid w:val="00082794"/>
    <w:rsid w:val="00082DC3"/>
    <w:rsid w:val="00083228"/>
    <w:rsid w:val="00083B81"/>
    <w:rsid w:val="0008407D"/>
    <w:rsid w:val="0008407F"/>
    <w:rsid w:val="00084179"/>
    <w:rsid w:val="000849D4"/>
    <w:rsid w:val="000852E2"/>
    <w:rsid w:val="0008539B"/>
    <w:rsid w:val="000855C3"/>
    <w:rsid w:val="00085974"/>
    <w:rsid w:val="00086DF7"/>
    <w:rsid w:val="00087035"/>
    <w:rsid w:val="000875E5"/>
    <w:rsid w:val="00087D34"/>
    <w:rsid w:val="0009016B"/>
    <w:rsid w:val="000903F9"/>
    <w:rsid w:val="000904F9"/>
    <w:rsid w:val="00090589"/>
    <w:rsid w:val="000907A0"/>
    <w:rsid w:val="00091B92"/>
    <w:rsid w:val="00091CA1"/>
    <w:rsid w:val="0009212A"/>
    <w:rsid w:val="000928D8"/>
    <w:rsid w:val="00092C01"/>
    <w:rsid w:val="000940EC"/>
    <w:rsid w:val="0009476D"/>
    <w:rsid w:val="0009490E"/>
    <w:rsid w:val="00094AAF"/>
    <w:rsid w:val="00094FEF"/>
    <w:rsid w:val="000958E4"/>
    <w:rsid w:val="00095B1A"/>
    <w:rsid w:val="00096802"/>
    <w:rsid w:val="0009687A"/>
    <w:rsid w:val="00096A05"/>
    <w:rsid w:val="00096A3A"/>
    <w:rsid w:val="00096FD8"/>
    <w:rsid w:val="000979C4"/>
    <w:rsid w:val="00097AF3"/>
    <w:rsid w:val="00097EB3"/>
    <w:rsid w:val="000A03F0"/>
    <w:rsid w:val="000A0711"/>
    <w:rsid w:val="000A07FA"/>
    <w:rsid w:val="000A0D1C"/>
    <w:rsid w:val="000A0FBD"/>
    <w:rsid w:val="000A10B3"/>
    <w:rsid w:val="000A12F9"/>
    <w:rsid w:val="000A172E"/>
    <w:rsid w:val="000A1850"/>
    <w:rsid w:val="000A1D3B"/>
    <w:rsid w:val="000A1FF6"/>
    <w:rsid w:val="000A2097"/>
    <w:rsid w:val="000A239A"/>
    <w:rsid w:val="000A2802"/>
    <w:rsid w:val="000A3343"/>
    <w:rsid w:val="000A35F2"/>
    <w:rsid w:val="000A38E5"/>
    <w:rsid w:val="000A3920"/>
    <w:rsid w:val="000A3B64"/>
    <w:rsid w:val="000A3CDC"/>
    <w:rsid w:val="000A4348"/>
    <w:rsid w:val="000A4BBC"/>
    <w:rsid w:val="000A5270"/>
    <w:rsid w:val="000A553D"/>
    <w:rsid w:val="000A5F2E"/>
    <w:rsid w:val="000A62A3"/>
    <w:rsid w:val="000A658F"/>
    <w:rsid w:val="000A6A5E"/>
    <w:rsid w:val="000A6B0B"/>
    <w:rsid w:val="000A73B2"/>
    <w:rsid w:val="000A73ED"/>
    <w:rsid w:val="000A7844"/>
    <w:rsid w:val="000A7B60"/>
    <w:rsid w:val="000A7D82"/>
    <w:rsid w:val="000B0B11"/>
    <w:rsid w:val="000B0B27"/>
    <w:rsid w:val="000B0D17"/>
    <w:rsid w:val="000B1180"/>
    <w:rsid w:val="000B183D"/>
    <w:rsid w:val="000B22C0"/>
    <w:rsid w:val="000B25FC"/>
    <w:rsid w:val="000B26D1"/>
    <w:rsid w:val="000B29A8"/>
    <w:rsid w:val="000B2D12"/>
    <w:rsid w:val="000B3484"/>
    <w:rsid w:val="000B372D"/>
    <w:rsid w:val="000B421D"/>
    <w:rsid w:val="000B4355"/>
    <w:rsid w:val="000B47A5"/>
    <w:rsid w:val="000B4967"/>
    <w:rsid w:val="000B5856"/>
    <w:rsid w:val="000B5BE0"/>
    <w:rsid w:val="000B5C59"/>
    <w:rsid w:val="000B5D40"/>
    <w:rsid w:val="000B5D7A"/>
    <w:rsid w:val="000B5E1C"/>
    <w:rsid w:val="000B68B2"/>
    <w:rsid w:val="000B69FE"/>
    <w:rsid w:val="000B7939"/>
    <w:rsid w:val="000B7959"/>
    <w:rsid w:val="000B7BA6"/>
    <w:rsid w:val="000C04D3"/>
    <w:rsid w:val="000C11DC"/>
    <w:rsid w:val="000C162A"/>
    <w:rsid w:val="000C1B66"/>
    <w:rsid w:val="000C1C1F"/>
    <w:rsid w:val="000C2C3A"/>
    <w:rsid w:val="000C3E52"/>
    <w:rsid w:val="000C4038"/>
    <w:rsid w:val="000C4286"/>
    <w:rsid w:val="000C4C76"/>
    <w:rsid w:val="000C5E9A"/>
    <w:rsid w:val="000C5F0D"/>
    <w:rsid w:val="000C6516"/>
    <w:rsid w:val="000C6742"/>
    <w:rsid w:val="000C6DD8"/>
    <w:rsid w:val="000C6E9E"/>
    <w:rsid w:val="000C74FC"/>
    <w:rsid w:val="000C7A59"/>
    <w:rsid w:val="000C7BAB"/>
    <w:rsid w:val="000D0370"/>
    <w:rsid w:val="000D0485"/>
    <w:rsid w:val="000D0800"/>
    <w:rsid w:val="000D1053"/>
    <w:rsid w:val="000D1E94"/>
    <w:rsid w:val="000D214B"/>
    <w:rsid w:val="000D2527"/>
    <w:rsid w:val="000D295E"/>
    <w:rsid w:val="000D2C81"/>
    <w:rsid w:val="000D2CEB"/>
    <w:rsid w:val="000D376F"/>
    <w:rsid w:val="000D38C8"/>
    <w:rsid w:val="000D3B23"/>
    <w:rsid w:val="000D455D"/>
    <w:rsid w:val="000D457D"/>
    <w:rsid w:val="000D54E2"/>
    <w:rsid w:val="000D62F6"/>
    <w:rsid w:val="000D6D40"/>
    <w:rsid w:val="000D6D5D"/>
    <w:rsid w:val="000D75A2"/>
    <w:rsid w:val="000D7A59"/>
    <w:rsid w:val="000D7BD7"/>
    <w:rsid w:val="000E0397"/>
    <w:rsid w:val="000E1573"/>
    <w:rsid w:val="000E21D3"/>
    <w:rsid w:val="000E2250"/>
    <w:rsid w:val="000E247A"/>
    <w:rsid w:val="000E24A7"/>
    <w:rsid w:val="000E2D4D"/>
    <w:rsid w:val="000E3888"/>
    <w:rsid w:val="000E4534"/>
    <w:rsid w:val="000E51FE"/>
    <w:rsid w:val="000E5CEA"/>
    <w:rsid w:val="000E5E08"/>
    <w:rsid w:val="000E5FA9"/>
    <w:rsid w:val="000E60F8"/>
    <w:rsid w:val="000E612D"/>
    <w:rsid w:val="000E6D1A"/>
    <w:rsid w:val="000E6D8F"/>
    <w:rsid w:val="000E6E84"/>
    <w:rsid w:val="000E7F12"/>
    <w:rsid w:val="000F05C6"/>
    <w:rsid w:val="000F0C1C"/>
    <w:rsid w:val="000F10D2"/>
    <w:rsid w:val="000F18BC"/>
    <w:rsid w:val="000F1BE2"/>
    <w:rsid w:val="000F1F40"/>
    <w:rsid w:val="000F20B8"/>
    <w:rsid w:val="000F22A4"/>
    <w:rsid w:val="000F24FA"/>
    <w:rsid w:val="000F26B9"/>
    <w:rsid w:val="000F2991"/>
    <w:rsid w:val="000F31A2"/>
    <w:rsid w:val="000F36E7"/>
    <w:rsid w:val="000F38E5"/>
    <w:rsid w:val="000F3D30"/>
    <w:rsid w:val="000F47B8"/>
    <w:rsid w:val="000F48BC"/>
    <w:rsid w:val="000F4E4F"/>
    <w:rsid w:val="000F58C3"/>
    <w:rsid w:val="000F6069"/>
    <w:rsid w:val="000F6863"/>
    <w:rsid w:val="000F6B14"/>
    <w:rsid w:val="000F6F86"/>
    <w:rsid w:val="000F773A"/>
    <w:rsid w:val="000F7823"/>
    <w:rsid w:val="000F7F61"/>
    <w:rsid w:val="001003BD"/>
    <w:rsid w:val="00101840"/>
    <w:rsid w:val="00101BB8"/>
    <w:rsid w:val="00101E27"/>
    <w:rsid w:val="001023C4"/>
    <w:rsid w:val="00102664"/>
    <w:rsid w:val="00102696"/>
    <w:rsid w:val="00102BF6"/>
    <w:rsid w:val="00102F15"/>
    <w:rsid w:val="00102F79"/>
    <w:rsid w:val="00104338"/>
    <w:rsid w:val="001047AF"/>
    <w:rsid w:val="0010484A"/>
    <w:rsid w:val="00104B77"/>
    <w:rsid w:val="00104CE1"/>
    <w:rsid w:val="001055C8"/>
    <w:rsid w:val="0010566D"/>
    <w:rsid w:val="00105CC0"/>
    <w:rsid w:val="00106233"/>
    <w:rsid w:val="001069C2"/>
    <w:rsid w:val="00106BB9"/>
    <w:rsid w:val="00106E6A"/>
    <w:rsid w:val="00106E90"/>
    <w:rsid w:val="00107201"/>
    <w:rsid w:val="00107DBA"/>
    <w:rsid w:val="00110B62"/>
    <w:rsid w:val="001116B6"/>
    <w:rsid w:val="00111828"/>
    <w:rsid w:val="0011258B"/>
    <w:rsid w:val="001128E3"/>
    <w:rsid w:val="00112D2E"/>
    <w:rsid w:val="0011322E"/>
    <w:rsid w:val="00113353"/>
    <w:rsid w:val="00113AD7"/>
    <w:rsid w:val="00113E60"/>
    <w:rsid w:val="00113EAC"/>
    <w:rsid w:val="00114795"/>
    <w:rsid w:val="00114C73"/>
    <w:rsid w:val="00114CC4"/>
    <w:rsid w:val="00115098"/>
    <w:rsid w:val="00115701"/>
    <w:rsid w:val="001159A0"/>
    <w:rsid w:val="00115C0F"/>
    <w:rsid w:val="00116260"/>
    <w:rsid w:val="00116486"/>
    <w:rsid w:val="001171A9"/>
    <w:rsid w:val="001171B8"/>
    <w:rsid w:val="00117602"/>
    <w:rsid w:val="00117651"/>
    <w:rsid w:val="00117A37"/>
    <w:rsid w:val="00120316"/>
    <w:rsid w:val="00120CFD"/>
    <w:rsid w:val="001217D0"/>
    <w:rsid w:val="0012293C"/>
    <w:rsid w:val="00122C6C"/>
    <w:rsid w:val="00122E28"/>
    <w:rsid w:val="00122FF7"/>
    <w:rsid w:val="00123023"/>
    <w:rsid w:val="00123092"/>
    <w:rsid w:val="001235E2"/>
    <w:rsid w:val="00123852"/>
    <w:rsid w:val="001238EE"/>
    <w:rsid w:val="0012422B"/>
    <w:rsid w:val="001244E9"/>
    <w:rsid w:val="00124EE5"/>
    <w:rsid w:val="0012545D"/>
    <w:rsid w:val="0012605B"/>
    <w:rsid w:val="0012632F"/>
    <w:rsid w:val="001267A6"/>
    <w:rsid w:val="00126843"/>
    <w:rsid w:val="0012695C"/>
    <w:rsid w:val="00126A91"/>
    <w:rsid w:val="00126DB0"/>
    <w:rsid w:val="00127709"/>
    <w:rsid w:val="00127AB3"/>
    <w:rsid w:val="00127E53"/>
    <w:rsid w:val="0013110E"/>
    <w:rsid w:val="001313C8"/>
    <w:rsid w:val="001313DC"/>
    <w:rsid w:val="001314C4"/>
    <w:rsid w:val="001319E6"/>
    <w:rsid w:val="00131ADF"/>
    <w:rsid w:val="00131BAC"/>
    <w:rsid w:val="00131C0D"/>
    <w:rsid w:val="001323EB"/>
    <w:rsid w:val="0013244B"/>
    <w:rsid w:val="001326C2"/>
    <w:rsid w:val="001326FD"/>
    <w:rsid w:val="00132899"/>
    <w:rsid w:val="001329FC"/>
    <w:rsid w:val="00132FEA"/>
    <w:rsid w:val="001331B1"/>
    <w:rsid w:val="00133595"/>
    <w:rsid w:val="00133916"/>
    <w:rsid w:val="00133B80"/>
    <w:rsid w:val="001341F3"/>
    <w:rsid w:val="0013426D"/>
    <w:rsid w:val="001357C8"/>
    <w:rsid w:val="001357D7"/>
    <w:rsid w:val="00135820"/>
    <w:rsid w:val="00135977"/>
    <w:rsid w:val="00136015"/>
    <w:rsid w:val="00136189"/>
    <w:rsid w:val="001364BC"/>
    <w:rsid w:val="00137D51"/>
    <w:rsid w:val="0014011D"/>
    <w:rsid w:val="00140396"/>
    <w:rsid w:val="001404D0"/>
    <w:rsid w:val="00141322"/>
    <w:rsid w:val="001413ED"/>
    <w:rsid w:val="001415E8"/>
    <w:rsid w:val="00141A77"/>
    <w:rsid w:val="00142369"/>
    <w:rsid w:val="001424EE"/>
    <w:rsid w:val="0014292E"/>
    <w:rsid w:val="001430F3"/>
    <w:rsid w:val="0014338E"/>
    <w:rsid w:val="0014417A"/>
    <w:rsid w:val="00144602"/>
    <w:rsid w:val="00144ADC"/>
    <w:rsid w:val="00144F13"/>
    <w:rsid w:val="00144F16"/>
    <w:rsid w:val="00145469"/>
    <w:rsid w:val="00145A4C"/>
    <w:rsid w:val="00146134"/>
    <w:rsid w:val="001465A5"/>
    <w:rsid w:val="0014697A"/>
    <w:rsid w:val="00146CDA"/>
    <w:rsid w:val="00146E07"/>
    <w:rsid w:val="00147910"/>
    <w:rsid w:val="001506B4"/>
    <w:rsid w:val="00150E8F"/>
    <w:rsid w:val="00151B75"/>
    <w:rsid w:val="001528DD"/>
    <w:rsid w:val="0015351F"/>
    <w:rsid w:val="00153D80"/>
    <w:rsid w:val="0015403E"/>
    <w:rsid w:val="00154862"/>
    <w:rsid w:val="00154D9A"/>
    <w:rsid w:val="0015539F"/>
    <w:rsid w:val="001555E7"/>
    <w:rsid w:val="001564E4"/>
    <w:rsid w:val="00156AE3"/>
    <w:rsid w:val="00156B6D"/>
    <w:rsid w:val="00156DB6"/>
    <w:rsid w:val="00157423"/>
    <w:rsid w:val="0015783B"/>
    <w:rsid w:val="001612CF"/>
    <w:rsid w:val="001620AA"/>
    <w:rsid w:val="0016214B"/>
    <w:rsid w:val="00162421"/>
    <w:rsid w:val="0016262E"/>
    <w:rsid w:val="0016280F"/>
    <w:rsid w:val="00162A87"/>
    <w:rsid w:val="001642B3"/>
    <w:rsid w:val="0016463C"/>
    <w:rsid w:val="00164C55"/>
    <w:rsid w:val="001650F3"/>
    <w:rsid w:val="001652F6"/>
    <w:rsid w:val="0016562B"/>
    <w:rsid w:val="001656CE"/>
    <w:rsid w:val="00165758"/>
    <w:rsid w:val="001661A3"/>
    <w:rsid w:val="0016642C"/>
    <w:rsid w:val="0016662B"/>
    <w:rsid w:val="00166B41"/>
    <w:rsid w:val="00167166"/>
    <w:rsid w:val="001672EB"/>
    <w:rsid w:val="00167347"/>
    <w:rsid w:val="00167687"/>
    <w:rsid w:val="00167926"/>
    <w:rsid w:val="00167AD5"/>
    <w:rsid w:val="00167EA4"/>
    <w:rsid w:val="00167EBF"/>
    <w:rsid w:val="00170140"/>
    <w:rsid w:val="0017021E"/>
    <w:rsid w:val="00170736"/>
    <w:rsid w:val="00170C12"/>
    <w:rsid w:val="00170D42"/>
    <w:rsid w:val="00170F56"/>
    <w:rsid w:val="001710F8"/>
    <w:rsid w:val="0017192F"/>
    <w:rsid w:val="00171949"/>
    <w:rsid w:val="00171E62"/>
    <w:rsid w:val="00171EEA"/>
    <w:rsid w:val="001724E7"/>
    <w:rsid w:val="00172913"/>
    <w:rsid w:val="001734A0"/>
    <w:rsid w:val="00173ED0"/>
    <w:rsid w:val="00173EE0"/>
    <w:rsid w:val="001742F0"/>
    <w:rsid w:val="001744D3"/>
    <w:rsid w:val="00174671"/>
    <w:rsid w:val="00175608"/>
    <w:rsid w:val="00175807"/>
    <w:rsid w:val="00175BD8"/>
    <w:rsid w:val="00175BEE"/>
    <w:rsid w:val="00175C45"/>
    <w:rsid w:val="00175EFF"/>
    <w:rsid w:val="00176796"/>
    <w:rsid w:val="0017679B"/>
    <w:rsid w:val="00176A27"/>
    <w:rsid w:val="00176AF3"/>
    <w:rsid w:val="00176F1C"/>
    <w:rsid w:val="00177022"/>
    <w:rsid w:val="001770B6"/>
    <w:rsid w:val="00177298"/>
    <w:rsid w:val="001776E4"/>
    <w:rsid w:val="0017777F"/>
    <w:rsid w:val="00177D28"/>
    <w:rsid w:val="00177F7C"/>
    <w:rsid w:val="00177FC1"/>
    <w:rsid w:val="00177FFA"/>
    <w:rsid w:val="001802D0"/>
    <w:rsid w:val="00180C73"/>
    <w:rsid w:val="00180C90"/>
    <w:rsid w:val="001810DB"/>
    <w:rsid w:val="0018127D"/>
    <w:rsid w:val="001818D0"/>
    <w:rsid w:val="00181A56"/>
    <w:rsid w:val="00181FD6"/>
    <w:rsid w:val="00182086"/>
    <w:rsid w:val="001828BB"/>
    <w:rsid w:val="001828CC"/>
    <w:rsid w:val="00182FD8"/>
    <w:rsid w:val="00183680"/>
    <w:rsid w:val="001837ED"/>
    <w:rsid w:val="0018474E"/>
    <w:rsid w:val="00184E12"/>
    <w:rsid w:val="00184FBC"/>
    <w:rsid w:val="00185577"/>
    <w:rsid w:val="00185DD6"/>
    <w:rsid w:val="00186387"/>
    <w:rsid w:val="00186640"/>
    <w:rsid w:val="001872C4"/>
    <w:rsid w:val="001877BF"/>
    <w:rsid w:val="00187C82"/>
    <w:rsid w:val="0019014B"/>
    <w:rsid w:val="001908A1"/>
    <w:rsid w:val="00191190"/>
    <w:rsid w:val="00191FD7"/>
    <w:rsid w:val="001924A6"/>
    <w:rsid w:val="001930DC"/>
    <w:rsid w:val="001934EB"/>
    <w:rsid w:val="00193C6A"/>
    <w:rsid w:val="001941E4"/>
    <w:rsid w:val="00194339"/>
    <w:rsid w:val="00194341"/>
    <w:rsid w:val="00194498"/>
    <w:rsid w:val="00194663"/>
    <w:rsid w:val="0019504D"/>
    <w:rsid w:val="0019519B"/>
    <w:rsid w:val="00196619"/>
    <w:rsid w:val="0019686D"/>
    <w:rsid w:val="0019692D"/>
    <w:rsid w:val="00196B3C"/>
    <w:rsid w:val="00196C58"/>
    <w:rsid w:val="0019718F"/>
    <w:rsid w:val="00197448"/>
    <w:rsid w:val="001975C2"/>
    <w:rsid w:val="001976CF"/>
    <w:rsid w:val="00197AC2"/>
    <w:rsid w:val="00197BCC"/>
    <w:rsid w:val="00197F54"/>
    <w:rsid w:val="001A029F"/>
    <w:rsid w:val="001A0A53"/>
    <w:rsid w:val="001A0F75"/>
    <w:rsid w:val="001A1113"/>
    <w:rsid w:val="001A1685"/>
    <w:rsid w:val="001A1BC1"/>
    <w:rsid w:val="001A2042"/>
    <w:rsid w:val="001A213A"/>
    <w:rsid w:val="001A3237"/>
    <w:rsid w:val="001A3486"/>
    <w:rsid w:val="001A3977"/>
    <w:rsid w:val="001A3A13"/>
    <w:rsid w:val="001A3C1C"/>
    <w:rsid w:val="001A409A"/>
    <w:rsid w:val="001A4878"/>
    <w:rsid w:val="001A49B2"/>
    <w:rsid w:val="001A4B01"/>
    <w:rsid w:val="001A4C3E"/>
    <w:rsid w:val="001A58C4"/>
    <w:rsid w:val="001A5BCA"/>
    <w:rsid w:val="001A61C2"/>
    <w:rsid w:val="001A6567"/>
    <w:rsid w:val="001A6CC7"/>
    <w:rsid w:val="001A6DCC"/>
    <w:rsid w:val="001A6ED9"/>
    <w:rsid w:val="001A719C"/>
    <w:rsid w:val="001A7A00"/>
    <w:rsid w:val="001B0527"/>
    <w:rsid w:val="001B0970"/>
    <w:rsid w:val="001B0F6B"/>
    <w:rsid w:val="001B10A4"/>
    <w:rsid w:val="001B1A81"/>
    <w:rsid w:val="001B2148"/>
    <w:rsid w:val="001B2240"/>
    <w:rsid w:val="001B2935"/>
    <w:rsid w:val="001B2981"/>
    <w:rsid w:val="001B2D08"/>
    <w:rsid w:val="001B2D2B"/>
    <w:rsid w:val="001B2F75"/>
    <w:rsid w:val="001B3996"/>
    <w:rsid w:val="001B40F7"/>
    <w:rsid w:val="001B4B44"/>
    <w:rsid w:val="001B5AC7"/>
    <w:rsid w:val="001B6485"/>
    <w:rsid w:val="001B66E4"/>
    <w:rsid w:val="001B6993"/>
    <w:rsid w:val="001B713B"/>
    <w:rsid w:val="001B7C23"/>
    <w:rsid w:val="001B7CB1"/>
    <w:rsid w:val="001B7D87"/>
    <w:rsid w:val="001C00E5"/>
    <w:rsid w:val="001C0489"/>
    <w:rsid w:val="001C04D6"/>
    <w:rsid w:val="001C076E"/>
    <w:rsid w:val="001C0E73"/>
    <w:rsid w:val="001C13BC"/>
    <w:rsid w:val="001C17BC"/>
    <w:rsid w:val="001C1C2B"/>
    <w:rsid w:val="001C21EA"/>
    <w:rsid w:val="001C2476"/>
    <w:rsid w:val="001C251C"/>
    <w:rsid w:val="001C2AA7"/>
    <w:rsid w:val="001C2BF0"/>
    <w:rsid w:val="001C2DB6"/>
    <w:rsid w:val="001C369D"/>
    <w:rsid w:val="001C3B29"/>
    <w:rsid w:val="001C3E31"/>
    <w:rsid w:val="001C40DD"/>
    <w:rsid w:val="001C4193"/>
    <w:rsid w:val="001C454D"/>
    <w:rsid w:val="001C49B1"/>
    <w:rsid w:val="001C4DD0"/>
    <w:rsid w:val="001C54A1"/>
    <w:rsid w:val="001C5537"/>
    <w:rsid w:val="001C559C"/>
    <w:rsid w:val="001C57F8"/>
    <w:rsid w:val="001C5B42"/>
    <w:rsid w:val="001C5EC8"/>
    <w:rsid w:val="001C5FDB"/>
    <w:rsid w:val="001C625A"/>
    <w:rsid w:val="001C6CF3"/>
    <w:rsid w:val="001C6E09"/>
    <w:rsid w:val="001C7369"/>
    <w:rsid w:val="001C7A45"/>
    <w:rsid w:val="001D057A"/>
    <w:rsid w:val="001D0CCB"/>
    <w:rsid w:val="001D104B"/>
    <w:rsid w:val="001D17A2"/>
    <w:rsid w:val="001D1828"/>
    <w:rsid w:val="001D18D4"/>
    <w:rsid w:val="001D1F8C"/>
    <w:rsid w:val="001D2084"/>
    <w:rsid w:val="001D253F"/>
    <w:rsid w:val="001D2D2E"/>
    <w:rsid w:val="001D3180"/>
    <w:rsid w:val="001D3613"/>
    <w:rsid w:val="001D3687"/>
    <w:rsid w:val="001D369F"/>
    <w:rsid w:val="001D3B58"/>
    <w:rsid w:val="001D3B86"/>
    <w:rsid w:val="001D3CC7"/>
    <w:rsid w:val="001D3EBD"/>
    <w:rsid w:val="001D3EEF"/>
    <w:rsid w:val="001D3F4A"/>
    <w:rsid w:val="001D3F9D"/>
    <w:rsid w:val="001D47A9"/>
    <w:rsid w:val="001D4CBE"/>
    <w:rsid w:val="001D5034"/>
    <w:rsid w:val="001D5090"/>
    <w:rsid w:val="001D56CE"/>
    <w:rsid w:val="001D6A65"/>
    <w:rsid w:val="001D6D72"/>
    <w:rsid w:val="001D6E86"/>
    <w:rsid w:val="001D7356"/>
    <w:rsid w:val="001D75AE"/>
    <w:rsid w:val="001D7E6B"/>
    <w:rsid w:val="001E078E"/>
    <w:rsid w:val="001E0D13"/>
    <w:rsid w:val="001E1416"/>
    <w:rsid w:val="001E1D22"/>
    <w:rsid w:val="001E1F28"/>
    <w:rsid w:val="001E22AE"/>
    <w:rsid w:val="001E2857"/>
    <w:rsid w:val="001E2858"/>
    <w:rsid w:val="001E3381"/>
    <w:rsid w:val="001E39EB"/>
    <w:rsid w:val="001E3AF1"/>
    <w:rsid w:val="001E3D43"/>
    <w:rsid w:val="001E4C9F"/>
    <w:rsid w:val="001E4E08"/>
    <w:rsid w:val="001E5930"/>
    <w:rsid w:val="001E5AC9"/>
    <w:rsid w:val="001E5D6A"/>
    <w:rsid w:val="001E5EB3"/>
    <w:rsid w:val="001E6551"/>
    <w:rsid w:val="001E6726"/>
    <w:rsid w:val="001E678F"/>
    <w:rsid w:val="001E6A7D"/>
    <w:rsid w:val="001E6C01"/>
    <w:rsid w:val="001E6DE7"/>
    <w:rsid w:val="001E7156"/>
    <w:rsid w:val="001E796B"/>
    <w:rsid w:val="001E7D0C"/>
    <w:rsid w:val="001E7D34"/>
    <w:rsid w:val="001F0577"/>
    <w:rsid w:val="001F0869"/>
    <w:rsid w:val="001F0BEC"/>
    <w:rsid w:val="001F0F7C"/>
    <w:rsid w:val="001F13C6"/>
    <w:rsid w:val="001F169B"/>
    <w:rsid w:val="001F19CA"/>
    <w:rsid w:val="001F2149"/>
    <w:rsid w:val="001F21AE"/>
    <w:rsid w:val="001F2F8F"/>
    <w:rsid w:val="001F383D"/>
    <w:rsid w:val="001F3B26"/>
    <w:rsid w:val="001F3B8D"/>
    <w:rsid w:val="001F3E17"/>
    <w:rsid w:val="001F4694"/>
    <w:rsid w:val="001F4EFF"/>
    <w:rsid w:val="001F5128"/>
    <w:rsid w:val="001F599D"/>
    <w:rsid w:val="001F66AE"/>
    <w:rsid w:val="001F66D7"/>
    <w:rsid w:val="001F7314"/>
    <w:rsid w:val="001F7B4B"/>
    <w:rsid w:val="001F7CC9"/>
    <w:rsid w:val="002008B7"/>
    <w:rsid w:val="0020099B"/>
    <w:rsid w:val="00200E6A"/>
    <w:rsid w:val="00200FF1"/>
    <w:rsid w:val="002016C7"/>
    <w:rsid w:val="002018AA"/>
    <w:rsid w:val="00201E90"/>
    <w:rsid w:val="00202259"/>
    <w:rsid w:val="00203044"/>
    <w:rsid w:val="002033ED"/>
    <w:rsid w:val="00204074"/>
    <w:rsid w:val="0020443A"/>
    <w:rsid w:val="002046F3"/>
    <w:rsid w:val="002049DE"/>
    <w:rsid w:val="00204C2E"/>
    <w:rsid w:val="00205351"/>
    <w:rsid w:val="002059FB"/>
    <w:rsid w:val="00205F4C"/>
    <w:rsid w:val="002061E3"/>
    <w:rsid w:val="00207646"/>
    <w:rsid w:val="002079AD"/>
    <w:rsid w:val="00210BB8"/>
    <w:rsid w:val="00211118"/>
    <w:rsid w:val="002113C2"/>
    <w:rsid w:val="002114CE"/>
    <w:rsid w:val="002119BA"/>
    <w:rsid w:val="002119C6"/>
    <w:rsid w:val="00211B04"/>
    <w:rsid w:val="00211F25"/>
    <w:rsid w:val="0021205D"/>
    <w:rsid w:val="00212128"/>
    <w:rsid w:val="002124A2"/>
    <w:rsid w:val="002134C3"/>
    <w:rsid w:val="00213AAA"/>
    <w:rsid w:val="00213D58"/>
    <w:rsid w:val="00213E3A"/>
    <w:rsid w:val="00213E66"/>
    <w:rsid w:val="0021433B"/>
    <w:rsid w:val="002149EE"/>
    <w:rsid w:val="00215805"/>
    <w:rsid w:val="00215B2C"/>
    <w:rsid w:val="00215C9D"/>
    <w:rsid w:val="00215D4D"/>
    <w:rsid w:val="00215EBE"/>
    <w:rsid w:val="00216226"/>
    <w:rsid w:val="002176FA"/>
    <w:rsid w:val="002179E9"/>
    <w:rsid w:val="00217A1A"/>
    <w:rsid w:val="00217D04"/>
    <w:rsid w:val="002203B1"/>
    <w:rsid w:val="0022086F"/>
    <w:rsid w:val="00221591"/>
    <w:rsid w:val="00221A5B"/>
    <w:rsid w:val="00221B1B"/>
    <w:rsid w:val="00222274"/>
    <w:rsid w:val="00222CE6"/>
    <w:rsid w:val="002232AB"/>
    <w:rsid w:val="002232E1"/>
    <w:rsid w:val="002235C1"/>
    <w:rsid w:val="002239EA"/>
    <w:rsid w:val="00223AAA"/>
    <w:rsid w:val="00224003"/>
    <w:rsid w:val="00224272"/>
    <w:rsid w:val="00224C8D"/>
    <w:rsid w:val="0022530F"/>
    <w:rsid w:val="00225DC8"/>
    <w:rsid w:val="00226202"/>
    <w:rsid w:val="002268E9"/>
    <w:rsid w:val="00226B46"/>
    <w:rsid w:val="00226BE2"/>
    <w:rsid w:val="0022736E"/>
    <w:rsid w:val="00227F13"/>
    <w:rsid w:val="002306F7"/>
    <w:rsid w:val="0023084C"/>
    <w:rsid w:val="002309F3"/>
    <w:rsid w:val="00230A09"/>
    <w:rsid w:val="00230BD6"/>
    <w:rsid w:val="00230DA8"/>
    <w:rsid w:val="0023105B"/>
    <w:rsid w:val="0023154F"/>
    <w:rsid w:val="0023155F"/>
    <w:rsid w:val="00231598"/>
    <w:rsid w:val="00231645"/>
    <w:rsid w:val="002319E3"/>
    <w:rsid w:val="00231C2E"/>
    <w:rsid w:val="00232090"/>
    <w:rsid w:val="002321AA"/>
    <w:rsid w:val="00232717"/>
    <w:rsid w:val="00232D3D"/>
    <w:rsid w:val="00232D73"/>
    <w:rsid w:val="00232EF3"/>
    <w:rsid w:val="00232F4F"/>
    <w:rsid w:val="00233C3E"/>
    <w:rsid w:val="00233C4F"/>
    <w:rsid w:val="002340D8"/>
    <w:rsid w:val="002341FB"/>
    <w:rsid w:val="0023438B"/>
    <w:rsid w:val="00234E7D"/>
    <w:rsid w:val="002355AE"/>
    <w:rsid w:val="00235AF3"/>
    <w:rsid w:val="00235C1C"/>
    <w:rsid w:val="00236174"/>
    <w:rsid w:val="0023672A"/>
    <w:rsid w:val="00236D7B"/>
    <w:rsid w:val="0023730F"/>
    <w:rsid w:val="002375E5"/>
    <w:rsid w:val="002400C4"/>
    <w:rsid w:val="0024066B"/>
    <w:rsid w:val="0024097E"/>
    <w:rsid w:val="00240F86"/>
    <w:rsid w:val="00240FE2"/>
    <w:rsid w:val="002412A8"/>
    <w:rsid w:val="00241899"/>
    <w:rsid w:val="002422C4"/>
    <w:rsid w:val="002429CB"/>
    <w:rsid w:val="00242EA3"/>
    <w:rsid w:val="0024332F"/>
    <w:rsid w:val="0024354A"/>
    <w:rsid w:val="0024379B"/>
    <w:rsid w:val="002446D3"/>
    <w:rsid w:val="002450C3"/>
    <w:rsid w:val="002453BF"/>
    <w:rsid w:val="002457FE"/>
    <w:rsid w:val="00245C58"/>
    <w:rsid w:val="00246067"/>
    <w:rsid w:val="00246333"/>
    <w:rsid w:val="002464BD"/>
    <w:rsid w:val="00246D48"/>
    <w:rsid w:val="00247393"/>
    <w:rsid w:val="0024759E"/>
    <w:rsid w:val="00247673"/>
    <w:rsid w:val="002476E1"/>
    <w:rsid w:val="002478C3"/>
    <w:rsid w:val="002478CA"/>
    <w:rsid w:val="00247D8D"/>
    <w:rsid w:val="002500D4"/>
    <w:rsid w:val="002500EC"/>
    <w:rsid w:val="00250302"/>
    <w:rsid w:val="0025085B"/>
    <w:rsid w:val="00250B41"/>
    <w:rsid w:val="00250EFD"/>
    <w:rsid w:val="00251314"/>
    <w:rsid w:val="002517D2"/>
    <w:rsid w:val="00251F4B"/>
    <w:rsid w:val="002522D3"/>
    <w:rsid w:val="00252E74"/>
    <w:rsid w:val="00253061"/>
    <w:rsid w:val="002532C1"/>
    <w:rsid w:val="0025338D"/>
    <w:rsid w:val="002542D3"/>
    <w:rsid w:val="00254622"/>
    <w:rsid w:val="00254A66"/>
    <w:rsid w:val="00254C3F"/>
    <w:rsid w:val="002550B6"/>
    <w:rsid w:val="00255606"/>
    <w:rsid w:val="00256CCA"/>
    <w:rsid w:val="00256D6A"/>
    <w:rsid w:val="00256DD5"/>
    <w:rsid w:val="00256FFF"/>
    <w:rsid w:val="0025701F"/>
    <w:rsid w:val="0025733C"/>
    <w:rsid w:val="002578D4"/>
    <w:rsid w:val="00257A14"/>
    <w:rsid w:val="00260316"/>
    <w:rsid w:val="00260319"/>
    <w:rsid w:val="00260A42"/>
    <w:rsid w:val="002614A9"/>
    <w:rsid w:val="00261AD0"/>
    <w:rsid w:val="00262251"/>
    <w:rsid w:val="0026267A"/>
    <w:rsid w:val="00262700"/>
    <w:rsid w:val="00262937"/>
    <w:rsid w:val="00263812"/>
    <w:rsid w:val="00264164"/>
    <w:rsid w:val="0026446B"/>
    <w:rsid w:val="00264D34"/>
    <w:rsid w:val="00265068"/>
    <w:rsid w:val="002652DF"/>
    <w:rsid w:val="002655C4"/>
    <w:rsid w:val="0026560F"/>
    <w:rsid w:val="00265A36"/>
    <w:rsid w:val="00265A74"/>
    <w:rsid w:val="002666E7"/>
    <w:rsid w:val="00266CBF"/>
    <w:rsid w:val="00266D39"/>
    <w:rsid w:val="00266D60"/>
    <w:rsid w:val="0026771B"/>
    <w:rsid w:val="0027042B"/>
    <w:rsid w:val="00270C82"/>
    <w:rsid w:val="00270F32"/>
    <w:rsid w:val="002712CF"/>
    <w:rsid w:val="00271A0B"/>
    <w:rsid w:val="00271FC1"/>
    <w:rsid w:val="002726B1"/>
    <w:rsid w:val="00272CB2"/>
    <w:rsid w:val="00273834"/>
    <w:rsid w:val="00273B57"/>
    <w:rsid w:val="00274008"/>
    <w:rsid w:val="002741EB"/>
    <w:rsid w:val="00274892"/>
    <w:rsid w:val="002756A7"/>
    <w:rsid w:val="00276D28"/>
    <w:rsid w:val="00276ED2"/>
    <w:rsid w:val="00277876"/>
    <w:rsid w:val="00277921"/>
    <w:rsid w:val="00277C46"/>
    <w:rsid w:val="00277D38"/>
    <w:rsid w:val="00280026"/>
    <w:rsid w:val="0028043E"/>
    <w:rsid w:val="0028047A"/>
    <w:rsid w:val="00280633"/>
    <w:rsid w:val="0028120F"/>
    <w:rsid w:val="002816F2"/>
    <w:rsid w:val="00281F11"/>
    <w:rsid w:val="00282438"/>
    <w:rsid w:val="00282A38"/>
    <w:rsid w:val="00282DEC"/>
    <w:rsid w:val="00282F65"/>
    <w:rsid w:val="0028306C"/>
    <w:rsid w:val="002833BF"/>
    <w:rsid w:val="00283840"/>
    <w:rsid w:val="00283910"/>
    <w:rsid w:val="00283CA3"/>
    <w:rsid w:val="00283EF2"/>
    <w:rsid w:val="002844AC"/>
    <w:rsid w:val="00284596"/>
    <w:rsid w:val="00284DDC"/>
    <w:rsid w:val="00285211"/>
    <w:rsid w:val="0028571E"/>
    <w:rsid w:val="00285B95"/>
    <w:rsid w:val="00286259"/>
    <w:rsid w:val="0028664D"/>
    <w:rsid w:val="00286724"/>
    <w:rsid w:val="00286C5A"/>
    <w:rsid w:val="00286E63"/>
    <w:rsid w:val="00290096"/>
    <w:rsid w:val="00291094"/>
    <w:rsid w:val="00291690"/>
    <w:rsid w:val="00291C93"/>
    <w:rsid w:val="00291D30"/>
    <w:rsid w:val="00291FF6"/>
    <w:rsid w:val="0029212B"/>
    <w:rsid w:val="00292189"/>
    <w:rsid w:val="00292198"/>
    <w:rsid w:val="00292283"/>
    <w:rsid w:val="00292419"/>
    <w:rsid w:val="00292792"/>
    <w:rsid w:val="002927C0"/>
    <w:rsid w:val="002929C5"/>
    <w:rsid w:val="00292A5E"/>
    <w:rsid w:val="0029316D"/>
    <w:rsid w:val="002931BB"/>
    <w:rsid w:val="002932B0"/>
    <w:rsid w:val="00293BE3"/>
    <w:rsid w:val="00293FD2"/>
    <w:rsid w:val="0029401F"/>
    <w:rsid w:val="002940AF"/>
    <w:rsid w:val="002947DA"/>
    <w:rsid w:val="00294D7C"/>
    <w:rsid w:val="00294FE8"/>
    <w:rsid w:val="00295114"/>
    <w:rsid w:val="00295C1B"/>
    <w:rsid w:val="00295D89"/>
    <w:rsid w:val="002970D9"/>
    <w:rsid w:val="002A017F"/>
    <w:rsid w:val="002A03D1"/>
    <w:rsid w:val="002A05F5"/>
    <w:rsid w:val="002A0809"/>
    <w:rsid w:val="002A0B1E"/>
    <w:rsid w:val="002A0B26"/>
    <w:rsid w:val="002A1326"/>
    <w:rsid w:val="002A16F0"/>
    <w:rsid w:val="002A1718"/>
    <w:rsid w:val="002A1BDB"/>
    <w:rsid w:val="002A1D3B"/>
    <w:rsid w:val="002A27DE"/>
    <w:rsid w:val="002A2B50"/>
    <w:rsid w:val="002A30BA"/>
    <w:rsid w:val="002A326C"/>
    <w:rsid w:val="002A3638"/>
    <w:rsid w:val="002A44B6"/>
    <w:rsid w:val="002A44D9"/>
    <w:rsid w:val="002A4544"/>
    <w:rsid w:val="002A45DD"/>
    <w:rsid w:val="002A4726"/>
    <w:rsid w:val="002A49B6"/>
    <w:rsid w:val="002A4FAD"/>
    <w:rsid w:val="002A4FB0"/>
    <w:rsid w:val="002A5581"/>
    <w:rsid w:val="002A6D59"/>
    <w:rsid w:val="002A6E56"/>
    <w:rsid w:val="002A6FFD"/>
    <w:rsid w:val="002B007C"/>
    <w:rsid w:val="002B00F5"/>
    <w:rsid w:val="002B03EF"/>
    <w:rsid w:val="002B0495"/>
    <w:rsid w:val="002B0FB9"/>
    <w:rsid w:val="002B105A"/>
    <w:rsid w:val="002B1348"/>
    <w:rsid w:val="002B14AC"/>
    <w:rsid w:val="002B14CA"/>
    <w:rsid w:val="002B1A84"/>
    <w:rsid w:val="002B2106"/>
    <w:rsid w:val="002B2B78"/>
    <w:rsid w:val="002B3042"/>
    <w:rsid w:val="002B32BA"/>
    <w:rsid w:val="002B3490"/>
    <w:rsid w:val="002B372B"/>
    <w:rsid w:val="002B37FC"/>
    <w:rsid w:val="002B47F8"/>
    <w:rsid w:val="002B4EC1"/>
    <w:rsid w:val="002B4F77"/>
    <w:rsid w:val="002B505F"/>
    <w:rsid w:val="002B5A54"/>
    <w:rsid w:val="002B5D52"/>
    <w:rsid w:val="002B5F0A"/>
    <w:rsid w:val="002B60DA"/>
    <w:rsid w:val="002B625C"/>
    <w:rsid w:val="002B6D52"/>
    <w:rsid w:val="002B7875"/>
    <w:rsid w:val="002B7ACF"/>
    <w:rsid w:val="002C04F6"/>
    <w:rsid w:val="002C0525"/>
    <w:rsid w:val="002C06FD"/>
    <w:rsid w:val="002C0EE7"/>
    <w:rsid w:val="002C0FD9"/>
    <w:rsid w:val="002C1046"/>
    <w:rsid w:val="002C1859"/>
    <w:rsid w:val="002C185F"/>
    <w:rsid w:val="002C1A1B"/>
    <w:rsid w:val="002C2998"/>
    <w:rsid w:val="002C302C"/>
    <w:rsid w:val="002C335D"/>
    <w:rsid w:val="002C3837"/>
    <w:rsid w:val="002C3A9D"/>
    <w:rsid w:val="002C3F10"/>
    <w:rsid w:val="002C4128"/>
    <w:rsid w:val="002C42D1"/>
    <w:rsid w:val="002C48DA"/>
    <w:rsid w:val="002C5261"/>
    <w:rsid w:val="002C5747"/>
    <w:rsid w:val="002C5D51"/>
    <w:rsid w:val="002C5E09"/>
    <w:rsid w:val="002C6BE5"/>
    <w:rsid w:val="002C6C23"/>
    <w:rsid w:val="002C6DAC"/>
    <w:rsid w:val="002C746D"/>
    <w:rsid w:val="002C78DA"/>
    <w:rsid w:val="002D0B87"/>
    <w:rsid w:val="002D0C80"/>
    <w:rsid w:val="002D101F"/>
    <w:rsid w:val="002D17C1"/>
    <w:rsid w:val="002D18F3"/>
    <w:rsid w:val="002D1979"/>
    <w:rsid w:val="002D1BDF"/>
    <w:rsid w:val="002D2409"/>
    <w:rsid w:val="002D2503"/>
    <w:rsid w:val="002D2612"/>
    <w:rsid w:val="002D3CD8"/>
    <w:rsid w:val="002D442F"/>
    <w:rsid w:val="002D474A"/>
    <w:rsid w:val="002D4CD7"/>
    <w:rsid w:val="002D58F3"/>
    <w:rsid w:val="002D599A"/>
    <w:rsid w:val="002D5C71"/>
    <w:rsid w:val="002D6447"/>
    <w:rsid w:val="002D6AAE"/>
    <w:rsid w:val="002D6EA2"/>
    <w:rsid w:val="002D7491"/>
    <w:rsid w:val="002D7623"/>
    <w:rsid w:val="002D7E8E"/>
    <w:rsid w:val="002E05E2"/>
    <w:rsid w:val="002E1018"/>
    <w:rsid w:val="002E1323"/>
    <w:rsid w:val="002E1927"/>
    <w:rsid w:val="002E1EFC"/>
    <w:rsid w:val="002E21E8"/>
    <w:rsid w:val="002E2610"/>
    <w:rsid w:val="002E2768"/>
    <w:rsid w:val="002E2957"/>
    <w:rsid w:val="002E30B5"/>
    <w:rsid w:val="002E374A"/>
    <w:rsid w:val="002E3958"/>
    <w:rsid w:val="002E39F7"/>
    <w:rsid w:val="002E3A50"/>
    <w:rsid w:val="002E3B88"/>
    <w:rsid w:val="002E3EC5"/>
    <w:rsid w:val="002E4182"/>
    <w:rsid w:val="002E4252"/>
    <w:rsid w:val="002E4425"/>
    <w:rsid w:val="002E5313"/>
    <w:rsid w:val="002E579E"/>
    <w:rsid w:val="002E59D0"/>
    <w:rsid w:val="002E63E9"/>
    <w:rsid w:val="002E6765"/>
    <w:rsid w:val="002E6AD2"/>
    <w:rsid w:val="002E718F"/>
    <w:rsid w:val="002E71B7"/>
    <w:rsid w:val="002E757B"/>
    <w:rsid w:val="002E7663"/>
    <w:rsid w:val="002E7800"/>
    <w:rsid w:val="002E7BC6"/>
    <w:rsid w:val="002E7F0F"/>
    <w:rsid w:val="002F010C"/>
    <w:rsid w:val="002F0515"/>
    <w:rsid w:val="002F0687"/>
    <w:rsid w:val="002F0803"/>
    <w:rsid w:val="002F0EC6"/>
    <w:rsid w:val="002F0F09"/>
    <w:rsid w:val="002F0F50"/>
    <w:rsid w:val="002F181A"/>
    <w:rsid w:val="002F1980"/>
    <w:rsid w:val="002F1CF6"/>
    <w:rsid w:val="002F203A"/>
    <w:rsid w:val="002F2058"/>
    <w:rsid w:val="002F20AF"/>
    <w:rsid w:val="002F21C7"/>
    <w:rsid w:val="002F2384"/>
    <w:rsid w:val="002F27E0"/>
    <w:rsid w:val="002F3177"/>
    <w:rsid w:val="002F3A63"/>
    <w:rsid w:val="002F3FCB"/>
    <w:rsid w:val="002F4545"/>
    <w:rsid w:val="002F455E"/>
    <w:rsid w:val="002F4FE9"/>
    <w:rsid w:val="002F50B6"/>
    <w:rsid w:val="002F5487"/>
    <w:rsid w:val="002F5782"/>
    <w:rsid w:val="002F5AF7"/>
    <w:rsid w:val="002F601E"/>
    <w:rsid w:val="002F608D"/>
    <w:rsid w:val="002F66CC"/>
    <w:rsid w:val="002F6A54"/>
    <w:rsid w:val="002F754F"/>
    <w:rsid w:val="002F780E"/>
    <w:rsid w:val="002F78DA"/>
    <w:rsid w:val="002F7F0B"/>
    <w:rsid w:val="00300130"/>
    <w:rsid w:val="00300986"/>
    <w:rsid w:val="003017DB"/>
    <w:rsid w:val="00302681"/>
    <w:rsid w:val="00302D1C"/>
    <w:rsid w:val="00302D31"/>
    <w:rsid w:val="00302DA6"/>
    <w:rsid w:val="00302E5D"/>
    <w:rsid w:val="003032B4"/>
    <w:rsid w:val="0030361B"/>
    <w:rsid w:val="00303955"/>
    <w:rsid w:val="00304219"/>
    <w:rsid w:val="00305295"/>
    <w:rsid w:val="003054FF"/>
    <w:rsid w:val="00305945"/>
    <w:rsid w:val="003064B5"/>
    <w:rsid w:val="003066C8"/>
    <w:rsid w:val="003067D2"/>
    <w:rsid w:val="003068D6"/>
    <w:rsid w:val="00306957"/>
    <w:rsid w:val="003072ED"/>
    <w:rsid w:val="00310353"/>
    <w:rsid w:val="003105AA"/>
    <w:rsid w:val="003110DA"/>
    <w:rsid w:val="0031177E"/>
    <w:rsid w:val="00311806"/>
    <w:rsid w:val="003128E9"/>
    <w:rsid w:val="0031298A"/>
    <w:rsid w:val="00312EAC"/>
    <w:rsid w:val="00313181"/>
    <w:rsid w:val="00314291"/>
    <w:rsid w:val="003142C6"/>
    <w:rsid w:val="0031431E"/>
    <w:rsid w:val="0031462F"/>
    <w:rsid w:val="00314940"/>
    <w:rsid w:val="00314BA8"/>
    <w:rsid w:val="00314C42"/>
    <w:rsid w:val="00314D91"/>
    <w:rsid w:val="00314DA0"/>
    <w:rsid w:val="00314EC3"/>
    <w:rsid w:val="003155D0"/>
    <w:rsid w:val="003156BB"/>
    <w:rsid w:val="00316866"/>
    <w:rsid w:val="003170FA"/>
    <w:rsid w:val="00317E1C"/>
    <w:rsid w:val="00317E56"/>
    <w:rsid w:val="003200AF"/>
    <w:rsid w:val="00320823"/>
    <w:rsid w:val="0032086B"/>
    <w:rsid w:val="00320A01"/>
    <w:rsid w:val="00320E15"/>
    <w:rsid w:val="00321216"/>
    <w:rsid w:val="003219F7"/>
    <w:rsid w:val="00321EEC"/>
    <w:rsid w:val="00321EF9"/>
    <w:rsid w:val="00322691"/>
    <w:rsid w:val="0032270D"/>
    <w:rsid w:val="00322A3F"/>
    <w:rsid w:val="00322B99"/>
    <w:rsid w:val="00322F6B"/>
    <w:rsid w:val="003231BB"/>
    <w:rsid w:val="00323CC1"/>
    <w:rsid w:val="00324242"/>
    <w:rsid w:val="003245B9"/>
    <w:rsid w:val="00324A60"/>
    <w:rsid w:val="00324FA5"/>
    <w:rsid w:val="003252C3"/>
    <w:rsid w:val="003253B9"/>
    <w:rsid w:val="00325DA9"/>
    <w:rsid w:val="00326649"/>
    <w:rsid w:val="003267EF"/>
    <w:rsid w:val="00326FB3"/>
    <w:rsid w:val="00327581"/>
    <w:rsid w:val="0032768D"/>
    <w:rsid w:val="00327E71"/>
    <w:rsid w:val="003300B8"/>
    <w:rsid w:val="0033019B"/>
    <w:rsid w:val="003310D8"/>
    <w:rsid w:val="0033167C"/>
    <w:rsid w:val="00331BF4"/>
    <w:rsid w:val="003320E0"/>
    <w:rsid w:val="00332322"/>
    <w:rsid w:val="0033264B"/>
    <w:rsid w:val="00332EAC"/>
    <w:rsid w:val="00333DE0"/>
    <w:rsid w:val="0033418A"/>
    <w:rsid w:val="003342F0"/>
    <w:rsid w:val="0033435A"/>
    <w:rsid w:val="00334D31"/>
    <w:rsid w:val="0033540B"/>
    <w:rsid w:val="00335433"/>
    <w:rsid w:val="003357A9"/>
    <w:rsid w:val="00335BC6"/>
    <w:rsid w:val="0033656F"/>
    <w:rsid w:val="00336B9D"/>
    <w:rsid w:val="00336DBB"/>
    <w:rsid w:val="0033739D"/>
    <w:rsid w:val="003379B3"/>
    <w:rsid w:val="00337ACD"/>
    <w:rsid w:val="00337D65"/>
    <w:rsid w:val="003400BB"/>
    <w:rsid w:val="00340792"/>
    <w:rsid w:val="00340813"/>
    <w:rsid w:val="00340E66"/>
    <w:rsid w:val="00340E89"/>
    <w:rsid w:val="003410C2"/>
    <w:rsid w:val="003411E5"/>
    <w:rsid w:val="00341F4A"/>
    <w:rsid w:val="00342BD9"/>
    <w:rsid w:val="00342CA1"/>
    <w:rsid w:val="00343273"/>
    <w:rsid w:val="00343BB7"/>
    <w:rsid w:val="00344A6A"/>
    <w:rsid w:val="003452D1"/>
    <w:rsid w:val="003454C7"/>
    <w:rsid w:val="003455E1"/>
    <w:rsid w:val="0034586E"/>
    <w:rsid w:val="00345C55"/>
    <w:rsid w:val="00345DFE"/>
    <w:rsid w:val="00346389"/>
    <w:rsid w:val="00346790"/>
    <w:rsid w:val="00346E06"/>
    <w:rsid w:val="00347084"/>
    <w:rsid w:val="0034729D"/>
    <w:rsid w:val="003472CB"/>
    <w:rsid w:val="0034742A"/>
    <w:rsid w:val="00350322"/>
    <w:rsid w:val="003508F3"/>
    <w:rsid w:val="00350CAA"/>
    <w:rsid w:val="0035192F"/>
    <w:rsid w:val="003519F1"/>
    <w:rsid w:val="00351AF2"/>
    <w:rsid w:val="00351B01"/>
    <w:rsid w:val="00352B95"/>
    <w:rsid w:val="00352C7B"/>
    <w:rsid w:val="00352EA2"/>
    <w:rsid w:val="00352EC3"/>
    <w:rsid w:val="00352EDE"/>
    <w:rsid w:val="00352FFA"/>
    <w:rsid w:val="00353D8F"/>
    <w:rsid w:val="00353EA1"/>
    <w:rsid w:val="00354E90"/>
    <w:rsid w:val="003551F9"/>
    <w:rsid w:val="00355E8C"/>
    <w:rsid w:val="00355EAA"/>
    <w:rsid w:val="0035632B"/>
    <w:rsid w:val="00356810"/>
    <w:rsid w:val="00357790"/>
    <w:rsid w:val="00360076"/>
    <w:rsid w:val="00360494"/>
    <w:rsid w:val="00360A65"/>
    <w:rsid w:val="003610F1"/>
    <w:rsid w:val="00361477"/>
    <w:rsid w:val="00362B93"/>
    <w:rsid w:val="00362E30"/>
    <w:rsid w:val="0036351E"/>
    <w:rsid w:val="00363B13"/>
    <w:rsid w:val="00363E46"/>
    <w:rsid w:val="003647A1"/>
    <w:rsid w:val="00364C87"/>
    <w:rsid w:val="00365240"/>
    <w:rsid w:val="003655A9"/>
    <w:rsid w:val="00365DA4"/>
    <w:rsid w:val="003667AF"/>
    <w:rsid w:val="003670E7"/>
    <w:rsid w:val="003676A3"/>
    <w:rsid w:val="003677F7"/>
    <w:rsid w:val="00367D26"/>
    <w:rsid w:val="00367ED4"/>
    <w:rsid w:val="003702D2"/>
    <w:rsid w:val="0037097A"/>
    <w:rsid w:val="00370B12"/>
    <w:rsid w:val="00371969"/>
    <w:rsid w:val="00371DFB"/>
    <w:rsid w:val="00371E91"/>
    <w:rsid w:val="00372988"/>
    <w:rsid w:val="00372A40"/>
    <w:rsid w:val="003735F0"/>
    <w:rsid w:val="003736CF"/>
    <w:rsid w:val="0037391E"/>
    <w:rsid w:val="003743A9"/>
    <w:rsid w:val="0037492F"/>
    <w:rsid w:val="00374BD8"/>
    <w:rsid w:val="00374F50"/>
    <w:rsid w:val="00375207"/>
    <w:rsid w:val="00375313"/>
    <w:rsid w:val="00375B13"/>
    <w:rsid w:val="00376025"/>
    <w:rsid w:val="00376556"/>
    <w:rsid w:val="00376661"/>
    <w:rsid w:val="00377273"/>
    <w:rsid w:val="0037751A"/>
    <w:rsid w:val="00377A82"/>
    <w:rsid w:val="00377CFB"/>
    <w:rsid w:val="00377DAA"/>
    <w:rsid w:val="0038038F"/>
    <w:rsid w:val="0038059A"/>
    <w:rsid w:val="00380A7C"/>
    <w:rsid w:val="00380E7C"/>
    <w:rsid w:val="00380F03"/>
    <w:rsid w:val="0038112E"/>
    <w:rsid w:val="003811F3"/>
    <w:rsid w:val="003811FD"/>
    <w:rsid w:val="00381B20"/>
    <w:rsid w:val="00381FA6"/>
    <w:rsid w:val="0038213D"/>
    <w:rsid w:val="00382ADA"/>
    <w:rsid w:val="00382E03"/>
    <w:rsid w:val="0038379E"/>
    <w:rsid w:val="00383D17"/>
    <w:rsid w:val="00384395"/>
    <w:rsid w:val="0038443B"/>
    <w:rsid w:val="003845E0"/>
    <w:rsid w:val="00384682"/>
    <w:rsid w:val="00384BA5"/>
    <w:rsid w:val="00384C1F"/>
    <w:rsid w:val="00385501"/>
    <w:rsid w:val="00385E8F"/>
    <w:rsid w:val="00386045"/>
    <w:rsid w:val="003862B2"/>
    <w:rsid w:val="00386A9C"/>
    <w:rsid w:val="0038798C"/>
    <w:rsid w:val="00387AF2"/>
    <w:rsid w:val="00387D31"/>
    <w:rsid w:val="00390003"/>
    <w:rsid w:val="0039035F"/>
    <w:rsid w:val="0039040B"/>
    <w:rsid w:val="00390919"/>
    <w:rsid w:val="003917DE"/>
    <w:rsid w:val="003917FD"/>
    <w:rsid w:val="003919C6"/>
    <w:rsid w:val="003919FD"/>
    <w:rsid w:val="0039207C"/>
    <w:rsid w:val="00392103"/>
    <w:rsid w:val="003936CF"/>
    <w:rsid w:val="0039396F"/>
    <w:rsid w:val="00393974"/>
    <w:rsid w:val="00393D1C"/>
    <w:rsid w:val="00393D8C"/>
    <w:rsid w:val="00393E5F"/>
    <w:rsid w:val="003948A3"/>
    <w:rsid w:val="00394E32"/>
    <w:rsid w:val="0039535D"/>
    <w:rsid w:val="00395DF7"/>
    <w:rsid w:val="00396055"/>
    <w:rsid w:val="003961F5"/>
    <w:rsid w:val="0039685F"/>
    <w:rsid w:val="00396BD5"/>
    <w:rsid w:val="0039714A"/>
    <w:rsid w:val="003A066B"/>
    <w:rsid w:val="003A0B1D"/>
    <w:rsid w:val="003A14A8"/>
    <w:rsid w:val="003A14D0"/>
    <w:rsid w:val="003A1706"/>
    <w:rsid w:val="003A1861"/>
    <w:rsid w:val="003A1D92"/>
    <w:rsid w:val="003A1FD6"/>
    <w:rsid w:val="003A21DB"/>
    <w:rsid w:val="003A2B33"/>
    <w:rsid w:val="003A4765"/>
    <w:rsid w:val="003A4925"/>
    <w:rsid w:val="003A5EA5"/>
    <w:rsid w:val="003A5F31"/>
    <w:rsid w:val="003A61C3"/>
    <w:rsid w:val="003A6449"/>
    <w:rsid w:val="003A6656"/>
    <w:rsid w:val="003A6B32"/>
    <w:rsid w:val="003A6C7F"/>
    <w:rsid w:val="003A7506"/>
    <w:rsid w:val="003B08CF"/>
    <w:rsid w:val="003B0E9A"/>
    <w:rsid w:val="003B10F7"/>
    <w:rsid w:val="003B1378"/>
    <w:rsid w:val="003B1B4D"/>
    <w:rsid w:val="003B1BF7"/>
    <w:rsid w:val="003B1CC4"/>
    <w:rsid w:val="003B2274"/>
    <w:rsid w:val="003B235A"/>
    <w:rsid w:val="003B293B"/>
    <w:rsid w:val="003B2DC6"/>
    <w:rsid w:val="003B2F78"/>
    <w:rsid w:val="003B30C6"/>
    <w:rsid w:val="003B33A5"/>
    <w:rsid w:val="003B3B00"/>
    <w:rsid w:val="003B3EB2"/>
    <w:rsid w:val="003B48DD"/>
    <w:rsid w:val="003B496B"/>
    <w:rsid w:val="003B4A00"/>
    <w:rsid w:val="003B4B37"/>
    <w:rsid w:val="003B4DDB"/>
    <w:rsid w:val="003B53F5"/>
    <w:rsid w:val="003B5AD9"/>
    <w:rsid w:val="003B5EE0"/>
    <w:rsid w:val="003B65A4"/>
    <w:rsid w:val="003B7BF1"/>
    <w:rsid w:val="003C0031"/>
    <w:rsid w:val="003C0109"/>
    <w:rsid w:val="003C012F"/>
    <w:rsid w:val="003C0832"/>
    <w:rsid w:val="003C1EE0"/>
    <w:rsid w:val="003C26B7"/>
    <w:rsid w:val="003C28AE"/>
    <w:rsid w:val="003C2CAE"/>
    <w:rsid w:val="003C340C"/>
    <w:rsid w:val="003C3428"/>
    <w:rsid w:val="003C35C4"/>
    <w:rsid w:val="003C3AAC"/>
    <w:rsid w:val="003C3CC7"/>
    <w:rsid w:val="003C4220"/>
    <w:rsid w:val="003C437D"/>
    <w:rsid w:val="003C4D5A"/>
    <w:rsid w:val="003C5344"/>
    <w:rsid w:val="003C53B4"/>
    <w:rsid w:val="003C5908"/>
    <w:rsid w:val="003C64F7"/>
    <w:rsid w:val="003C6A2A"/>
    <w:rsid w:val="003C7198"/>
    <w:rsid w:val="003C7F71"/>
    <w:rsid w:val="003D0444"/>
    <w:rsid w:val="003D07A5"/>
    <w:rsid w:val="003D12DC"/>
    <w:rsid w:val="003D185A"/>
    <w:rsid w:val="003D1BD0"/>
    <w:rsid w:val="003D2104"/>
    <w:rsid w:val="003D27F9"/>
    <w:rsid w:val="003D2ED8"/>
    <w:rsid w:val="003D3757"/>
    <w:rsid w:val="003D40E3"/>
    <w:rsid w:val="003D4189"/>
    <w:rsid w:val="003D42AF"/>
    <w:rsid w:val="003D452D"/>
    <w:rsid w:val="003D497B"/>
    <w:rsid w:val="003D4A78"/>
    <w:rsid w:val="003D515E"/>
    <w:rsid w:val="003D57E7"/>
    <w:rsid w:val="003D5C6B"/>
    <w:rsid w:val="003D6606"/>
    <w:rsid w:val="003D67D1"/>
    <w:rsid w:val="003D6EA9"/>
    <w:rsid w:val="003D6F68"/>
    <w:rsid w:val="003D7571"/>
    <w:rsid w:val="003D7698"/>
    <w:rsid w:val="003E01D3"/>
    <w:rsid w:val="003E0648"/>
    <w:rsid w:val="003E0D1A"/>
    <w:rsid w:val="003E1605"/>
    <w:rsid w:val="003E160E"/>
    <w:rsid w:val="003E1773"/>
    <w:rsid w:val="003E178D"/>
    <w:rsid w:val="003E1BAB"/>
    <w:rsid w:val="003E1E6A"/>
    <w:rsid w:val="003E280B"/>
    <w:rsid w:val="003E28BE"/>
    <w:rsid w:val="003E2BFD"/>
    <w:rsid w:val="003E33F4"/>
    <w:rsid w:val="003E34F5"/>
    <w:rsid w:val="003E388F"/>
    <w:rsid w:val="003E3A57"/>
    <w:rsid w:val="003E3BA2"/>
    <w:rsid w:val="003E410D"/>
    <w:rsid w:val="003E48A9"/>
    <w:rsid w:val="003E4A56"/>
    <w:rsid w:val="003E4FB0"/>
    <w:rsid w:val="003E5105"/>
    <w:rsid w:val="003E53AB"/>
    <w:rsid w:val="003E5549"/>
    <w:rsid w:val="003E5817"/>
    <w:rsid w:val="003E61EE"/>
    <w:rsid w:val="003E63CD"/>
    <w:rsid w:val="003E6532"/>
    <w:rsid w:val="003E6673"/>
    <w:rsid w:val="003E6A56"/>
    <w:rsid w:val="003E6BF7"/>
    <w:rsid w:val="003E782C"/>
    <w:rsid w:val="003E7C4F"/>
    <w:rsid w:val="003E7E27"/>
    <w:rsid w:val="003F05D5"/>
    <w:rsid w:val="003F091D"/>
    <w:rsid w:val="003F0DE5"/>
    <w:rsid w:val="003F100C"/>
    <w:rsid w:val="003F1194"/>
    <w:rsid w:val="003F1C03"/>
    <w:rsid w:val="003F1CCE"/>
    <w:rsid w:val="003F1D02"/>
    <w:rsid w:val="003F21FB"/>
    <w:rsid w:val="003F256A"/>
    <w:rsid w:val="003F2706"/>
    <w:rsid w:val="003F27CC"/>
    <w:rsid w:val="003F2909"/>
    <w:rsid w:val="003F2B85"/>
    <w:rsid w:val="003F3042"/>
    <w:rsid w:val="003F3B8E"/>
    <w:rsid w:val="003F49A7"/>
    <w:rsid w:val="003F562D"/>
    <w:rsid w:val="003F571F"/>
    <w:rsid w:val="003F58B3"/>
    <w:rsid w:val="003F681A"/>
    <w:rsid w:val="003F7002"/>
    <w:rsid w:val="003F713A"/>
    <w:rsid w:val="003F71AD"/>
    <w:rsid w:val="003F72D4"/>
    <w:rsid w:val="003F76B4"/>
    <w:rsid w:val="003F7B22"/>
    <w:rsid w:val="004001BE"/>
    <w:rsid w:val="004002B0"/>
    <w:rsid w:val="004009CE"/>
    <w:rsid w:val="00400E67"/>
    <w:rsid w:val="0040116C"/>
    <w:rsid w:val="00401176"/>
    <w:rsid w:val="0040119E"/>
    <w:rsid w:val="00401446"/>
    <w:rsid w:val="0040150C"/>
    <w:rsid w:val="00401DC9"/>
    <w:rsid w:val="004020E6"/>
    <w:rsid w:val="004028A2"/>
    <w:rsid w:val="00402D76"/>
    <w:rsid w:val="00402E1E"/>
    <w:rsid w:val="004033BA"/>
    <w:rsid w:val="00403451"/>
    <w:rsid w:val="00403788"/>
    <w:rsid w:val="00403837"/>
    <w:rsid w:val="004040D5"/>
    <w:rsid w:val="004041D0"/>
    <w:rsid w:val="004043C4"/>
    <w:rsid w:val="00404672"/>
    <w:rsid w:val="00404A18"/>
    <w:rsid w:val="00406241"/>
    <w:rsid w:val="004068AA"/>
    <w:rsid w:val="00406907"/>
    <w:rsid w:val="0040731C"/>
    <w:rsid w:val="00407BA8"/>
    <w:rsid w:val="0041005D"/>
    <w:rsid w:val="00410358"/>
    <w:rsid w:val="00410436"/>
    <w:rsid w:val="00410803"/>
    <w:rsid w:val="004118DC"/>
    <w:rsid w:val="00411A00"/>
    <w:rsid w:val="004121BC"/>
    <w:rsid w:val="00412280"/>
    <w:rsid w:val="0041255A"/>
    <w:rsid w:val="0041332C"/>
    <w:rsid w:val="00413903"/>
    <w:rsid w:val="00413A9B"/>
    <w:rsid w:val="00413B77"/>
    <w:rsid w:val="00414CA1"/>
    <w:rsid w:val="00414CCB"/>
    <w:rsid w:val="00414F7F"/>
    <w:rsid w:val="00414FF8"/>
    <w:rsid w:val="00415AA1"/>
    <w:rsid w:val="00416040"/>
    <w:rsid w:val="00416649"/>
    <w:rsid w:val="004168D0"/>
    <w:rsid w:val="0041699F"/>
    <w:rsid w:val="00416E7A"/>
    <w:rsid w:val="004178A2"/>
    <w:rsid w:val="00417A18"/>
    <w:rsid w:val="00417B43"/>
    <w:rsid w:val="00417DE8"/>
    <w:rsid w:val="00420482"/>
    <w:rsid w:val="004205CE"/>
    <w:rsid w:val="00420851"/>
    <w:rsid w:val="00420925"/>
    <w:rsid w:val="0042123C"/>
    <w:rsid w:val="00421451"/>
    <w:rsid w:val="0042152D"/>
    <w:rsid w:val="0042165F"/>
    <w:rsid w:val="00421BA1"/>
    <w:rsid w:val="00422461"/>
    <w:rsid w:val="00422571"/>
    <w:rsid w:val="00422ABD"/>
    <w:rsid w:val="00423B41"/>
    <w:rsid w:val="00423D1F"/>
    <w:rsid w:val="00423EC7"/>
    <w:rsid w:val="00423F3D"/>
    <w:rsid w:val="00423FB3"/>
    <w:rsid w:val="00424174"/>
    <w:rsid w:val="00424434"/>
    <w:rsid w:val="004244B0"/>
    <w:rsid w:val="004247E0"/>
    <w:rsid w:val="00424992"/>
    <w:rsid w:val="00426180"/>
    <w:rsid w:val="00426973"/>
    <w:rsid w:val="00426C94"/>
    <w:rsid w:val="00426CC3"/>
    <w:rsid w:val="0042707D"/>
    <w:rsid w:val="00427096"/>
    <w:rsid w:val="00427573"/>
    <w:rsid w:val="00430124"/>
    <w:rsid w:val="00430DD3"/>
    <w:rsid w:val="00430FC8"/>
    <w:rsid w:val="00431076"/>
    <w:rsid w:val="00431537"/>
    <w:rsid w:val="00431C81"/>
    <w:rsid w:val="00432217"/>
    <w:rsid w:val="00432339"/>
    <w:rsid w:val="00432511"/>
    <w:rsid w:val="0043267B"/>
    <w:rsid w:val="00433480"/>
    <w:rsid w:val="00433AB9"/>
    <w:rsid w:val="00434510"/>
    <w:rsid w:val="00434970"/>
    <w:rsid w:val="004357C1"/>
    <w:rsid w:val="00435C4C"/>
    <w:rsid w:val="00435F95"/>
    <w:rsid w:val="0043635E"/>
    <w:rsid w:val="004364EF"/>
    <w:rsid w:val="00436CCA"/>
    <w:rsid w:val="004373DE"/>
    <w:rsid w:val="0043756E"/>
    <w:rsid w:val="0043769E"/>
    <w:rsid w:val="00437885"/>
    <w:rsid w:val="00437B94"/>
    <w:rsid w:val="004401F8"/>
    <w:rsid w:val="00440357"/>
    <w:rsid w:val="00440468"/>
    <w:rsid w:val="00440608"/>
    <w:rsid w:val="0044082A"/>
    <w:rsid w:val="0044095F"/>
    <w:rsid w:val="0044107F"/>
    <w:rsid w:val="004413DA"/>
    <w:rsid w:val="00441F11"/>
    <w:rsid w:val="00442730"/>
    <w:rsid w:val="00442889"/>
    <w:rsid w:val="00442B49"/>
    <w:rsid w:val="00442C35"/>
    <w:rsid w:val="0044306B"/>
    <w:rsid w:val="00443126"/>
    <w:rsid w:val="00443CAE"/>
    <w:rsid w:val="00444670"/>
    <w:rsid w:val="00444C40"/>
    <w:rsid w:val="00444D8D"/>
    <w:rsid w:val="00444E3C"/>
    <w:rsid w:val="00444EE1"/>
    <w:rsid w:val="0044563D"/>
    <w:rsid w:val="00446B97"/>
    <w:rsid w:val="00446C12"/>
    <w:rsid w:val="004472B1"/>
    <w:rsid w:val="00447761"/>
    <w:rsid w:val="004501BD"/>
    <w:rsid w:val="00451348"/>
    <w:rsid w:val="00452102"/>
    <w:rsid w:val="0045211E"/>
    <w:rsid w:val="0045212D"/>
    <w:rsid w:val="00452246"/>
    <w:rsid w:val="0045234F"/>
    <w:rsid w:val="00452D2B"/>
    <w:rsid w:val="0045304F"/>
    <w:rsid w:val="00453438"/>
    <w:rsid w:val="00453665"/>
    <w:rsid w:val="00453FC4"/>
    <w:rsid w:val="00454343"/>
    <w:rsid w:val="00455141"/>
    <w:rsid w:val="004555C8"/>
    <w:rsid w:val="0045564A"/>
    <w:rsid w:val="00455D9B"/>
    <w:rsid w:val="00455F69"/>
    <w:rsid w:val="004562BE"/>
    <w:rsid w:val="004565E6"/>
    <w:rsid w:val="00456C8F"/>
    <w:rsid w:val="00456E1D"/>
    <w:rsid w:val="004574FF"/>
    <w:rsid w:val="0045751A"/>
    <w:rsid w:val="0046049A"/>
    <w:rsid w:val="004607AA"/>
    <w:rsid w:val="00460D97"/>
    <w:rsid w:val="00460EBA"/>
    <w:rsid w:val="004611F3"/>
    <w:rsid w:val="00461430"/>
    <w:rsid w:val="00461530"/>
    <w:rsid w:val="0046202C"/>
    <w:rsid w:val="0046318C"/>
    <w:rsid w:val="004635CD"/>
    <w:rsid w:val="00464627"/>
    <w:rsid w:val="004646A7"/>
    <w:rsid w:val="004651D6"/>
    <w:rsid w:val="004657B2"/>
    <w:rsid w:val="004658B8"/>
    <w:rsid w:val="00465A09"/>
    <w:rsid w:val="00465A31"/>
    <w:rsid w:val="00465C3F"/>
    <w:rsid w:val="00466106"/>
    <w:rsid w:val="004667DF"/>
    <w:rsid w:val="00466E32"/>
    <w:rsid w:val="0046713E"/>
    <w:rsid w:val="0046735F"/>
    <w:rsid w:val="00467795"/>
    <w:rsid w:val="00467C6F"/>
    <w:rsid w:val="00467DEC"/>
    <w:rsid w:val="00470C1C"/>
    <w:rsid w:val="00471203"/>
    <w:rsid w:val="00471ADB"/>
    <w:rsid w:val="004720AD"/>
    <w:rsid w:val="004724FD"/>
    <w:rsid w:val="004727BE"/>
    <w:rsid w:val="00472B84"/>
    <w:rsid w:val="0047317A"/>
    <w:rsid w:val="00473600"/>
    <w:rsid w:val="00473638"/>
    <w:rsid w:val="00473DBB"/>
    <w:rsid w:val="00474048"/>
    <w:rsid w:val="004745BF"/>
    <w:rsid w:val="00474692"/>
    <w:rsid w:val="00474C11"/>
    <w:rsid w:val="0047589D"/>
    <w:rsid w:val="00475A90"/>
    <w:rsid w:val="00475C2A"/>
    <w:rsid w:val="00475CF4"/>
    <w:rsid w:val="0047690E"/>
    <w:rsid w:val="00476A8F"/>
    <w:rsid w:val="00476AB9"/>
    <w:rsid w:val="00476CDC"/>
    <w:rsid w:val="00476E12"/>
    <w:rsid w:val="004775F2"/>
    <w:rsid w:val="004779EE"/>
    <w:rsid w:val="00477BD3"/>
    <w:rsid w:val="004802EE"/>
    <w:rsid w:val="004808A0"/>
    <w:rsid w:val="00481238"/>
    <w:rsid w:val="00481606"/>
    <w:rsid w:val="00481AAA"/>
    <w:rsid w:val="0048218C"/>
    <w:rsid w:val="00482656"/>
    <w:rsid w:val="004832FF"/>
    <w:rsid w:val="00483FF6"/>
    <w:rsid w:val="0048448F"/>
    <w:rsid w:val="004849C6"/>
    <w:rsid w:val="00484CA7"/>
    <w:rsid w:val="00484F39"/>
    <w:rsid w:val="004853AD"/>
    <w:rsid w:val="004858B3"/>
    <w:rsid w:val="00485B4C"/>
    <w:rsid w:val="00485B4E"/>
    <w:rsid w:val="00485DA9"/>
    <w:rsid w:val="00487427"/>
    <w:rsid w:val="00487743"/>
    <w:rsid w:val="00487D1F"/>
    <w:rsid w:val="00487EBE"/>
    <w:rsid w:val="00490283"/>
    <w:rsid w:val="00490908"/>
    <w:rsid w:val="004909C0"/>
    <w:rsid w:val="00490D85"/>
    <w:rsid w:val="00490EA5"/>
    <w:rsid w:val="00490F13"/>
    <w:rsid w:val="00490FE0"/>
    <w:rsid w:val="004917BB"/>
    <w:rsid w:val="00491A55"/>
    <w:rsid w:val="00491BF7"/>
    <w:rsid w:val="00491D8E"/>
    <w:rsid w:val="0049252D"/>
    <w:rsid w:val="004925D3"/>
    <w:rsid w:val="00492F62"/>
    <w:rsid w:val="00493860"/>
    <w:rsid w:val="0049438E"/>
    <w:rsid w:val="004946D6"/>
    <w:rsid w:val="00494A43"/>
    <w:rsid w:val="00495210"/>
    <w:rsid w:val="00495870"/>
    <w:rsid w:val="00495B7E"/>
    <w:rsid w:val="00495D17"/>
    <w:rsid w:val="00496AF7"/>
    <w:rsid w:val="00497701"/>
    <w:rsid w:val="004977A8"/>
    <w:rsid w:val="00497961"/>
    <w:rsid w:val="004A00C8"/>
    <w:rsid w:val="004A054F"/>
    <w:rsid w:val="004A0658"/>
    <w:rsid w:val="004A0939"/>
    <w:rsid w:val="004A0A70"/>
    <w:rsid w:val="004A0C12"/>
    <w:rsid w:val="004A0D80"/>
    <w:rsid w:val="004A0EF7"/>
    <w:rsid w:val="004A0F5B"/>
    <w:rsid w:val="004A18DF"/>
    <w:rsid w:val="004A1A7E"/>
    <w:rsid w:val="004A1CB5"/>
    <w:rsid w:val="004A254D"/>
    <w:rsid w:val="004A2696"/>
    <w:rsid w:val="004A34CB"/>
    <w:rsid w:val="004A3599"/>
    <w:rsid w:val="004A375E"/>
    <w:rsid w:val="004A3DD6"/>
    <w:rsid w:val="004A3F51"/>
    <w:rsid w:val="004A4B06"/>
    <w:rsid w:val="004A4C59"/>
    <w:rsid w:val="004A549E"/>
    <w:rsid w:val="004A5B48"/>
    <w:rsid w:val="004A5CF6"/>
    <w:rsid w:val="004A6C1F"/>
    <w:rsid w:val="004A6C2C"/>
    <w:rsid w:val="004A7553"/>
    <w:rsid w:val="004A7A2F"/>
    <w:rsid w:val="004B0171"/>
    <w:rsid w:val="004B07F0"/>
    <w:rsid w:val="004B0E6C"/>
    <w:rsid w:val="004B1B85"/>
    <w:rsid w:val="004B2091"/>
    <w:rsid w:val="004B21E0"/>
    <w:rsid w:val="004B2500"/>
    <w:rsid w:val="004B2717"/>
    <w:rsid w:val="004B3B2D"/>
    <w:rsid w:val="004B44F7"/>
    <w:rsid w:val="004B481B"/>
    <w:rsid w:val="004B48A8"/>
    <w:rsid w:val="004B4DC4"/>
    <w:rsid w:val="004B5441"/>
    <w:rsid w:val="004B5A1C"/>
    <w:rsid w:val="004B5A4A"/>
    <w:rsid w:val="004B60F9"/>
    <w:rsid w:val="004B6371"/>
    <w:rsid w:val="004B675B"/>
    <w:rsid w:val="004B73A6"/>
    <w:rsid w:val="004B75AC"/>
    <w:rsid w:val="004B7C81"/>
    <w:rsid w:val="004B7E10"/>
    <w:rsid w:val="004B7F28"/>
    <w:rsid w:val="004C0A3B"/>
    <w:rsid w:val="004C0CDD"/>
    <w:rsid w:val="004C0D4D"/>
    <w:rsid w:val="004C0FEE"/>
    <w:rsid w:val="004C2A56"/>
    <w:rsid w:val="004C3D2E"/>
    <w:rsid w:val="004C3DB1"/>
    <w:rsid w:val="004C428B"/>
    <w:rsid w:val="004C43CA"/>
    <w:rsid w:val="004C4477"/>
    <w:rsid w:val="004C448F"/>
    <w:rsid w:val="004C4EE3"/>
    <w:rsid w:val="004C4EEB"/>
    <w:rsid w:val="004C4FF3"/>
    <w:rsid w:val="004C518F"/>
    <w:rsid w:val="004C55E1"/>
    <w:rsid w:val="004C56F5"/>
    <w:rsid w:val="004C57DD"/>
    <w:rsid w:val="004C5B5D"/>
    <w:rsid w:val="004C6C0A"/>
    <w:rsid w:val="004C6F27"/>
    <w:rsid w:val="004C7515"/>
    <w:rsid w:val="004C7949"/>
    <w:rsid w:val="004D045B"/>
    <w:rsid w:val="004D085A"/>
    <w:rsid w:val="004D19E5"/>
    <w:rsid w:val="004D1F4A"/>
    <w:rsid w:val="004D21ED"/>
    <w:rsid w:val="004D2349"/>
    <w:rsid w:val="004D2853"/>
    <w:rsid w:val="004D28C7"/>
    <w:rsid w:val="004D29DC"/>
    <w:rsid w:val="004D2E98"/>
    <w:rsid w:val="004D3114"/>
    <w:rsid w:val="004D32F7"/>
    <w:rsid w:val="004D34E7"/>
    <w:rsid w:val="004D3524"/>
    <w:rsid w:val="004D3C93"/>
    <w:rsid w:val="004D40FA"/>
    <w:rsid w:val="004D44CC"/>
    <w:rsid w:val="004D5051"/>
    <w:rsid w:val="004D572B"/>
    <w:rsid w:val="004D598A"/>
    <w:rsid w:val="004D5B2A"/>
    <w:rsid w:val="004D5EF1"/>
    <w:rsid w:val="004D6110"/>
    <w:rsid w:val="004D6496"/>
    <w:rsid w:val="004D671D"/>
    <w:rsid w:val="004D6A5D"/>
    <w:rsid w:val="004D6C5D"/>
    <w:rsid w:val="004D7035"/>
    <w:rsid w:val="004D7525"/>
    <w:rsid w:val="004D7694"/>
    <w:rsid w:val="004D7744"/>
    <w:rsid w:val="004D7BB3"/>
    <w:rsid w:val="004D7D80"/>
    <w:rsid w:val="004E014B"/>
    <w:rsid w:val="004E13F2"/>
    <w:rsid w:val="004E1BA8"/>
    <w:rsid w:val="004E2652"/>
    <w:rsid w:val="004E2818"/>
    <w:rsid w:val="004E2906"/>
    <w:rsid w:val="004E2950"/>
    <w:rsid w:val="004E2A1A"/>
    <w:rsid w:val="004E3073"/>
    <w:rsid w:val="004E326A"/>
    <w:rsid w:val="004E3E75"/>
    <w:rsid w:val="004E42B3"/>
    <w:rsid w:val="004E47B1"/>
    <w:rsid w:val="004E4A13"/>
    <w:rsid w:val="004E4DF0"/>
    <w:rsid w:val="004E50F0"/>
    <w:rsid w:val="004E53F3"/>
    <w:rsid w:val="004E6C31"/>
    <w:rsid w:val="004E6E75"/>
    <w:rsid w:val="004E6FD8"/>
    <w:rsid w:val="004E779C"/>
    <w:rsid w:val="004E795F"/>
    <w:rsid w:val="004E7EF0"/>
    <w:rsid w:val="004F0C01"/>
    <w:rsid w:val="004F0FC4"/>
    <w:rsid w:val="004F105E"/>
    <w:rsid w:val="004F1316"/>
    <w:rsid w:val="004F1420"/>
    <w:rsid w:val="004F2994"/>
    <w:rsid w:val="004F3F5F"/>
    <w:rsid w:val="004F5113"/>
    <w:rsid w:val="004F70DB"/>
    <w:rsid w:val="004F738C"/>
    <w:rsid w:val="00500690"/>
    <w:rsid w:val="00500CBB"/>
    <w:rsid w:val="00500FC1"/>
    <w:rsid w:val="00501210"/>
    <w:rsid w:val="0050172C"/>
    <w:rsid w:val="00501BA9"/>
    <w:rsid w:val="00502328"/>
    <w:rsid w:val="00502405"/>
    <w:rsid w:val="00502CB0"/>
    <w:rsid w:val="00502D81"/>
    <w:rsid w:val="00502E0F"/>
    <w:rsid w:val="00502F9F"/>
    <w:rsid w:val="0050315E"/>
    <w:rsid w:val="00503724"/>
    <w:rsid w:val="005039E8"/>
    <w:rsid w:val="00503C4F"/>
    <w:rsid w:val="00504398"/>
    <w:rsid w:val="005044B1"/>
    <w:rsid w:val="00504576"/>
    <w:rsid w:val="005048DB"/>
    <w:rsid w:val="0050505C"/>
    <w:rsid w:val="0050548B"/>
    <w:rsid w:val="0050562B"/>
    <w:rsid w:val="005063A7"/>
    <w:rsid w:val="0050681A"/>
    <w:rsid w:val="005068A0"/>
    <w:rsid w:val="00507041"/>
    <w:rsid w:val="00507D5D"/>
    <w:rsid w:val="005105B7"/>
    <w:rsid w:val="00510804"/>
    <w:rsid w:val="0051091F"/>
    <w:rsid w:val="005109C7"/>
    <w:rsid w:val="005111AB"/>
    <w:rsid w:val="00511816"/>
    <w:rsid w:val="00511C96"/>
    <w:rsid w:val="00511EE8"/>
    <w:rsid w:val="005121DB"/>
    <w:rsid w:val="00512F65"/>
    <w:rsid w:val="00513219"/>
    <w:rsid w:val="00513235"/>
    <w:rsid w:val="00513A07"/>
    <w:rsid w:val="00513D72"/>
    <w:rsid w:val="0051481F"/>
    <w:rsid w:val="00514EFD"/>
    <w:rsid w:val="00515A6F"/>
    <w:rsid w:val="00515B3F"/>
    <w:rsid w:val="00516F83"/>
    <w:rsid w:val="00517876"/>
    <w:rsid w:val="00517E7B"/>
    <w:rsid w:val="005200C2"/>
    <w:rsid w:val="00520279"/>
    <w:rsid w:val="005207C5"/>
    <w:rsid w:val="00520A84"/>
    <w:rsid w:val="00520D86"/>
    <w:rsid w:val="005214FB"/>
    <w:rsid w:val="005217D6"/>
    <w:rsid w:val="00521BA9"/>
    <w:rsid w:val="00521FA8"/>
    <w:rsid w:val="005221D2"/>
    <w:rsid w:val="005226B3"/>
    <w:rsid w:val="0052284A"/>
    <w:rsid w:val="00522FF0"/>
    <w:rsid w:val="0052319D"/>
    <w:rsid w:val="00523A4E"/>
    <w:rsid w:val="00524968"/>
    <w:rsid w:val="00524971"/>
    <w:rsid w:val="00524DFB"/>
    <w:rsid w:val="005254CF"/>
    <w:rsid w:val="00525784"/>
    <w:rsid w:val="00525848"/>
    <w:rsid w:val="00525CE2"/>
    <w:rsid w:val="00525E5B"/>
    <w:rsid w:val="00526054"/>
    <w:rsid w:val="0052617E"/>
    <w:rsid w:val="005268ED"/>
    <w:rsid w:val="00526CF5"/>
    <w:rsid w:val="005273EF"/>
    <w:rsid w:val="00527FE9"/>
    <w:rsid w:val="00530078"/>
    <w:rsid w:val="00530456"/>
    <w:rsid w:val="00530888"/>
    <w:rsid w:val="00530AB0"/>
    <w:rsid w:val="0053196B"/>
    <w:rsid w:val="00532158"/>
    <w:rsid w:val="005321CD"/>
    <w:rsid w:val="00532213"/>
    <w:rsid w:val="00532716"/>
    <w:rsid w:val="005329E7"/>
    <w:rsid w:val="005333A4"/>
    <w:rsid w:val="00534343"/>
    <w:rsid w:val="0053474D"/>
    <w:rsid w:val="00534C26"/>
    <w:rsid w:val="00535101"/>
    <w:rsid w:val="0053514C"/>
    <w:rsid w:val="0053557F"/>
    <w:rsid w:val="005363B2"/>
    <w:rsid w:val="00536434"/>
    <w:rsid w:val="0053762F"/>
    <w:rsid w:val="00537849"/>
    <w:rsid w:val="00537CF4"/>
    <w:rsid w:val="00540F0B"/>
    <w:rsid w:val="00541304"/>
    <w:rsid w:val="00541DF6"/>
    <w:rsid w:val="005421AD"/>
    <w:rsid w:val="0054248F"/>
    <w:rsid w:val="00542DC8"/>
    <w:rsid w:val="00543699"/>
    <w:rsid w:val="00543703"/>
    <w:rsid w:val="00543764"/>
    <w:rsid w:val="00543B2B"/>
    <w:rsid w:val="00543C97"/>
    <w:rsid w:val="00544377"/>
    <w:rsid w:val="005449AD"/>
    <w:rsid w:val="00544FB3"/>
    <w:rsid w:val="005450EF"/>
    <w:rsid w:val="00545420"/>
    <w:rsid w:val="00545F06"/>
    <w:rsid w:val="00546988"/>
    <w:rsid w:val="005475AF"/>
    <w:rsid w:val="0054764C"/>
    <w:rsid w:val="005476AB"/>
    <w:rsid w:val="00547BAA"/>
    <w:rsid w:val="00550491"/>
    <w:rsid w:val="00550BE2"/>
    <w:rsid w:val="00550EB3"/>
    <w:rsid w:val="005512A5"/>
    <w:rsid w:val="005518DD"/>
    <w:rsid w:val="005519E9"/>
    <w:rsid w:val="00552731"/>
    <w:rsid w:val="00553E7E"/>
    <w:rsid w:val="0055448F"/>
    <w:rsid w:val="00554702"/>
    <w:rsid w:val="00556150"/>
    <w:rsid w:val="00556193"/>
    <w:rsid w:val="005563C6"/>
    <w:rsid w:val="005563F3"/>
    <w:rsid w:val="005564B2"/>
    <w:rsid w:val="005564B6"/>
    <w:rsid w:val="0055658E"/>
    <w:rsid w:val="00556DA2"/>
    <w:rsid w:val="00556EEB"/>
    <w:rsid w:val="00557368"/>
    <w:rsid w:val="00557D56"/>
    <w:rsid w:val="00560371"/>
    <w:rsid w:val="00560884"/>
    <w:rsid w:val="00561503"/>
    <w:rsid w:val="00561B88"/>
    <w:rsid w:val="00561D5D"/>
    <w:rsid w:val="00561F9D"/>
    <w:rsid w:val="0056217C"/>
    <w:rsid w:val="00562490"/>
    <w:rsid w:val="00562589"/>
    <w:rsid w:val="00562726"/>
    <w:rsid w:val="00562747"/>
    <w:rsid w:val="005627E4"/>
    <w:rsid w:val="00563D17"/>
    <w:rsid w:val="00564143"/>
    <w:rsid w:val="005643AD"/>
    <w:rsid w:val="00564864"/>
    <w:rsid w:val="00564A30"/>
    <w:rsid w:val="00564BCA"/>
    <w:rsid w:val="00564BD4"/>
    <w:rsid w:val="005651FB"/>
    <w:rsid w:val="00565607"/>
    <w:rsid w:val="005660D0"/>
    <w:rsid w:val="00566376"/>
    <w:rsid w:val="005668A5"/>
    <w:rsid w:val="00566B89"/>
    <w:rsid w:val="00566C0C"/>
    <w:rsid w:val="005671CD"/>
    <w:rsid w:val="00567410"/>
    <w:rsid w:val="0056772F"/>
    <w:rsid w:val="00567C4A"/>
    <w:rsid w:val="00567D92"/>
    <w:rsid w:val="00570213"/>
    <w:rsid w:val="005702C9"/>
    <w:rsid w:val="005704F2"/>
    <w:rsid w:val="00570715"/>
    <w:rsid w:val="00570CAC"/>
    <w:rsid w:val="0057105F"/>
    <w:rsid w:val="005712DD"/>
    <w:rsid w:val="00571DC4"/>
    <w:rsid w:val="0057241D"/>
    <w:rsid w:val="00572CCB"/>
    <w:rsid w:val="00572D5F"/>
    <w:rsid w:val="005736E3"/>
    <w:rsid w:val="005739EF"/>
    <w:rsid w:val="00573C97"/>
    <w:rsid w:val="00574285"/>
    <w:rsid w:val="005743C0"/>
    <w:rsid w:val="0057479E"/>
    <w:rsid w:val="0057509F"/>
    <w:rsid w:val="00575113"/>
    <w:rsid w:val="00575366"/>
    <w:rsid w:val="00575D70"/>
    <w:rsid w:val="00575EAB"/>
    <w:rsid w:val="0057624D"/>
    <w:rsid w:val="00576906"/>
    <w:rsid w:val="00576DA7"/>
    <w:rsid w:val="0057730E"/>
    <w:rsid w:val="00577350"/>
    <w:rsid w:val="005775CA"/>
    <w:rsid w:val="00580492"/>
    <w:rsid w:val="00580602"/>
    <w:rsid w:val="00581070"/>
    <w:rsid w:val="005822E4"/>
    <w:rsid w:val="00582312"/>
    <w:rsid w:val="0058243E"/>
    <w:rsid w:val="00582AAD"/>
    <w:rsid w:val="005832C6"/>
    <w:rsid w:val="005838F9"/>
    <w:rsid w:val="00583BC3"/>
    <w:rsid w:val="00583C5A"/>
    <w:rsid w:val="00583DA9"/>
    <w:rsid w:val="005840EB"/>
    <w:rsid w:val="00584DD0"/>
    <w:rsid w:val="00584F63"/>
    <w:rsid w:val="00585729"/>
    <w:rsid w:val="005860A6"/>
    <w:rsid w:val="005867AE"/>
    <w:rsid w:val="0058702A"/>
    <w:rsid w:val="005879B6"/>
    <w:rsid w:val="00587F90"/>
    <w:rsid w:val="00590027"/>
    <w:rsid w:val="005901A2"/>
    <w:rsid w:val="00590472"/>
    <w:rsid w:val="0059053F"/>
    <w:rsid w:val="0059077E"/>
    <w:rsid w:val="005909F6"/>
    <w:rsid w:val="0059105D"/>
    <w:rsid w:val="00591410"/>
    <w:rsid w:val="0059261A"/>
    <w:rsid w:val="005928E2"/>
    <w:rsid w:val="00592C1D"/>
    <w:rsid w:val="00592CC0"/>
    <w:rsid w:val="00593106"/>
    <w:rsid w:val="0059390A"/>
    <w:rsid w:val="00594204"/>
    <w:rsid w:val="0059430C"/>
    <w:rsid w:val="00594887"/>
    <w:rsid w:val="00594BEE"/>
    <w:rsid w:val="00594CC6"/>
    <w:rsid w:val="00594F3B"/>
    <w:rsid w:val="00595731"/>
    <w:rsid w:val="005958FA"/>
    <w:rsid w:val="00595C2F"/>
    <w:rsid w:val="00595F0D"/>
    <w:rsid w:val="00595FDD"/>
    <w:rsid w:val="0059612B"/>
    <w:rsid w:val="0059679F"/>
    <w:rsid w:val="00596A81"/>
    <w:rsid w:val="0059703E"/>
    <w:rsid w:val="0059719E"/>
    <w:rsid w:val="005971BD"/>
    <w:rsid w:val="005971DC"/>
    <w:rsid w:val="005A039D"/>
    <w:rsid w:val="005A082B"/>
    <w:rsid w:val="005A08B2"/>
    <w:rsid w:val="005A0B20"/>
    <w:rsid w:val="005A0F04"/>
    <w:rsid w:val="005A1468"/>
    <w:rsid w:val="005A1F84"/>
    <w:rsid w:val="005A24D0"/>
    <w:rsid w:val="005A294B"/>
    <w:rsid w:val="005A2A1D"/>
    <w:rsid w:val="005A2F93"/>
    <w:rsid w:val="005A396D"/>
    <w:rsid w:val="005A3DD8"/>
    <w:rsid w:val="005A4D2D"/>
    <w:rsid w:val="005A4EB5"/>
    <w:rsid w:val="005A5925"/>
    <w:rsid w:val="005A5D05"/>
    <w:rsid w:val="005A5F28"/>
    <w:rsid w:val="005A5F47"/>
    <w:rsid w:val="005A69FE"/>
    <w:rsid w:val="005A7824"/>
    <w:rsid w:val="005B0682"/>
    <w:rsid w:val="005B1001"/>
    <w:rsid w:val="005B1007"/>
    <w:rsid w:val="005B2926"/>
    <w:rsid w:val="005B3072"/>
    <w:rsid w:val="005B36D0"/>
    <w:rsid w:val="005B3A11"/>
    <w:rsid w:val="005B3BD8"/>
    <w:rsid w:val="005B41E8"/>
    <w:rsid w:val="005B45D5"/>
    <w:rsid w:val="005B4F7A"/>
    <w:rsid w:val="005B5075"/>
    <w:rsid w:val="005B50FD"/>
    <w:rsid w:val="005B534D"/>
    <w:rsid w:val="005B580D"/>
    <w:rsid w:val="005B5A0D"/>
    <w:rsid w:val="005B5B5B"/>
    <w:rsid w:val="005B5C89"/>
    <w:rsid w:val="005B5EDF"/>
    <w:rsid w:val="005B61DF"/>
    <w:rsid w:val="005B6A7B"/>
    <w:rsid w:val="005B7DF6"/>
    <w:rsid w:val="005B7ED9"/>
    <w:rsid w:val="005C00C3"/>
    <w:rsid w:val="005C0322"/>
    <w:rsid w:val="005C07E6"/>
    <w:rsid w:val="005C086A"/>
    <w:rsid w:val="005C08EA"/>
    <w:rsid w:val="005C0BAE"/>
    <w:rsid w:val="005C148D"/>
    <w:rsid w:val="005C16F1"/>
    <w:rsid w:val="005C1E65"/>
    <w:rsid w:val="005C1E8A"/>
    <w:rsid w:val="005C2516"/>
    <w:rsid w:val="005C2D14"/>
    <w:rsid w:val="005C2E4D"/>
    <w:rsid w:val="005C368E"/>
    <w:rsid w:val="005C3F3F"/>
    <w:rsid w:val="005C4911"/>
    <w:rsid w:val="005C49C5"/>
    <w:rsid w:val="005C4CDF"/>
    <w:rsid w:val="005C4ECB"/>
    <w:rsid w:val="005C58F4"/>
    <w:rsid w:val="005C5E4F"/>
    <w:rsid w:val="005C5E58"/>
    <w:rsid w:val="005C64B2"/>
    <w:rsid w:val="005C6698"/>
    <w:rsid w:val="005C7287"/>
    <w:rsid w:val="005C75BD"/>
    <w:rsid w:val="005C78CB"/>
    <w:rsid w:val="005D010C"/>
    <w:rsid w:val="005D046D"/>
    <w:rsid w:val="005D099D"/>
    <w:rsid w:val="005D0CEB"/>
    <w:rsid w:val="005D11BF"/>
    <w:rsid w:val="005D188F"/>
    <w:rsid w:val="005D2067"/>
    <w:rsid w:val="005D21EF"/>
    <w:rsid w:val="005D224F"/>
    <w:rsid w:val="005D2394"/>
    <w:rsid w:val="005D2D45"/>
    <w:rsid w:val="005D3B4B"/>
    <w:rsid w:val="005D3C0F"/>
    <w:rsid w:val="005D3F2E"/>
    <w:rsid w:val="005D4E31"/>
    <w:rsid w:val="005D61A5"/>
    <w:rsid w:val="005D6609"/>
    <w:rsid w:val="005D691F"/>
    <w:rsid w:val="005D726A"/>
    <w:rsid w:val="005D7D4B"/>
    <w:rsid w:val="005D7DB1"/>
    <w:rsid w:val="005D7DCD"/>
    <w:rsid w:val="005E048C"/>
    <w:rsid w:val="005E0BAC"/>
    <w:rsid w:val="005E0BE0"/>
    <w:rsid w:val="005E0CBC"/>
    <w:rsid w:val="005E175B"/>
    <w:rsid w:val="005E199C"/>
    <w:rsid w:val="005E233A"/>
    <w:rsid w:val="005E2A79"/>
    <w:rsid w:val="005E2B7F"/>
    <w:rsid w:val="005E3995"/>
    <w:rsid w:val="005E3F32"/>
    <w:rsid w:val="005E44F8"/>
    <w:rsid w:val="005E46DF"/>
    <w:rsid w:val="005E470B"/>
    <w:rsid w:val="005E50F6"/>
    <w:rsid w:val="005E567F"/>
    <w:rsid w:val="005E5AFD"/>
    <w:rsid w:val="005E6C12"/>
    <w:rsid w:val="005E75E9"/>
    <w:rsid w:val="005E7B38"/>
    <w:rsid w:val="005F0153"/>
    <w:rsid w:val="005F0707"/>
    <w:rsid w:val="005F12FC"/>
    <w:rsid w:val="005F1688"/>
    <w:rsid w:val="005F18C2"/>
    <w:rsid w:val="005F1AB9"/>
    <w:rsid w:val="005F1C15"/>
    <w:rsid w:val="005F2052"/>
    <w:rsid w:val="005F2D9D"/>
    <w:rsid w:val="005F2F8C"/>
    <w:rsid w:val="005F35E0"/>
    <w:rsid w:val="005F362E"/>
    <w:rsid w:val="005F409B"/>
    <w:rsid w:val="005F4107"/>
    <w:rsid w:val="005F4584"/>
    <w:rsid w:val="005F4650"/>
    <w:rsid w:val="005F540D"/>
    <w:rsid w:val="005F581B"/>
    <w:rsid w:val="005F5826"/>
    <w:rsid w:val="005F5BA1"/>
    <w:rsid w:val="005F6878"/>
    <w:rsid w:val="005F6EB6"/>
    <w:rsid w:val="005F70DB"/>
    <w:rsid w:val="005F725C"/>
    <w:rsid w:val="005F7A81"/>
    <w:rsid w:val="005F7AC3"/>
    <w:rsid w:val="005F7BAD"/>
    <w:rsid w:val="00600261"/>
    <w:rsid w:val="00600D10"/>
    <w:rsid w:val="00600E1B"/>
    <w:rsid w:val="00601377"/>
    <w:rsid w:val="00601481"/>
    <w:rsid w:val="006016D6"/>
    <w:rsid w:val="00601D7F"/>
    <w:rsid w:val="00603C5A"/>
    <w:rsid w:val="006044AF"/>
    <w:rsid w:val="00604B6B"/>
    <w:rsid w:val="00604D4E"/>
    <w:rsid w:val="00604F82"/>
    <w:rsid w:val="00605B4D"/>
    <w:rsid w:val="0060653B"/>
    <w:rsid w:val="006071C3"/>
    <w:rsid w:val="00607487"/>
    <w:rsid w:val="0060749F"/>
    <w:rsid w:val="006079BC"/>
    <w:rsid w:val="00607C0F"/>
    <w:rsid w:val="00610415"/>
    <w:rsid w:val="00610653"/>
    <w:rsid w:val="006108B8"/>
    <w:rsid w:val="0061117A"/>
    <w:rsid w:val="00611370"/>
    <w:rsid w:val="006113E7"/>
    <w:rsid w:val="00611CEB"/>
    <w:rsid w:val="00611F4F"/>
    <w:rsid w:val="00612599"/>
    <w:rsid w:val="00612A83"/>
    <w:rsid w:val="00612B70"/>
    <w:rsid w:val="00612D1D"/>
    <w:rsid w:val="00612FAF"/>
    <w:rsid w:val="006138EE"/>
    <w:rsid w:val="00613941"/>
    <w:rsid w:val="00613A7A"/>
    <w:rsid w:val="00613E90"/>
    <w:rsid w:val="006141C9"/>
    <w:rsid w:val="006146C9"/>
    <w:rsid w:val="00614AF6"/>
    <w:rsid w:val="00615996"/>
    <w:rsid w:val="00616042"/>
    <w:rsid w:val="006162C9"/>
    <w:rsid w:val="006163A5"/>
    <w:rsid w:val="00617700"/>
    <w:rsid w:val="0061793C"/>
    <w:rsid w:val="006179DA"/>
    <w:rsid w:val="0062036D"/>
    <w:rsid w:val="00620703"/>
    <w:rsid w:val="00620918"/>
    <w:rsid w:val="00620BA7"/>
    <w:rsid w:val="006219E8"/>
    <w:rsid w:val="00621E57"/>
    <w:rsid w:val="00622358"/>
    <w:rsid w:val="00622FBC"/>
    <w:rsid w:val="0062360C"/>
    <w:rsid w:val="00623A42"/>
    <w:rsid w:val="00623C0E"/>
    <w:rsid w:val="00623F91"/>
    <w:rsid w:val="00624B23"/>
    <w:rsid w:val="00624B56"/>
    <w:rsid w:val="00624DA5"/>
    <w:rsid w:val="0062529E"/>
    <w:rsid w:val="00625F68"/>
    <w:rsid w:val="00625FDE"/>
    <w:rsid w:val="00626049"/>
    <w:rsid w:val="00626106"/>
    <w:rsid w:val="006261B0"/>
    <w:rsid w:val="0062627E"/>
    <w:rsid w:val="0062657F"/>
    <w:rsid w:val="00626E10"/>
    <w:rsid w:val="00626E76"/>
    <w:rsid w:val="00627493"/>
    <w:rsid w:val="00630422"/>
    <w:rsid w:val="006305CA"/>
    <w:rsid w:val="0063065E"/>
    <w:rsid w:val="00630F60"/>
    <w:rsid w:val="0063104D"/>
    <w:rsid w:val="006318E5"/>
    <w:rsid w:val="0063293C"/>
    <w:rsid w:val="0063326C"/>
    <w:rsid w:val="00633505"/>
    <w:rsid w:val="00634B85"/>
    <w:rsid w:val="00634BCD"/>
    <w:rsid w:val="00635423"/>
    <w:rsid w:val="00635B5C"/>
    <w:rsid w:val="00635D62"/>
    <w:rsid w:val="006365F5"/>
    <w:rsid w:val="0063674C"/>
    <w:rsid w:val="0063681D"/>
    <w:rsid w:val="00636C0D"/>
    <w:rsid w:val="00636C6D"/>
    <w:rsid w:val="00637629"/>
    <w:rsid w:val="00637DC5"/>
    <w:rsid w:val="0064069F"/>
    <w:rsid w:val="00640906"/>
    <w:rsid w:val="006411F5"/>
    <w:rsid w:val="006412D1"/>
    <w:rsid w:val="00641533"/>
    <w:rsid w:val="00641949"/>
    <w:rsid w:val="00641B3F"/>
    <w:rsid w:val="006423C0"/>
    <w:rsid w:val="00642E76"/>
    <w:rsid w:val="006439CD"/>
    <w:rsid w:val="00643CE5"/>
    <w:rsid w:val="00643F32"/>
    <w:rsid w:val="006442BC"/>
    <w:rsid w:val="00644956"/>
    <w:rsid w:val="00645128"/>
    <w:rsid w:val="00645607"/>
    <w:rsid w:val="0064590E"/>
    <w:rsid w:val="00645C77"/>
    <w:rsid w:val="00645DA2"/>
    <w:rsid w:val="00646211"/>
    <w:rsid w:val="00646D49"/>
    <w:rsid w:val="0064735F"/>
    <w:rsid w:val="006473B6"/>
    <w:rsid w:val="006474A3"/>
    <w:rsid w:val="00647701"/>
    <w:rsid w:val="00647BBB"/>
    <w:rsid w:val="00647BBC"/>
    <w:rsid w:val="00647F1F"/>
    <w:rsid w:val="006502D9"/>
    <w:rsid w:val="006503BE"/>
    <w:rsid w:val="00650CCA"/>
    <w:rsid w:val="00650CE3"/>
    <w:rsid w:val="00650FBE"/>
    <w:rsid w:val="006511E0"/>
    <w:rsid w:val="00651ABF"/>
    <w:rsid w:val="00651C74"/>
    <w:rsid w:val="00651D41"/>
    <w:rsid w:val="006522D2"/>
    <w:rsid w:val="0065261F"/>
    <w:rsid w:val="00652653"/>
    <w:rsid w:val="00652795"/>
    <w:rsid w:val="0065347C"/>
    <w:rsid w:val="00653605"/>
    <w:rsid w:val="006536DB"/>
    <w:rsid w:val="00653A20"/>
    <w:rsid w:val="00653C81"/>
    <w:rsid w:val="00653DB7"/>
    <w:rsid w:val="00653F69"/>
    <w:rsid w:val="00654611"/>
    <w:rsid w:val="0065467F"/>
    <w:rsid w:val="006549A6"/>
    <w:rsid w:val="00654DF4"/>
    <w:rsid w:val="00655290"/>
    <w:rsid w:val="0065598B"/>
    <w:rsid w:val="00656331"/>
    <w:rsid w:val="00656D13"/>
    <w:rsid w:val="00657418"/>
    <w:rsid w:val="006575AF"/>
    <w:rsid w:val="00657AA3"/>
    <w:rsid w:val="00657EC8"/>
    <w:rsid w:val="00660015"/>
    <w:rsid w:val="00660417"/>
    <w:rsid w:val="006605F2"/>
    <w:rsid w:val="00660721"/>
    <w:rsid w:val="006622D8"/>
    <w:rsid w:val="00662328"/>
    <w:rsid w:val="00662508"/>
    <w:rsid w:val="00662BAA"/>
    <w:rsid w:val="006630B1"/>
    <w:rsid w:val="00663316"/>
    <w:rsid w:val="0066344F"/>
    <w:rsid w:val="00663469"/>
    <w:rsid w:val="00663E04"/>
    <w:rsid w:val="0066442A"/>
    <w:rsid w:val="006646DB"/>
    <w:rsid w:val="00664B60"/>
    <w:rsid w:val="00664D08"/>
    <w:rsid w:val="006659DF"/>
    <w:rsid w:val="00665C99"/>
    <w:rsid w:val="00665D87"/>
    <w:rsid w:val="0066616B"/>
    <w:rsid w:val="006661AB"/>
    <w:rsid w:val="0066653C"/>
    <w:rsid w:val="00666585"/>
    <w:rsid w:val="006668B2"/>
    <w:rsid w:val="00667B32"/>
    <w:rsid w:val="0067048D"/>
    <w:rsid w:val="0067085F"/>
    <w:rsid w:val="00670B87"/>
    <w:rsid w:val="006710E0"/>
    <w:rsid w:val="00671237"/>
    <w:rsid w:val="00671946"/>
    <w:rsid w:val="006719ED"/>
    <w:rsid w:val="00671CA8"/>
    <w:rsid w:val="006720A3"/>
    <w:rsid w:val="00672352"/>
    <w:rsid w:val="00672432"/>
    <w:rsid w:val="006724CC"/>
    <w:rsid w:val="0067275E"/>
    <w:rsid w:val="0067286D"/>
    <w:rsid w:val="00672AF3"/>
    <w:rsid w:val="00672C6B"/>
    <w:rsid w:val="006730CF"/>
    <w:rsid w:val="006733B5"/>
    <w:rsid w:val="00673986"/>
    <w:rsid w:val="00673EE8"/>
    <w:rsid w:val="0067438F"/>
    <w:rsid w:val="00674C70"/>
    <w:rsid w:val="00674CA2"/>
    <w:rsid w:val="00675602"/>
    <w:rsid w:val="00675D0E"/>
    <w:rsid w:val="006760EA"/>
    <w:rsid w:val="006761F2"/>
    <w:rsid w:val="00676721"/>
    <w:rsid w:val="006768FD"/>
    <w:rsid w:val="00676B6D"/>
    <w:rsid w:val="0067704D"/>
    <w:rsid w:val="00677206"/>
    <w:rsid w:val="0067747E"/>
    <w:rsid w:val="00680167"/>
    <w:rsid w:val="006804B8"/>
    <w:rsid w:val="0068080E"/>
    <w:rsid w:val="00680A61"/>
    <w:rsid w:val="00680F23"/>
    <w:rsid w:val="00680F86"/>
    <w:rsid w:val="006822C2"/>
    <w:rsid w:val="006828A3"/>
    <w:rsid w:val="006829AD"/>
    <w:rsid w:val="00683943"/>
    <w:rsid w:val="00683BD0"/>
    <w:rsid w:val="00684EA0"/>
    <w:rsid w:val="00685142"/>
    <w:rsid w:val="006853DE"/>
    <w:rsid w:val="006855B7"/>
    <w:rsid w:val="006858BE"/>
    <w:rsid w:val="00685FF8"/>
    <w:rsid w:val="006870D8"/>
    <w:rsid w:val="00687B6E"/>
    <w:rsid w:val="00687BCB"/>
    <w:rsid w:val="00687D32"/>
    <w:rsid w:val="00687DF4"/>
    <w:rsid w:val="00687E5A"/>
    <w:rsid w:val="00687ED4"/>
    <w:rsid w:val="006905A0"/>
    <w:rsid w:val="0069085B"/>
    <w:rsid w:val="00690C26"/>
    <w:rsid w:val="00690EDF"/>
    <w:rsid w:val="00690F22"/>
    <w:rsid w:val="00691614"/>
    <w:rsid w:val="00691696"/>
    <w:rsid w:val="00691E6A"/>
    <w:rsid w:val="00692624"/>
    <w:rsid w:val="006929BA"/>
    <w:rsid w:val="00692E22"/>
    <w:rsid w:val="00693397"/>
    <w:rsid w:val="0069367F"/>
    <w:rsid w:val="00693ACA"/>
    <w:rsid w:val="006947DC"/>
    <w:rsid w:val="006949DD"/>
    <w:rsid w:val="00694C32"/>
    <w:rsid w:val="00695A23"/>
    <w:rsid w:val="006960B6"/>
    <w:rsid w:val="00696342"/>
    <w:rsid w:val="0069692D"/>
    <w:rsid w:val="00697235"/>
    <w:rsid w:val="00697573"/>
    <w:rsid w:val="006979C4"/>
    <w:rsid w:val="00697C12"/>
    <w:rsid w:val="006A00D1"/>
    <w:rsid w:val="006A027A"/>
    <w:rsid w:val="006A02F9"/>
    <w:rsid w:val="006A0561"/>
    <w:rsid w:val="006A09A3"/>
    <w:rsid w:val="006A11C4"/>
    <w:rsid w:val="006A131A"/>
    <w:rsid w:val="006A1550"/>
    <w:rsid w:val="006A166A"/>
    <w:rsid w:val="006A1D9F"/>
    <w:rsid w:val="006A1E46"/>
    <w:rsid w:val="006A21C6"/>
    <w:rsid w:val="006A248E"/>
    <w:rsid w:val="006A2679"/>
    <w:rsid w:val="006A2C70"/>
    <w:rsid w:val="006A316F"/>
    <w:rsid w:val="006A4B55"/>
    <w:rsid w:val="006A4C31"/>
    <w:rsid w:val="006A68AA"/>
    <w:rsid w:val="006A6B92"/>
    <w:rsid w:val="006A72A5"/>
    <w:rsid w:val="006A787E"/>
    <w:rsid w:val="006A7C41"/>
    <w:rsid w:val="006A7F3D"/>
    <w:rsid w:val="006B033C"/>
    <w:rsid w:val="006B0898"/>
    <w:rsid w:val="006B0C58"/>
    <w:rsid w:val="006B1081"/>
    <w:rsid w:val="006B1737"/>
    <w:rsid w:val="006B23BF"/>
    <w:rsid w:val="006B299A"/>
    <w:rsid w:val="006B30E0"/>
    <w:rsid w:val="006B3578"/>
    <w:rsid w:val="006B375F"/>
    <w:rsid w:val="006B3CC2"/>
    <w:rsid w:val="006B3D31"/>
    <w:rsid w:val="006B3DB7"/>
    <w:rsid w:val="006B3F27"/>
    <w:rsid w:val="006B4275"/>
    <w:rsid w:val="006B4856"/>
    <w:rsid w:val="006B4EAF"/>
    <w:rsid w:val="006B59FA"/>
    <w:rsid w:val="006B5BA2"/>
    <w:rsid w:val="006B6097"/>
    <w:rsid w:val="006B612C"/>
    <w:rsid w:val="006B6296"/>
    <w:rsid w:val="006B6687"/>
    <w:rsid w:val="006B66C7"/>
    <w:rsid w:val="006B6BB7"/>
    <w:rsid w:val="006B6D57"/>
    <w:rsid w:val="006B71B1"/>
    <w:rsid w:val="006B7412"/>
    <w:rsid w:val="006B78A4"/>
    <w:rsid w:val="006B7AD9"/>
    <w:rsid w:val="006B7FEE"/>
    <w:rsid w:val="006C0282"/>
    <w:rsid w:val="006C0851"/>
    <w:rsid w:val="006C0B29"/>
    <w:rsid w:val="006C1341"/>
    <w:rsid w:val="006C16CB"/>
    <w:rsid w:val="006C17F3"/>
    <w:rsid w:val="006C184B"/>
    <w:rsid w:val="006C1AC8"/>
    <w:rsid w:val="006C1D47"/>
    <w:rsid w:val="006C26C8"/>
    <w:rsid w:val="006C26CE"/>
    <w:rsid w:val="006C2FD8"/>
    <w:rsid w:val="006C3AC7"/>
    <w:rsid w:val="006C3E08"/>
    <w:rsid w:val="006C3EA9"/>
    <w:rsid w:val="006C475B"/>
    <w:rsid w:val="006C47DB"/>
    <w:rsid w:val="006C4D3C"/>
    <w:rsid w:val="006C4F66"/>
    <w:rsid w:val="006C515C"/>
    <w:rsid w:val="006C515F"/>
    <w:rsid w:val="006C5272"/>
    <w:rsid w:val="006C5D0B"/>
    <w:rsid w:val="006C5D7A"/>
    <w:rsid w:val="006C6C3E"/>
    <w:rsid w:val="006C7E90"/>
    <w:rsid w:val="006D0171"/>
    <w:rsid w:val="006D01C4"/>
    <w:rsid w:val="006D01DC"/>
    <w:rsid w:val="006D0758"/>
    <w:rsid w:val="006D075E"/>
    <w:rsid w:val="006D0DEB"/>
    <w:rsid w:val="006D12F5"/>
    <w:rsid w:val="006D16F8"/>
    <w:rsid w:val="006D1BBF"/>
    <w:rsid w:val="006D1D2C"/>
    <w:rsid w:val="006D1D46"/>
    <w:rsid w:val="006D1FF0"/>
    <w:rsid w:val="006D23F3"/>
    <w:rsid w:val="006D26FC"/>
    <w:rsid w:val="006D2835"/>
    <w:rsid w:val="006D2E77"/>
    <w:rsid w:val="006D39BC"/>
    <w:rsid w:val="006D4142"/>
    <w:rsid w:val="006D43F1"/>
    <w:rsid w:val="006D46E7"/>
    <w:rsid w:val="006D5DA4"/>
    <w:rsid w:val="006D614D"/>
    <w:rsid w:val="006D6664"/>
    <w:rsid w:val="006D6F01"/>
    <w:rsid w:val="006D70B1"/>
    <w:rsid w:val="006D7654"/>
    <w:rsid w:val="006D7E83"/>
    <w:rsid w:val="006E0306"/>
    <w:rsid w:val="006E04A5"/>
    <w:rsid w:val="006E0DE0"/>
    <w:rsid w:val="006E1BD3"/>
    <w:rsid w:val="006E1FD0"/>
    <w:rsid w:val="006E31E8"/>
    <w:rsid w:val="006E346E"/>
    <w:rsid w:val="006E368F"/>
    <w:rsid w:val="006E38A7"/>
    <w:rsid w:val="006E3B56"/>
    <w:rsid w:val="006E48F0"/>
    <w:rsid w:val="006E4A14"/>
    <w:rsid w:val="006E4DC4"/>
    <w:rsid w:val="006E4E3C"/>
    <w:rsid w:val="006E50C2"/>
    <w:rsid w:val="006E5416"/>
    <w:rsid w:val="006E5D8D"/>
    <w:rsid w:val="006E5E51"/>
    <w:rsid w:val="006E6040"/>
    <w:rsid w:val="006E619F"/>
    <w:rsid w:val="006E6659"/>
    <w:rsid w:val="006E77EA"/>
    <w:rsid w:val="006E78AE"/>
    <w:rsid w:val="006F008F"/>
    <w:rsid w:val="006F0663"/>
    <w:rsid w:val="006F077E"/>
    <w:rsid w:val="006F0BEB"/>
    <w:rsid w:val="006F0CD2"/>
    <w:rsid w:val="006F106E"/>
    <w:rsid w:val="006F1408"/>
    <w:rsid w:val="006F14FF"/>
    <w:rsid w:val="006F1571"/>
    <w:rsid w:val="006F24BA"/>
    <w:rsid w:val="006F261F"/>
    <w:rsid w:val="006F263D"/>
    <w:rsid w:val="006F2699"/>
    <w:rsid w:val="006F2934"/>
    <w:rsid w:val="006F2956"/>
    <w:rsid w:val="006F3303"/>
    <w:rsid w:val="006F46CA"/>
    <w:rsid w:val="006F4A50"/>
    <w:rsid w:val="006F4C97"/>
    <w:rsid w:val="006F4FB7"/>
    <w:rsid w:val="006F533F"/>
    <w:rsid w:val="006F576E"/>
    <w:rsid w:val="006F5841"/>
    <w:rsid w:val="006F588D"/>
    <w:rsid w:val="006F657C"/>
    <w:rsid w:val="006F6E05"/>
    <w:rsid w:val="006F6ECF"/>
    <w:rsid w:val="006F6F9E"/>
    <w:rsid w:val="006F6FFA"/>
    <w:rsid w:val="006F746B"/>
    <w:rsid w:val="006F76E2"/>
    <w:rsid w:val="006F77A4"/>
    <w:rsid w:val="006F797B"/>
    <w:rsid w:val="006F7C55"/>
    <w:rsid w:val="006F7E5B"/>
    <w:rsid w:val="00700246"/>
    <w:rsid w:val="007003B2"/>
    <w:rsid w:val="007003CE"/>
    <w:rsid w:val="00700A58"/>
    <w:rsid w:val="00700FA2"/>
    <w:rsid w:val="007014A8"/>
    <w:rsid w:val="00701738"/>
    <w:rsid w:val="00701B8B"/>
    <w:rsid w:val="00701BC9"/>
    <w:rsid w:val="00701BEF"/>
    <w:rsid w:val="00701CF8"/>
    <w:rsid w:val="00701D73"/>
    <w:rsid w:val="00701E6C"/>
    <w:rsid w:val="007020EF"/>
    <w:rsid w:val="00702222"/>
    <w:rsid w:val="00702242"/>
    <w:rsid w:val="0070246A"/>
    <w:rsid w:val="007025D7"/>
    <w:rsid w:val="00702A15"/>
    <w:rsid w:val="00702BC9"/>
    <w:rsid w:val="00703775"/>
    <w:rsid w:val="00703C77"/>
    <w:rsid w:val="00703CF9"/>
    <w:rsid w:val="007042BC"/>
    <w:rsid w:val="0070440D"/>
    <w:rsid w:val="00704435"/>
    <w:rsid w:val="007046C7"/>
    <w:rsid w:val="00704A11"/>
    <w:rsid w:val="00704E0D"/>
    <w:rsid w:val="00704FD1"/>
    <w:rsid w:val="0070543C"/>
    <w:rsid w:val="0070591E"/>
    <w:rsid w:val="0070602E"/>
    <w:rsid w:val="0070617A"/>
    <w:rsid w:val="0071037F"/>
    <w:rsid w:val="007104F8"/>
    <w:rsid w:val="007111C6"/>
    <w:rsid w:val="0071122F"/>
    <w:rsid w:val="00711605"/>
    <w:rsid w:val="007118EB"/>
    <w:rsid w:val="00711D03"/>
    <w:rsid w:val="007125C4"/>
    <w:rsid w:val="00712FD4"/>
    <w:rsid w:val="00713035"/>
    <w:rsid w:val="00713ED0"/>
    <w:rsid w:val="00714B7E"/>
    <w:rsid w:val="00715425"/>
    <w:rsid w:val="00715BE5"/>
    <w:rsid w:val="00716053"/>
    <w:rsid w:val="00716E40"/>
    <w:rsid w:val="00716FBD"/>
    <w:rsid w:val="007174DB"/>
    <w:rsid w:val="0072040D"/>
    <w:rsid w:val="00720D69"/>
    <w:rsid w:val="0072117F"/>
    <w:rsid w:val="00721332"/>
    <w:rsid w:val="00721F7F"/>
    <w:rsid w:val="007221E9"/>
    <w:rsid w:val="00722307"/>
    <w:rsid w:val="0072269F"/>
    <w:rsid w:val="00722FD8"/>
    <w:rsid w:val="007232F8"/>
    <w:rsid w:val="007235F7"/>
    <w:rsid w:val="00723B9E"/>
    <w:rsid w:val="00723E5B"/>
    <w:rsid w:val="00723F00"/>
    <w:rsid w:val="0072444F"/>
    <w:rsid w:val="00724788"/>
    <w:rsid w:val="007247EA"/>
    <w:rsid w:val="00724B33"/>
    <w:rsid w:val="007250F8"/>
    <w:rsid w:val="0072543D"/>
    <w:rsid w:val="00725936"/>
    <w:rsid w:val="0072683C"/>
    <w:rsid w:val="007272B4"/>
    <w:rsid w:val="00727DF8"/>
    <w:rsid w:val="0073002E"/>
    <w:rsid w:val="007302B7"/>
    <w:rsid w:val="00730786"/>
    <w:rsid w:val="00730995"/>
    <w:rsid w:val="007313F3"/>
    <w:rsid w:val="00731865"/>
    <w:rsid w:val="00731BD9"/>
    <w:rsid w:val="00731D2D"/>
    <w:rsid w:val="00731FBD"/>
    <w:rsid w:val="007323E3"/>
    <w:rsid w:val="00732BFF"/>
    <w:rsid w:val="00733165"/>
    <w:rsid w:val="00733D58"/>
    <w:rsid w:val="00734C7E"/>
    <w:rsid w:val="00734E71"/>
    <w:rsid w:val="0073552D"/>
    <w:rsid w:val="007358D4"/>
    <w:rsid w:val="00735C4A"/>
    <w:rsid w:val="00735E7E"/>
    <w:rsid w:val="00736E04"/>
    <w:rsid w:val="007371FE"/>
    <w:rsid w:val="00737957"/>
    <w:rsid w:val="00737DF3"/>
    <w:rsid w:val="00737E3F"/>
    <w:rsid w:val="007402FF"/>
    <w:rsid w:val="00740338"/>
    <w:rsid w:val="007404CB"/>
    <w:rsid w:val="007407FC"/>
    <w:rsid w:val="00740AE4"/>
    <w:rsid w:val="00740F2F"/>
    <w:rsid w:val="00740F4F"/>
    <w:rsid w:val="00741153"/>
    <w:rsid w:val="007418BD"/>
    <w:rsid w:val="00742571"/>
    <w:rsid w:val="007427B6"/>
    <w:rsid w:val="0074379B"/>
    <w:rsid w:val="007442A8"/>
    <w:rsid w:val="00744928"/>
    <w:rsid w:val="00744A51"/>
    <w:rsid w:val="00744FC7"/>
    <w:rsid w:val="007454C4"/>
    <w:rsid w:val="00745D62"/>
    <w:rsid w:val="00745D7B"/>
    <w:rsid w:val="00745F58"/>
    <w:rsid w:val="00745F61"/>
    <w:rsid w:val="00746151"/>
    <w:rsid w:val="00746267"/>
    <w:rsid w:val="00746462"/>
    <w:rsid w:val="00746567"/>
    <w:rsid w:val="00746E06"/>
    <w:rsid w:val="0074709F"/>
    <w:rsid w:val="00750180"/>
    <w:rsid w:val="00750781"/>
    <w:rsid w:val="007510C6"/>
    <w:rsid w:val="007510F2"/>
    <w:rsid w:val="0075122C"/>
    <w:rsid w:val="00751E6F"/>
    <w:rsid w:val="0075211D"/>
    <w:rsid w:val="007525A6"/>
    <w:rsid w:val="007527FD"/>
    <w:rsid w:val="00752B3E"/>
    <w:rsid w:val="0075317F"/>
    <w:rsid w:val="007536E2"/>
    <w:rsid w:val="007539CD"/>
    <w:rsid w:val="00753BBC"/>
    <w:rsid w:val="007558A4"/>
    <w:rsid w:val="00755C65"/>
    <w:rsid w:val="00755F5D"/>
    <w:rsid w:val="00756038"/>
    <w:rsid w:val="007566AC"/>
    <w:rsid w:val="00757099"/>
    <w:rsid w:val="00757526"/>
    <w:rsid w:val="007576ED"/>
    <w:rsid w:val="00757B91"/>
    <w:rsid w:val="00757E8E"/>
    <w:rsid w:val="007602F8"/>
    <w:rsid w:val="0076037A"/>
    <w:rsid w:val="00760B22"/>
    <w:rsid w:val="00760E9E"/>
    <w:rsid w:val="00761321"/>
    <w:rsid w:val="0076169B"/>
    <w:rsid w:val="00761B12"/>
    <w:rsid w:val="00761EED"/>
    <w:rsid w:val="00762652"/>
    <w:rsid w:val="0076299A"/>
    <w:rsid w:val="007629AF"/>
    <w:rsid w:val="00762E1D"/>
    <w:rsid w:val="007632DD"/>
    <w:rsid w:val="007634C5"/>
    <w:rsid w:val="007639B8"/>
    <w:rsid w:val="00763C22"/>
    <w:rsid w:val="00763D51"/>
    <w:rsid w:val="007641D8"/>
    <w:rsid w:val="00764476"/>
    <w:rsid w:val="00764B67"/>
    <w:rsid w:val="0076514C"/>
    <w:rsid w:val="00765654"/>
    <w:rsid w:val="007656F7"/>
    <w:rsid w:val="00765AC4"/>
    <w:rsid w:val="00765B59"/>
    <w:rsid w:val="00765BB6"/>
    <w:rsid w:val="00766201"/>
    <w:rsid w:val="007663DA"/>
    <w:rsid w:val="00766DA7"/>
    <w:rsid w:val="00766E44"/>
    <w:rsid w:val="007673A5"/>
    <w:rsid w:val="00767408"/>
    <w:rsid w:val="007679F4"/>
    <w:rsid w:val="00767CF8"/>
    <w:rsid w:val="00770280"/>
    <w:rsid w:val="00770640"/>
    <w:rsid w:val="00770666"/>
    <w:rsid w:val="00770CB6"/>
    <w:rsid w:val="0077127A"/>
    <w:rsid w:val="00771D37"/>
    <w:rsid w:val="00771E0F"/>
    <w:rsid w:val="00772445"/>
    <w:rsid w:val="00773057"/>
    <w:rsid w:val="0077338B"/>
    <w:rsid w:val="0077373E"/>
    <w:rsid w:val="00773773"/>
    <w:rsid w:val="00773AA4"/>
    <w:rsid w:val="00773D55"/>
    <w:rsid w:val="00774674"/>
    <w:rsid w:val="007746CB"/>
    <w:rsid w:val="00774728"/>
    <w:rsid w:val="00774934"/>
    <w:rsid w:val="00774ABA"/>
    <w:rsid w:val="00774AD9"/>
    <w:rsid w:val="00774BF3"/>
    <w:rsid w:val="00774DA2"/>
    <w:rsid w:val="00775DA7"/>
    <w:rsid w:val="00776B80"/>
    <w:rsid w:val="00776F13"/>
    <w:rsid w:val="00777B7B"/>
    <w:rsid w:val="00777BF7"/>
    <w:rsid w:val="00777C58"/>
    <w:rsid w:val="00777F24"/>
    <w:rsid w:val="00780254"/>
    <w:rsid w:val="00780D40"/>
    <w:rsid w:val="00781887"/>
    <w:rsid w:val="00781A12"/>
    <w:rsid w:val="00781D2F"/>
    <w:rsid w:val="0078246D"/>
    <w:rsid w:val="00782E68"/>
    <w:rsid w:val="0078378C"/>
    <w:rsid w:val="00783B8E"/>
    <w:rsid w:val="00783EEC"/>
    <w:rsid w:val="0078430C"/>
    <w:rsid w:val="007847B2"/>
    <w:rsid w:val="00784871"/>
    <w:rsid w:val="00784C57"/>
    <w:rsid w:val="00785283"/>
    <w:rsid w:val="007852F3"/>
    <w:rsid w:val="0078555A"/>
    <w:rsid w:val="00785F06"/>
    <w:rsid w:val="00785F1F"/>
    <w:rsid w:val="007864CB"/>
    <w:rsid w:val="007867D0"/>
    <w:rsid w:val="00786AEE"/>
    <w:rsid w:val="0078745F"/>
    <w:rsid w:val="00787D8F"/>
    <w:rsid w:val="00790034"/>
    <w:rsid w:val="0079023E"/>
    <w:rsid w:val="00790A78"/>
    <w:rsid w:val="0079204F"/>
    <w:rsid w:val="00792CEC"/>
    <w:rsid w:val="00792E94"/>
    <w:rsid w:val="007934B9"/>
    <w:rsid w:val="00793C60"/>
    <w:rsid w:val="00793E15"/>
    <w:rsid w:val="0079407D"/>
    <w:rsid w:val="00794A8A"/>
    <w:rsid w:val="00794FFD"/>
    <w:rsid w:val="00795328"/>
    <w:rsid w:val="00795435"/>
    <w:rsid w:val="00795765"/>
    <w:rsid w:val="00795C45"/>
    <w:rsid w:val="00795C60"/>
    <w:rsid w:val="00796E03"/>
    <w:rsid w:val="00796E4A"/>
    <w:rsid w:val="00796FB0"/>
    <w:rsid w:val="00797144"/>
    <w:rsid w:val="00797311"/>
    <w:rsid w:val="007A0CA1"/>
    <w:rsid w:val="007A1DBD"/>
    <w:rsid w:val="007A2045"/>
    <w:rsid w:val="007A214A"/>
    <w:rsid w:val="007A21CC"/>
    <w:rsid w:val="007A22A7"/>
    <w:rsid w:val="007A2B61"/>
    <w:rsid w:val="007A2FA2"/>
    <w:rsid w:val="007A32D0"/>
    <w:rsid w:val="007A3624"/>
    <w:rsid w:val="007A3980"/>
    <w:rsid w:val="007A3BF3"/>
    <w:rsid w:val="007A3D8A"/>
    <w:rsid w:val="007A3F59"/>
    <w:rsid w:val="007A418F"/>
    <w:rsid w:val="007A44EA"/>
    <w:rsid w:val="007A4557"/>
    <w:rsid w:val="007A4931"/>
    <w:rsid w:val="007A4BB7"/>
    <w:rsid w:val="007A4D28"/>
    <w:rsid w:val="007A4FA9"/>
    <w:rsid w:val="007A52EA"/>
    <w:rsid w:val="007A57C5"/>
    <w:rsid w:val="007A59E1"/>
    <w:rsid w:val="007A5D6D"/>
    <w:rsid w:val="007A5DC8"/>
    <w:rsid w:val="007A6549"/>
    <w:rsid w:val="007A6A6D"/>
    <w:rsid w:val="007A6EA3"/>
    <w:rsid w:val="007A6EC3"/>
    <w:rsid w:val="007A6F0B"/>
    <w:rsid w:val="007A77B8"/>
    <w:rsid w:val="007A78D1"/>
    <w:rsid w:val="007A7C07"/>
    <w:rsid w:val="007B0225"/>
    <w:rsid w:val="007B03B0"/>
    <w:rsid w:val="007B0432"/>
    <w:rsid w:val="007B0BA3"/>
    <w:rsid w:val="007B17BD"/>
    <w:rsid w:val="007B2035"/>
    <w:rsid w:val="007B22AB"/>
    <w:rsid w:val="007B25EE"/>
    <w:rsid w:val="007B282D"/>
    <w:rsid w:val="007B2D50"/>
    <w:rsid w:val="007B2E82"/>
    <w:rsid w:val="007B3B25"/>
    <w:rsid w:val="007B4092"/>
    <w:rsid w:val="007B4553"/>
    <w:rsid w:val="007B49B2"/>
    <w:rsid w:val="007B4CFC"/>
    <w:rsid w:val="007B4E88"/>
    <w:rsid w:val="007B5EC7"/>
    <w:rsid w:val="007B6164"/>
    <w:rsid w:val="007B7DB4"/>
    <w:rsid w:val="007B7F7E"/>
    <w:rsid w:val="007C03A4"/>
    <w:rsid w:val="007C045F"/>
    <w:rsid w:val="007C06CC"/>
    <w:rsid w:val="007C08D0"/>
    <w:rsid w:val="007C0AFC"/>
    <w:rsid w:val="007C0D5D"/>
    <w:rsid w:val="007C0F6C"/>
    <w:rsid w:val="007C126F"/>
    <w:rsid w:val="007C132A"/>
    <w:rsid w:val="007C2277"/>
    <w:rsid w:val="007C26E9"/>
    <w:rsid w:val="007C3004"/>
    <w:rsid w:val="007C31BE"/>
    <w:rsid w:val="007C31CE"/>
    <w:rsid w:val="007C32CA"/>
    <w:rsid w:val="007C431A"/>
    <w:rsid w:val="007C44EC"/>
    <w:rsid w:val="007C4A8E"/>
    <w:rsid w:val="007C4F7F"/>
    <w:rsid w:val="007C52FF"/>
    <w:rsid w:val="007C6155"/>
    <w:rsid w:val="007C65A9"/>
    <w:rsid w:val="007C68C1"/>
    <w:rsid w:val="007C6AA7"/>
    <w:rsid w:val="007C740D"/>
    <w:rsid w:val="007C7495"/>
    <w:rsid w:val="007C760F"/>
    <w:rsid w:val="007C76DC"/>
    <w:rsid w:val="007C77DA"/>
    <w:rsid w:val="007C7D67"/>
    <w:rsid w:val="007C7E06"/>
    <w:rsid w:val="007D061C"/>
    <w:rsid w:val="007D12CB"/>
    <w:rsid w:val="007D1519"/>
    <w:rsid w:val="007D1712"/>
    <w:rsid w:val="007D1BAE"/>
    <w:rsid w:val="007D1E16"/>
    <w:rsid w:val="007D221C"/>
    <w:rsid w:val="007D2E8B"/>
    <w:rsid w:val="007D2F5A"/>
    <w:rsid w:val="007D300B"/>
    <w:rsid w:val="007D312F"/>
    <w:rsid w:val="007D365A"/>
    <w:rsid w:val="007D37EE"/>
    <w:rsid w:val="007D38BD"/>
    <w:rsid w:val="007D3961"/>
    <w:rsid w:val="007D3B1D"/>
    <w:rsid w:val="007D444E"/>
    <w:rsid w:val="007D4498"/>
    <w:rsid w:val="007D4B88"/>
    <w:rsid w:val="007D4E0F"/>
    <w:rsid w:val="007D4EF6"/>
    <w:rsid w:val="007D5740"/>
    <w:rsid w:val="007D5B8C"/>
    <w:rsid w:val="007D5F53"/>
    <w:rsid w:val="007D6537"/>
    <w:rsid w:val="007D65AD"/>
    <w:rsid w:val="007D6B4F"/>
    <w:rsid w:val="007D6D18"/>
    <w:rsid w:val="007D703F"/>
    <w:rsid w:val="007D725B"/>
    <w:rsid w:val="007D7CDA"/>
    <w:rsid w:val="007E0199"/>
    <w:rsid w:val="007E0852"/>
    <w:rsid w:val="007E1522"/>
    <w:rsid w:val="007E15B5"/>
    <w:rsid w:val="007E1C71"/>
    <w:rsid w:val="007E2112"/>
    <w:rsid w:val="007E2B50"/>
    <w:rsid w:val="007E2C09"/>
    <w:rsid w:val="007E2D2B"/>
    <w:rsid w:val="007E31A4"/>
    <w:rsid w:val="007E3479"/>
    <w:rsid w:val="007E3F5C"/>
    <w:rsid w:val="007E42CA"/>
    <w:rsid w:val="007E4585"/>
    <w:rsid w:val="007E4BEF"/>
    <w:rsid w:val="007E4C2A"/>
    <w:rsid w:val="007E5461"/>
    <w:rsid w:val="007E55A3"/>
    <w:rsid w:val="007E597B"/>
    <w:rsid w:val="007E5E7D"/>
    <w:rsid w:val="007E6130"/>
    <w:rsid w:val="007E6437"/>
    <w:rsid w:val="007E75A2"/>
    <w:rsid w:val="007E7C52"/>
    <w:rsid w:val="007F001A"/>
    <w:rsid w:val="007F0406"/>
    <w:rsid w:val="007F0CCF"/>
    <w:rsid w:val="007F13B5"/>
    <w:rsid w:val="007F170E"/>
    <w:rsid w:val="007F1FB5"/>
    <w:rsid w:val="007F259F"/>
    <w:rsid w:val="007F27DC"/>
    <w:rsid w:val="007F2ABF"/>
    <w:rsid w:val="007F2B12"/>
    <w:rsid w:val="007F2C29"/>
    <w:rsid w:val="007F2D42"/>
    <w:rsid w:val="007F2DD8"/>
    <w:rsid w:val="007F379D"/>
    <w:rsid w:val="007F422D"/>
    <w:rsid w:val="007F44D7"/>
    <w:rsid w:val="007F44ED"/>
    <w:rsid w:val="007F4BCD"/>
    <w:rsid w:val="007F4C50"/>
    <w:rsid w:val="007F5503"/>
    <w:rsid w:val="007F56FF"/>
    <w:rsid w:val="007F5B8D"/>
    <w:rsid w:val="007F6249"/>
    <w:rsid w:val="007F68D4"/>
    <w:rsid w:val="007F6CAB"/>
    <w:rsid w:val="007F6E2A"/>
    <w:rsid w:val="007F6EFE"/>
    <w:rsid w:val="007F7E70"/>
    <w:rsid w:val="007F7EDD"/>
    <w:rsid w:val="007F7FA8"/>
    <w:rsid w:val="0080011F"/>
    <w:rsid w:val="00800124"/>
    <w:rsid w:val="00800780"/>
    <w:rsid w:val="00800FE6"/>
    <w:rsid w:val="00801E02"/>
    <w:rsid w:val="00801E33"/>
    <w:rsid w:val="00801F1D"/>
    <w:rsid w:val="00802338"/>
    <w:rsid w:val="0080296A"/>
    <w:rsid w:val="008032E4"/>
    <w:rsid w:val="0080370F"/>
    <w:rsid w:val="0080379F"/>
    <w:rsid w:val="0080436C"/>
    <w:rsid w:val="00804379"/>
    <w:rsid w:val="0080469E"/>
    <w:rsid w:val="00804C95"/>
    <w:rsid w:val="0080510F"/>
    <w:rsid w:val="00805969"/>
    <w:rsid w:val="00806607"/>
    <w:rsid w:val="00806AAC"/>
    <w:rsid w:val="00806B33"/>
    <w:rsid w:val="00806E88"/>
    <w:rsid w:val="00807490"/>
    <w:rsid w:val="00807B93"/>
    <w:rsid w:val="00807C99"/>
    <w:rsid w:val="008101E8"/>
    <w:rsid w:val="0081050F"/>
    <w:rsid w:val="00810B08"/>
    <w:rsid w:val="00810B35"/>
    <w:rsid w:val="0081113B"/>
    <w:rsid w:val="008111A8"/>
    <w:rsid w:val="00811379"/>
    <w:rsid w:val="0081154B"/>
    <w:rsid w:val="0081189B"/>
    <w:rsid w:val="008120D0"/>
    <w:rsid w:val="00812111"/>
    <w:rsid w:val="00812C20"/>
    <w:rsid w:val="00812E4D"/>
    <w:rsid w:val="00813225"/>
    <w:rsid w:val="008138E6"/>
    <w:rsid w:val="00813B11"/>
    <w:rsid w:val="00813F84"/>
    <w:rsid w:val="0081493C"/>
    <w:rsid w:val="00814A08"/>
    <w:rsid w:val="008154DE"/>
    <w:rsid w:val="008158A6"/>
    <w:rsid w:val="00815EEC"/>
    <w:rsid w:val="008161D7"/>
    <w:rsid w:val="00816B08"/>
    <w:rsid w:val="00816C47"/>
    <w:rsid w:val="00816F30"/>
    <w:rsid w:val="008173FA"/>
    <w:rsid w:val="00817C85"/>
    <w:rsid w:val="008203E5"/>
    <w:rsid w:val="00821002"/>
    <w:rsid w:val="008220E5"/>
    <w:rsid w:val="00822107"/>
    <w:rsid w:val="00822E20"/>
    <w:rsid w:val="00822F21"/>
    <w:rsid w:val="00823D2D"/>
    <w:rsid w:val="00824651"/>
    <w:rsid w:val="00824858"/>
    <w:rsid w:val="00824985"/>
    <w:rsid w:val="008249AE"/>
    <w:rsid w:val="00824B56"/>
    <w:rsid w:val="00824E12"/>
    <w:rsid w:val="008251FC"/>
    <w:rsid w:val="00826241"/>
    <w:rsid w:val="00826878"/>
    <w:rsid w:val="008268F8"/>
    <w:rsid w:val="00826BB2"/>
    <w:rsid w:val="0082704B"/>
    <w:rsid w:val="00827082"/>
    <w:rsid w:val="0082708C"/>
    <w:rsid w:val="008270BA"/>
    <w:rsid w:val="00827D1C"/>
    <w:rsid w:val="00827D1F"/>
    <w:rsid w:val="00830464"/>
    <w:rsid w:val="00830825"/>
    <w:rsid w:val="0083082B"/>
    <w:rsid w:val="00830E99"/>
    <w:rsid w:val="00831367"/>
    <w:rsid w:val="00831DB2"/>
    <w:rsid w:val="008321CA"/>
    <w:rsid w:val="008322AA"/>
    <w:rsid w:val="00832A24"/>
    <w:rsid w:val="00833351"/>
    <w:rsid w:val="0083336E"/>
    <w:rsid w:val="00833475"/>
    <w:rsid w:val="00833CAD"/>
    <w:rsid w:val="00833D74"/>
    <w:rsid w:val="008341EE"/>
    <w:rsid w:val="00834943"/>
    <w:rsid w:val="00834D62"/>
    <w:rsid w:val="00834D84"/>
    <w:rsid w:val="00835DA2"/>
    <w:rsid w:val="0083613B"/>
    <w:rsid w:val="00836263"/>
    <w:rsid w:val="00836348"/>
    <w:rsid w:val="008365C1"/>
    <w:rsid w:val="00836FE2"/>
    <w:rsid w:val="00837C6E"/>
    <w:rsid w:val="00837E99"/>
    <w:rsid w:val="0084022A"/>
    <w:rsid w:val="00840369"/>
    <w:rsid w:val="0084078A"/>
    <w:rsid w:val="008412C5"/>
    <w:rsid w:val="0084166C"/>
    <w:rsid w:val="0084176D"/>
    <w:rsid w:val="00841888"/>
    <w:rsid w:val="00841971"/>
    <w:rsid w:val="00841B17"/>
    <w:rsid w:val="00841BF3"/>
    <w:rsid w:val="0084280B"/>
    <w:rsid w:val="00842D0D"/>
    <w:rsid w:val="00842D32"/>
    <w:rsid w:val="00842E81"/>
    <w:rsid w:val="008448EC"/>
    <w:rsid w:val="00844A25"/>
    <w:rsid w:val="00845918"/>
    <w:rsid w:val="00845ABF"/>
    <w:rsid w:val="00845C36"/>
    <w:rsid w:val="00846071"/>
    <w:rsid w:val="00846462"/>
    <w:rsid w:val="00846602"/>
    <w:rsid w:val="00846768"/>
    <w:rsid w:val="008469A1"/>
    <w:rsid w:val="008469A3"/>
    <w:rsid w:val="00846B44"/>
    <w:rsid w:val="00846C3B"/>
    <w:rsid w:val="00846DB2"/>
    <w:rsid w:val="00847095"/>
    <w:rsid w:val="008470DC"/>
    <w:rsid w:val="0084749C"/>
    <w:rsid w:val="00847AFF"/>
    <w:rsid w:val="00850102"/>
    <w:rsid w:val="008502D7"/>
    <w:rsid w:val="008504B8"/>
    <w:rsid w:val="00850C29"/>
    <w:rsid w:val="0085122A"/>
    <w:rsid w:val="00851462"/>
    <w:rsid w:val="00851F2C"/>
    <w:rsid w:val="0085201A"/>
    <w:rsid w:val="0085230C"/>
    <w:rsid w:val="00852FDF"/>
    <w:rsid w:val="008530B2"/>
    <w:rsid w:val="00853111"/>
    <w:rsid w:val="008531B4"/>
    <w:rsid w:val="008532D7"/>
    <w:rsid w:val="00853808"/>
    <w:rsid w:val="008539E8"/>
    <w:rsid w:val="00853BD5"/>
    <w:rsid w:val="00854807"/>
    <w:rsid w:val="00855912"/>
    <w:rsid w:val="00855F23"/>
    <w:rsid w:val="0085648F"/>
    <w:rsid w:val="00856813"/>
    <w:rsid w:val="008572B6"/>
    <w:rsid w:val="00857597"/>
    <w:rsid w:val="0085797A"/>
    <w:rsid w:val="008605AF"/>
    <w:rsid w:val="00860A6B"/>
    <w:rsid w:val="00860B21"/>
    <w:rsid w:val="008610BD"/>
    <w:rsid w:val="0086111E"/>
    <w:rsid w:val="008612C1"/>
    <w:rsid w:val="00861691"/>
    <w:rsid w:val="008618FD"/>
    <w:rsid w:val="00861BCD"/>
    <w:rsid w:val="00862ACA"/>
    <w:rsid w:val="00862D97"/>
    <w:rsid w:val="0086305A"/>
    <w:rsid w:val="008635D2"/>
    <w:rsid w:val="00863899"/>
    <w:rsid w:val="00863B83"/>
    <w:rsid w:val="00863FEB"/>
    <w:rsid w:val="008646DA"/>
    <w:rsid w:val="008651AD"/>
    <w:rsid w:val="00865820"/>
    <w:rsid w:val="00865C59"/>
    <w:rsid w:val="00866309"/>
    <w:rsid w:val="008663B3"/>
    <w:rsid w:val="00866B31"/>
    <w:rsid w:val="008675C4"/>
    <w:rsid w:val="00870302"/>
    <w:rsid w:val="008708FF"/>
    <w:rsid w:val="008711FB"/>
    <w:rsid w:val="008726F3"/>
    <w:rsid w:val="00872870"/>
    <w:rsid w:val="00872A3B"/>
    <w:rsid w:val="008737BF"/>
    <w:rsid w:val="0087537C"/>
    <w:rsid w:val="008754EF"/>
    <w:rsid w:val="0087586B"/>
    <w:rsid w:val="008759CE"/>
    <w:rsid w:val="00875F36"/>
    <w:rsid w:val="0087665B"/>
    <w:rsid w:val="00876A97"/>
    <w:rsid w:val="00877353"/>
    <w:rsid w:val="00877ACB"/>
    <w:rsid w:val="00877C5F"/>
    <w:rsid w:val="00877F93"/>
    <w:rsid w:val="00880083"/>
    <w:rsid w:val="00880222"/>
    <w:rsid w:val="008803CB"/>
    <w:rsid w:val="00880AF4"/>
    <w:rsid w:val="00881234"/>
    <w:rsid w:val="008812FF"/>
    <w:rsid w:val="0088151D"/>
    <w:rsid w:val="00882B27"/>
    <w:rsid w:val="00882B6C"/>
    <w:rsid w:val="0088318F"/>
    <w:rsid w:val="0088369F"/>
    <w:rsid w:val="0088394D"/>
    <w:rsid w:val="00884198"/>
    <w:rsid w:val="008845A6"/>
    <w:rsid w:val="00884E60"/>
    <w:rsid w:val="00885367"/>
    <w:rsid w:val="00885749"/>
    <w:rsid w:val="00885BD3"/>
    <w:rsid w:val="00886113"/>
    <w:rsid w:val="008865E7"/>
    <w:rsid w:val="008866BD"/>
    <w:rsid w:val="008867A8"/>
    <w:rsid w:val="0088729B"/>
    <w:rsid w:val="008872FB"/>
    <w:rsid w:val="00887400"/>
    <w:rsid w:val="0089021D"/>
    <w:rsid w:val="00890531"/>
    <w:rsid w:val="00890668"/>
    <w:rsid w:val="008908D1"/>
    <w:rsid w:val="00890C53"/>
    <w:rsid w:val="00891019"/>
    <w:rsid w:val="00891555"/>
    <w:rsid w:val="008915F9"/>
    <w:rsid w:val="008921AA"/>
    <w:rsid w:val="00892926"/>
    <w:rsid w:val="00892E40"/>
    <w:rsid w:val="00893301"/>
    <w:rsid w:val="008933DD"/>
    <w:rsid w:val="008939D9"/>
    <w:rsid w:val="00893D6E"/>
    <w:rsid w:val="00894071"/>
    <w:rsid w:val="008947DA"/>
    <w:rsid w:val="00894C26"/>
    <w:rsid w:val="0089556F"/>
    <w:rsid w:val="00895969"/>
    <w:rsid w:val="00896061"/>
    <w:rsid w:val="00896EF0"/>
    <w:rsid w:val="008975A2"/>
    <w:rsid w:val="008975A8"/>
    <w:rsid w:val="00897625"/>
    <w:rsid w:val="00897C88"/>
    <w:rsid w:val="00897FA5"/>
    <w:rsid w:val="008A01E2"/>
    <w:rsid w:val="008A02A2"/>
    <w:rsid w:val="008A094F"/>
    <w:rsid w:val="008A1183"/>
    <w:rsid w:val="008A139D"/>
    <w:rsid w:val="008A18F7"/>
    <w:rsid w:val="008A1C84"/>
    <w:rsid w:val="008A1F95"/>
    <w:rsid w:val="008A20CB"/>
    <w:rsid w:val="008A292C"/>
    <w:rsid w:val="008A2E18"/>
    <w:rsid w:val="008A322D"/>
    <w:rsid w:val="008A3754"/>
    <w:rsid w:val="008A407F"/>
    <w:rsid w:val="008A44FF"/>
    <w:rsid w:val="008A4940"/>
    <w:rsid w:val="008A4C62"/>
    <w:rsid w:val="008A50CE"/>
    <w:rsid w:val="008A5202"/>
    <w:rsid w:val="008A5400"/>
    <w:rsid w:val="008A59F8"/>
    <w:rsid w:val="008A5A07"/>
    <w:rsid w:val="008A61BB"/>
    <w:rsid w:val="008A663F"/>
    <w:rsid w:val="008A6699"/>
    <w:rsid w:val="008A69D1"/>
    <w:rsid w:val="008A6A94"/>
    <w:rsid w:val="008A6FAA"/>
    <w:rsid w:val="008A756A"/>
    <w:rsid w:val="008A768C"/>
    <w:rsid w:val="008A7DCE"/>
    <w:rsid w:val="008B06E2"/>
    <w:rsid w:val="008B091E"/>
    <w:rsid w:val="008B0B5A"/>
    <w:rsid w:val="008B0DD9"/>
    <w:rsid w:val="008B105D"/>
    <w:rsid w:val="008B136A"/>
    <w:rsid w:val="008B16CD"/>
    <w:rsid w:val="008B18AD"/>
    <w:rsid w:val="008B1A53"/>
    <w:rsid w:val="008B1A5D"/>
    <w:rsid w:val="008B25DF"/>
    <w:rsid w:val="008B2629"/>
    <w:rsid w:val="008B2862"/>
    <w:rsid w:val="008B2A14"/>
    <w:rsid w:val="008B4E12"/>
    <w:rsid w:val="008B5283"/>
    <w:rsid w:val="008B52B9"/>
    <w:rsid w:val="008B53BD"/>
    <w:rsid w:val="008B57F4"/>
    <w:rsid w:val="008B6C08"/>
    <w:rsid w:val="008B6FB9"/>
    <w:rsid w:val="008B7196"/>
    <w:rsid w:val="008B77CA"/>
    <w:rsid w:val="008B77D2"/>
    <w:rsid w:val="008B7839"/>
    <w:rsid w:val="008B7AA7"/>
    <w:rsid w:val="008B7BCB"/>
    <w:rsid w:val="008B7C96"/>
    <w:rsid w:val="008B7F2E"/>
    <w:rsid w:val="008C0063"/>
    <w:rsid w:val="008C01BC"/>
    <w:rsid w:val="008C03DB"/>
    <w:rsid w:val="008C0AD3"/>
    <w:rsid w:val="008C0B6F"/>
    <w:rsid w:val="008C0B8A"/>
    <w:rsid w:val="008C0CA3"/>
    <w:rsid w:val="008C0E1C"/>
    <w:rsid w:val="008C10B4"/>
    <w:rsid w:val="008C10C0"/>
    <w:rsid w:val="008C13A8"/>
    <w:rsid w:val="008C1592"/>
    <w:rsid w:val="008C1913"/>
    <w:rsid w:val="008C208B"/>
    <w:rsid w:val="008C2735"/>
    <w:rsid w:val="008C2986"/>
    <w:rsid w:val="008C2E46"/>
    <w:rsid w:val="008C2E5D"/>
    <w:rsid w:val="008C3010"/>
    <w:rsid w:val="008C3164"/>
    <w:rsid w:val="008C3263"/>
    <w:rsid w:val="008C38AF"/>
    <w:rsid w:val="008C3A7C"/>
    <w:rsid w:val="008C3ABE"/>
    <w:rsid w:val="008C3D13"/>
    <w:rsid w:val="008C3E45"/>
    <w:rsid w:val="008C4F9F"/>
    <w:rsid w:val="008C512D"/>
    <w:rsid w:val="008C65A6"/>
    <w:rsid w:val="008C6837"/>
    <w:rsid w:val="008C6BE0"/>
    <w:rsid w:val="008C6C1F"/>
    <w:rsid w:val="008C73A3"/>
    <w:rsid w:val="008C78F1"/>
    <w:rsid w:val="008C7925"/>
    <w:rsid w:val="008C79BD"/>
    <w:rsid w:val="008C7DBC"/>
    <w:rsid w:val="008C7F6F"/>
    <w:rsid w:val="008C7F82"/>
    <w:rsid w:val="008D037F"/>
    <w:rsid w:val="008D05CE"/>
    <w:rsid w:val="008D0628"/>
    <w:rsid w:val="008D0784"/>
    <w:rsid w:val="008D07C4"/>
    <w:rsid w:val="008D0988"/>
    <w:rsid w:val="008D0B55"/>
    <w:rsid w:val="008D0DC1"/>
    <w:rsid w:val="008D0E2C"/>
    <w:rsid w:val="008D0E5D"/>
    <w:rsid w:val="008D10CF"/>
    <w:rsid w:val="008D1839"/>
    <w:rsid w:val="008D2038"/>
    <w:rsid w:val="008D21FA"/>
    <w:rsid w:val="008D2E64"/>
    <w:rsid w:val="008D334D"/>
    <w:rsid w:val="008D3512"/>
    <w:rsid w:val="008D38C9"/>
    <w:rsid w:val="008D3CB0"/>
    <w:rsid w:val="008D3D52"/>
    <w:rsid w:val="008D3E1C"/>
    <w:rsid w:val="008D3E3B"/>
    <w:rsid w:val="008D48F9"/>
    <w:rsid w:val="008D4AA5"/>
    <w:rsid w:val="008D4C21"/>
    <w:rsid w:val="008D5583"/>
    <w:rsid w:val="008D5A47"/>
    <w:rsid w:val="008D5A4A"/>
    <w:rsid w:val="008D5BF5"/>
    <w:rsid w:val="008D6BB8"/>
    <w:rsid w:val="008D6D00"/>
    <w:rsid w:val="008D6ED4"/>
    <w:rsid w:val="008D73A9"/>
    <w:rsid w:val="008D7B55"/>
    <w:rsid w:val="008D7BC3"/>
    <w:rsid w:val="008E0317"/>
    <w:rsid w:val="008E08A9"/>
    <w:rsid w:val="008E0C5C"/>
    <w:rsid w:val="008E1291"/>
    <w:rsid w:val="008E17A9"/>
    <w:rsid w:val="008E1CEF"/>
    <w:rsid w:val="008E2E3B"/>
    <w:rsid w:val="008E2E7F"/>
    <w:rsid w:val="008E31BF"/>
    <w:rsid w:val="008E33B3"/>
    <w:rsid w:val="008E376C"/>
    <w:rsid w:val="008E3D1C"/>
    <w:rsid w:val="008E4E65"/>
    <w:rsid w:val="008E5802"/>
    <w:rsid w:val="008E5D98"/>
    <w:rsid w:val="008E62A7"/>
    <w:rsid w:val="008E649E"/>
    <w:rsid w:val="008E652A"/>
    <w:rsid w:val="008E6640"/>
    <w:rsid w:val="008E67A9"/>
    <w:rsid w:val="008E6DE4"/>
    <w:rsid w:val="008E705E"/>
    <w:rsid w:val="008E716B"/>
    <w:rsid w:val="008E75BD"/>
    <w:rsid w:val="008F02CD"/>
    <w:rsid w:val="008F07FF"/>
    <w:rsid w:val="008F18EE"/>
    <w:rsid w:val="008F19BA"/>
    <w:rsid w:val="008F1E9F"/>
    <w:rsid w:val="008F20A5"/>
    <w:rsid w:val="008F23E2"/>
    <w:rsid w:val="008F2498"/>
    <w:rsid w:val="008F2C76"/>
    <w:rsid w:val="008F2F69"/>
    <w:rsid w:val="008F305D"/>
    <w:rsid w:val="008F3E22"/>
    <w:rsid w:val="008F489C"/>
    <w:rsid w:val="008F4D47"/>
    <w:rsid w:val="008F56E5"/>
    <w:rsid w:val="008F5AED"/>
    <w:rsid w:val="008F5C82"/>
    <w:rsid w:val="008F5ED4"/>
    <w:rsid w:val="008F5F7E"/>
    <w:rsid w:val="008F6147"/>
    <w:rsid w:val="008F6223"/>
    <w:rsid w:val="008F6504"/>
    <w:rsid w:val="008F677D"/>
    <w:rsid w:val="008F69F0"/>
    <w:rsid w:val="008F6E94"/>
    <w:rsid w:val="008F7639"/>
    <w:rsid w:val="00901323"/>
    <w:rsid w:val="0090163B"/>
    <w:rsid w:val="00901A43"/>
    <w:rsid w:val="00901BE5"/>
    <w:rsid w:val="00901EDD"/>
    <w:rsid w:val="0090253B"/>
    <w:rsid w:val="0090279F"/>
    <w:rsid w:val="00902B54"/>
    <w:rsid w:val="009030E3"/>
    <w:rsid w:val="00903230"/>
    <w:rsid w:val="00903388"/>
    <w:rsid w:val="0090380D"/>
    <w:rsid w:val="00903EF4"/>
    <w:rsid w:val="00904598"/>
    <w:rsid w:val="009045EC"/>
    <w:rsid w:val="00904833"/>
    <w:rsid w:val="009049BE"/>
    <w:rsid w:val="00904D25"/>
    <w:rsid w:val="00905293"/>
    <w:rsid w:val="009052F4"/>
    <w:rsid w:val="00905704"/>
    <w:rsid w:val="00905A49"/>
    <w:rsid w:val="00905E8B"/>
    <w:rsid w:val="0090641E"/>
    <w:rsid w:val="00906519"/>
    <w:rsid w:val="00906BE7"/>
    <w:rsid w:val="00906D9F"/>
    <w:rsid w:val="00907102"/>
    <w:rsid w:val="00907EFA"/>
    <w:rsid w:val="0091025A"/>
    <w:rsid w:val="00911361"/>
    <w:rsid w:val="009113C4"/>
    <w:rsid w:val="00911CD9"/>
    <w:rsid w:val="00911F94"/>
    <w:rsid w:val="00911FAD"/>
    <w:rsid w:val="009126A0"/>
    <w:rsid w:val="00912E24"/>
    <w:rsid w:val="00913022"/>
    <w:rsid w:val="00913517"/>
    <w:rsid w:val="0091366B"/>
    <w:rsid w:val="009138AD"/>
    <w:rsid w:val="0091424C"/>
    <w:rsid w:val="0091469B"/>
    <w:rsid w:val="00914DE2"/>
    <w:rsid w:val="009152F3"/>
    <w:rsid w:val="00915D06"/>
    <w:rsid w:val="00915E0B"/>
    <w:rsid w:val="00916000"/>
    <w:rsid w:val="0091628E"/>
    <w:rsid w:val="009164A9"/>
    <w:rsid w:val="00916AEC"/>
    <w:rsid w:val="00916E39"/>
    <w:rsid w:val="00917141"/>
    <w:rsid w:val="00917462"/>
    <w:rsid w:val="009178DF"/>
    <w:rsid w:val="00917BC9"/>
    <w:rsid w:val="00920973"/>
    <w:rsid w:val="00920AF9"/>
    <w:rsid w:val="00920CDD"/>
    <w:rsid w:val="00921333"/>
    <w:rsid w:val="00921AB9"/>
    <w:rsid w:val="00921B53"/>
    <w:rsid w:val="00921B66"/>
    <w:rsid w:val="00922381"/>
    <w:rsid w:val="009223A8"/>
    <w:rsid w:val="009223D3"/>
    <w:rsid w:val="00922B9F"/>
    <w:rsid w:val="00922E72"/>
    <w:rsid w:val="00923055"/>
    <w:rsid w:val="00924407"/>
    <w:rsid w:val="00924A2C"/>
    <w:rsid w:val="00924B59"/>
    <w:rsid w:val="00924D6F"/>
    <w:rsid w:val="00924DFA"/>
    <w:rsid w:val="009253D5"/>
    <w:rsid w:val="009253F4"/>
    <w:rsid w:val="00925FA1"/>
    <w:rsid w:val="0092606C"/>
    <w:rsid w:val="0092630D"/>
    <w:rsid w:val="00926580"/>
    <w:rsid w:val="009266DD"/>
    <w:rsid w:val="0092675E"/>
    <w:rsid w:val="00926A5E"/>
    <w:rsid w:val="00926E39"/>
    <w:rsid w:val="00927605"/>
    <w:rsid w:val="00927EA1"/>
    <w:rsid w:val="0093021F"/>
    <w:rsid w:val="00930A59"/>
    <w:rsid w:val="0093190A"/>
    <w:rsid w:val="00931A15"/>
    <w:rsid w:val="00931B90"/>
    <w:rsid w:val="00931C35"/>
    <w:rsid w:val="00931F23"/>
    <w:rsid w:val="009321C8"/>
    <w:rsid w:val="009326D5"/>
    <w:rsid w:val="00933093"/>
    <w:rsid w:val="00933606"/>
    <w:rsid w:val="00933698"/>
    <w:rsid w:val="009338A0"/>
    <w:rsid w:val="00933C44"/>
    <w:rsid w:val="009340CD"/>
    <w:rsid w:val="00934451"/>
    <w:rsid w:val="00934974"/>
    <w:rsid w:val="00934F5D"/>
    <w:rsid w:val="0093550E"/>
    <w:rsid w:val="00935C04"/>
    <w:rsid w:val="00935EEA"/>
    <w:rsid w:val="00936365"/>
    <w:rsid w:val="00936D8D"/>
    <w:rsid w:val="00936F4F"/>
    <w:rsid w:val="009379CA"/>
    <w:rsid w:val="0094003E"/>
    <w:rsid w:val="00940265"/>
    <w:rsid w:val="00940293"/>
    <w:rsid w:val="00940ADF"/>
    <w:rsid w:val="00940BA1"/>
    <w:rsid w:val="00940F0D"/>
    <w:rsid w:val="00941312"/>
    <w:rsid w:val="00941ABE"/>
    <w:rsid w:val="009422D2"/>
    <w:rsid w:val="00942477"/>
    <w:rsid w:val="00942B5F"/>
    <w:rsid w:val="00942C2F"/>
    <w:rsid w:val="00942E1C"/>
    <w:rsid w:val="00942E60"/>
    <w:rsid w:val="00942ECF"/>
    <w:rsid w:val="009433E5"/>
    <w:rsid w:val="009436C1"/>
    <w:rsid w:val="00943F68"/>
    <w:rsid w:val="00944086"/>
    <w:rsid w:val="00944747"/>
    <w:rsid w:val="00945226"/>
    <w:rsid w:val="00945A31"/>
    <w:rsid w:val="00945CE6"/>
    <w:rsid w:val="00946487"/>
    <w:rsid w:val="0094754C"/>
    <w:rsid w:val="0094772A"/>
    <w:rsid w:val="00950325"/>
    <w:rsid w:val="00950F70"/>
    <w:rsid w:val="00951B67"/>
    <w:rsid w:val="00951D09"/>
    <w:rsid w:val="00951DD0"/>
    <w:rsid w:val="00952DD6"/>
    <w:rsid w:val="00953372"/>
    <w:rsid w:val="00953AC3"/>
    <w:rsid w:val="00953C7D"/>
    <w:rsid w:val="00953E3D"/>
    <w:rsid w:val="00953EF3"/>
    <w:rsid w:val="009543A8"/>
    <w:rsid w:val="00954C40"/>
    <w:rsid w:val="00955D15"/>
    <w:rsid w:val="00955F15"/>
    <w:rsid w:val="00956125"/>
    <w:rsid w:val="0095632B"/>
    <w:rsid w:val="00956354"/>
    <w:rsid w:val="0095668D"/>
    <w:rsid w:val="0095690F"/>
    <w:rsid w:val="00956F49"/>
    <w:rsid w:val="00956F52"/>
    <w:rsid w:val="00957243"/>
    <w:rsid w:val="009578C0"/>
    <w:rsid w:val="00960060"/>
    <w:rsid w:val="0096028D"/>
    <w:rsid w:val="009605D4"/>
    <w:rsid w:val="00960746"/>
    <w:rsid w:val="009615A5"/>
    <w:rsid w:val="00962081"/>
    <w:rsid w:val="009622EF"/>
    <w:rsid w:val="0096231B"/>
    <w:rsid w:val="00962414"/>
    <w:rsid w:val="009624BE"/>
    <w:rsid w:val="00962514"/>
    <w:rsid w:val="0096268E"/>
    <w:rsid w:val="009626D2"/>
    <w:rsid w:val="00963020"/>
    <w:rsid w:val="00963259"/>
    <w:rsid w:val="00963288"/>
    <w:rsid w:val="009635DA"/>
    <w:rsid w:val="00963C7C"/>
    <w:rsid w:val="00963F2C"/>
    <w:rsid w:val="0096420B"/>
    <w:rsid w:val="0096448D"/>
    <w:rsid w:val="0096490E"/>
    <w:rsid w:val="00964EE2"/>
    <w:rsid w:val="00965413"/>
    <w:rsid w:val="00965E40"/>
    <w:rsid w:val="009661AC"/>
    <w:rsid w:val="0096637F"/>
    <w:rsid w:val="00966FEB"/>
    <w:rsid w:val="0096709C"/>
    <w:rsid w:val="0096713A"/>
    <w:rsid w:val="009671A7"/>
    <w:rsid w:val="009673FD"/>
    <w:rsid w:val="009676EA"/>
    <w:rsid w:val="009678B4"/>
    <w:rsid w:val="00967964"/>
    <w:rsid w:val="009701A9"/>
    <w:rsid w:val="009702BA"/>
    <w:rsid w:val="00970F77"/>
    <w:rsid w:val="00971004"/>
    <w:rsid w:val="009711B5"/>
    <w:rsid w:val="009717F4"/>
    <w:rsid w:val="009720BF"/>
    <w:rsid w:val="00972559"/>
    <w:rsid w:val="009725A2"/>
    <w:rsid w:val="00972BE1"/>
    <w:rsid w:val="00973ABD"/>
    <w:rsid w:val="00974884"/>
    <w:rsid w:val="00974B2B"/>
    <w:rsid w:val="00975007"/>
    <w:rsid w:val="009756B6"/>
    <w:rsid w:val="0097574C"/>
    <w:rsid w:val="009762BD"/>
    <w:rsid w:val="00976647"/>
    <w:rsid w:val="00976BE8"/>
    <w:rsid w:val="00976C0D"/>
    <w:rsid w:val="00976DB0"/>
    <w:rsid w:val="00977046"/>
    <w:rsid w:val="00977E25"/>
    <w:rsid w:val="00977F41"/>
    <w:rsid w:val="00977FD9"/>
    <w:rsid w:val="00980029"/>
    <w:rsid w:val="009804C1"/>
    <w:rsid w:val="00980549"/>
    <w:rsid w:val="00980695"/>
    <w:rsid w:val="0098098C"/>
    <w:rsid w:val="00981355"/>
    <w:rsid w:val="00981538"/>
    <w:rsid w:val="009817B2"/>
    <w:rsid w:val="00981C59"/>
    <w:rsid w:val="00982064"/>
    <w:rsid w:val="00982080"/>
    <w:rsid w:val="0098254F"/>
    <w:rsid w:val="00982CDF"/>
    <w:rsid w:val="00982D10"/>
    <w:rsid w:val="009834A3"/>
    <w:rsid w:val="00983A44"/>
    <w:rsid w:val="00984012"/>
    <w:rsid w:val="00984015"/>
    <w:rsid w:val="00984356"/>
    <w:rsid w:val="00984BB1"/>
    <w:rsid w:val="0098628D"/>
    <w:rsid w:val="0098653D"/>
    <w:rsid w:val="009867DD"/>
    <w:rsid w:val="0098681E"/>
    <w:rsid w:val="00986986"/>
    <w:rsid w:val="00986F26"/>
    <w:rsid w:val="00986FE3"/>
    <w:rsid w:val="00987741"/>
    <w:rsid w:val="00990012"/>
    <w:rsid w:val="009901B7"/>
    <w:rsid w:val="009913D3"/>
    <w:rsid w:val="00991AEC"/>
    <w:rsid w:val="009920DC"/>
    <w:rsid w:val="00992359"/>
    <w:rsid w:val="00992B9C"/>
    <w:rsid w:val="0099309B"/>
    <w:rsid w:val="00993C12"/>
    <w:rsid w:val="0099478D"/>
    <w:rsid w:val="00994AC8"/>
    <w:rsid w:val="00994E69"/>
    <w:rsid w:val="00995493"/>
    <w:rsid w:val="0099651B"/>
    <w:rsid w:val="00996872"/>
    <w:rsid w:val="0099695C"/>
    <w:rsid w:val="00997707"/>
    <w:rsid w:val="00997F3D"/>
    <w:rsid w:val="009A012A"/>
    <w:rsid w:val="009A0145"/>
    <w:rsid w:val="009A0474"/>
    <w:rsid w:val="009A0ACC"/>
    <w:rsid w:val="009A1A0D"/>
    <w:rsid w:val="009A25CB"/>
    <w:rsid w:val="009A29BE"/>
    <w:rsid w:val="009A2A69"/>
    <w:rsid w:val="009A2BA7"/>
    <w:rsid w:val="009A2D40"/>
    <w:rsid w:val="009A2EDC"/>
    <w:rsid w:val="009A2F75"/>
    <w:rsid w:val="009A30D3"/>
    <w:rsid w:val="009A3704"/>
    <w:rsid w:val="009A38BB"/>
    <w:rsid w:val="009A4581"/>
    <w:rsid w:val="009A45A4"/>
    <w:rsid w:val="009A48EA"/>
    <w:rsid w:val="009A4947"/>
    <w:rsid w:val="009A5882"/>
    <w:rsid w:val="009A59E5"/>
    <w:rsid w:val="009A5C93"/>
    <w:rsid w:val="009A6228"/>
    <w:rsid w:val="009A6536"/>
    <w:rsid w:val="009A72AA"/>
    <w:rsid w:val="009B00AE"/>
    <w:rsid w:val="009B07B1"/>
    <w:rsid w:val="009B0C30"/>
    <w:rsid w:val="009B101B"/>
    <w:rsid w:val="009B1596"/>
    <w:rsid w:val="009B1A9C"/>
    <w:rsid w:val="009B1B84"/>
    <w:rsid w:val="009B1D96"/>
    <w:rsid w:val="009B26AB"/>
    <w:rsid w:val="009B294B"/>
    <w:rsid w:val="009B3C2F"/>
    <w:rsid w:val="009B40A6"/>
    <w:rsid w:val="009B4DB6"/>
    <w:rsid w:val="009B52EE"/>
    <w:rsid w:val="009B547F"/>
    <w:rsid w:val="009B55C5"/>
    <w:rsid w:val="009B59B3"/>
    <w:rsid w:val="009B5A69"/>
    <w:rsid w:val="009B5E6E"/>
    <w:rsid w:val="009B6273"/>
    <w:rsid w:val="009B6421"/>
    <w:rsid w:val="009B64E7"/>
    <w:rsid w:val="009B6736"/>
    <w:rsid w:val="009B6D54"/>
    <w:rsid w:val="009C01AC"/>
    <w:rsid w:val="009C03AE"/>
    <w:rsid w:val="009C0A82"/>
    <w:rsid w:val="009C0C3B"/>
    <w:rsid w:val="009C11C4"/>
    <w:rsid w:val="009C1C60"/>
    <w:rsid w:val="009C2068"/>
    <w:rsid w:val="009C3235"/>
    <w:rsid w:val="009C33B1"/>
    <w:rsid w:val="009C38D0"/>
    <w:rsid w:val="009C49B8"/>
    <w:rsid w:val="009C4A45"/>
    <w:rsid w:val="009C4DB4"/>
    <w:rsid w:val="009C5818"/>
    <w:rsid w:val="009C5869"/>
    <w:rsid w:val="009C58FF"/>
    <w:rsid w:val="009C7BDE"/>
    <w:rsid w:val="009D0145"/>
    <w:rsid w:val="009D02B1"/>
    <w:rsid w:val="009D0CAA"/>
    <w:rsid w:val="009D17DB"/>
    <w:rsid w:val="009D1B70"/>
    <w:rsid w:val="009D1CE8"/>
    <w:rsid w:val="009D1E73"/>
    <w:rsid w:val="009D2241"/>
    <w:rsid w:val="009D2517"/>
    <w:rsid w:val="009D2966"/>
    <w:rsid w:val="009D2EBA"/>
    <w:rsid w:val="009D321E"/>
    <w:rsid w:val="009D330D"/>
    <w:rsid w:val="009D3C28"/>
    <w:rsid w:val="009D488A"/>
    <w:rsid w:val="009D4DF3"/>
    <w:rsid w:val="009D514D"/>
    <w:rsid w:val="009D540C"/>
    <w:rsid w:val="009D6074"/>
    <w:rsid w:val="009D670F"/>
    <w:rsid w:val="009D6F59"/>
    <w:rsid w:val="009D717F"/>
    <w:rsid w:val="009E0A63"/>
    <w:rsid w:val="009E1539"/>
    <w:rsid w:val="009E1D0C"/>
    <w:rsid w:val="009E1D6C"/>
    <w:rsid w:val="009E243F"/>
    <w:rsid w:val="009E264A"/>
    <w:rsid w:val="009E2982"/>
    <w:rsid w:val="009E2B05"/>
    <w:rsid w:val="009E2FD2"/>
    <w:rsid w:val="009E3396"/>
    <w:rsid w:val="009E3B5C"/>
    <w:rsid w:val="009E3C98"/>
    <w:rsid w:val="009E3F44"/>
    <w:rsid w:val="009E41A5"/>
    <w:rsid w:val="009E46D4"/>
    <w:rsid w:val="009E475D"/>
    <w:rsid w:val="009E5281"/>
    <w:rsid w:val="009E55C9"/>
    <w:rsid w:val="009E55CC"/>
    <w:rsid w:val="009E566F"/>
    <w:rsid w:val="009E59B4"/>
    <w:rsid w:val="009E5B8D"/>
    <w:rsid w:val="009E60B8"/>
    <w:rsid w:val="009E640C"/>
    <w:rsid w:val="009E643B"/>
    <w:rsid w:val="009E6C10"/>
    <w:rsid w:val="009E6D7F"/>
    <w:rsid w:val="009E6EB6"/>
    <w:rsid w:val="009E75A6"/>
    <w:rsid w:val="009F0218"/>
    <w:rsid w:val="009F06AC"/>
    <w:rsid w:val="009F0CD5"/>
    <w:rsid w:val="009F1456"/>
    <w:rsid w:val="009F1CEA"/>
    <w:rsid w:val="009F251B"/>
    <w:rsid w:val="009F3016"/>
    <w:rsid w:val="009F32A7"/>
    <w:rsid w:val="009F3716"/>
    <w:rsid w:val="009F3AA9"/>
    <w:rsid w:val="009F4609"/>
    <w:rsid w:val="009F5165"/>
    <w:rsid w:val="009F5391"/>
    <w:rsid w:val="009F5CD6"/>
    <w:rsid w:val="009F5F09"/>
    <w:rsid w:val="009F6214"/>
    <w:rsid w:val="009F6A6F"/>
    <w:rsid w:val="009F6A84"/>
    <w:rsid w:val="009F6CEF"/>
    <w:rsid w:val="009F7074"/>
    <w:rsid w:val="009F716B"/>
    <w:rsid w:val="009F71AB"/>
    <w:rsid w:val="009F7A63"/>
    <w:rsid w:val="009F7C9A"/>
    <w:rsid w:val="00A000B5"/>
    <w:rsid w:val="00A00191"/>
    <w:rsid w:val="00A0021C"/>
    <w:rsid w:val="00A0027C"/>
    <w:rsid w:val="00A0065D"/>
    <w:rsid w:val="00A00C16"/>
    <w:rsid w:val="00A00F82"/>
    <w:rsid w:val="00A0101B"/>
    <w:rsid w:val="00A0188E"/>
    <w:rsid w:val="00A018E8"/>
    <w:rsid w:val="00A01FBA"/>
    <w:rsid w:val="00A02561"/>
    <w:rsid w:val="00A028AB"/>
    <w:rsid w:val="00A02D9D"/>
    <w:rsid w:val="00A031FD"/>
    <w:rsid w:val="00A03DC9"/>
    <w:rsid w:val="00A043E6"/>
    <w:rsid w:val="00A0525F"/>
    <w:rsid w:val="00A054DA"/>
    <w:rsid w:val="00A05574"/>
    <w:rsid w:val="00A05E92"/>
    <w:rsid w:val="00A0626C"/>
    <w:rsid w:val="00A063AB"/>
    <w:rsid w:val="00A06ABB"/>
    <w:rsid w:val="00A07A0C"/>
    <w:rsid w:val="00A07D72"/>
    <w:rsid w:val="00A10431"/>
    <w:rsid w:val="00A11497"/>
    <w:rsid w:val="00A119BA"/>
    <w:rsid w:val="00A11D23"/>
    <w:rsid w:val="00A12D58"/>
    <w:rsid w:val="00A13AC9"/>
    <w:rsid w:val="00A14392"/>
    <w:rsid w:val="00A146D2"/>
    <w:rsid w:val="00A14713"/>
    <w:rsid w:val="00A14751"/>
    <w:rsid w:val="00A15954"/>
    <w:rsid w:val="00A15E18"/>
    <w:rsid w:val="00A16110"/>
    <w:rsid w:val="00A16FE7"/>
    <w:rsid w:val="00A1730D"/>
    <w:rsid w:val="00A173D2"/>
    <w:rsid w:val="00A1765D"/>
    <w:rsid w:val="00A1790B"/>
    <w:rsid w:val="00A17D5E"/>
    <w:rsid w:val="00A20190"/>
    <w:rsid w:val="00A2094B"/>
    <w:rsid w:val="00A21294"/>
    <w:rsid w:val="00A21585"/>
    <w:rsid w:val="00A2214E"/>
    <w:rsid w:val="00A223B0"/>
    <w:rsid w:val="00A2250C"/>
    <w:rsid w:val="00A226EE"/>
    <w:rsid w:val="00A227CF"/>
    <w:rsid w:val="00A22C8F"/>
    <w:rsid w:val="00A234D1"/>
    <w:rsid w:val="00A237A3"/>
    <w:rsid w:val="00A23899"/>
    <w:rsid w:val="00A23C9F"/>
    <w:rsid w:val="00A23E6D"/>
    <w:rsid w:val="00A24175"/>
    <w:rsid w:val="00A24696"/>
    <w:rsid w:val="00A248A9"/>
    <w:rsid w:val="00A253EB"/>
    <w:rsid w:val="00A255E9"/>
    <w:rsid w:val="00A25982"/>
    <w:rsid w:val="00A26230"/>
    <w:rsid w:val="00A268B5"/>
    <w:rsid w:val="00A2773A"/>
    <w:rsid w:val="00A30421"/>
    <w:rsid w:val="00A3070A"/>
    <w:rsid w:val="00A309A5"/>
    <w:rsid w:val="00A30B61"/>
    <w:rsid w:val="00A31815"/>
    <w:rsid w:val="00A319F9"/>
    <w:rsid w:val="00A31D65"/>
    <w:rsid w:val="00A3235F"/>
    <w:rsid w:val="00A3319E"/>
    <w:rsid w:val="00A336B1"/>
    <w:rsid w:val="00A3390F"/>
    <w:rsid w:val="00A33F7A"/>
    <w:rsid w:val="00A34B0E"/>
    <w:rsid w:val="00A34B66"/>
    <w:rsid w:val="00A34CF4"/>
    <w:rsid w:val="00A352B3"/>
    <w:rsid w:val="00A352EB"/>
    <w:rsid w:val="00A35D07"/>
    <w:rsid w:val="00A35E57"/>
    <w:rsid w:val="00A35ECD"/>
    <w:rsid w:val="00A36159"/>
    <w:rsid w:val="00A367DA"/>
    <w:rsid w:val="00A3702D"/>
    <w:rsid w:val="00A373BD"/>
    <w:rsid w:val="00A37525"/>
    <w:rsid w:val="00A3766B"/>
    <w:rsid w:val="00A37826"/>
    <w:rsid w:val="00A37857"/>
    <w:rsid w:val="00A3787F"/>
    <w:rsid w:val="00A3789C"/>
    <w:rsid w:val="00A37A87"/>
    <w:rsid w:val="00A37ECD"/>
    <w:rsid w:val="00A37F0A"/>
    <w:rsid w:val="00A404CF"/>
    <w:rsid w:val="00A407A6"/>
    <w:rsid w:val="00A40DFB"/>
    <w:rsid w:val="00A4143E"/>
    <w:rsid w:val="00A41459"/>
    <w:rsid w:val="00A415DB"/>
    <w:rsid w:val="00A417C4"/>
    <w:rsid w:val="00A4187C"/>
    <w:rsid w:val="00A41DA5"/>
    <w:rsid w:val="00A41FB4"/>
    <w:rsid w:val="00A4223D"/>
    <w:rsid w:val="00A4229F"/>
    <w:rsid w:val="00A424FE"/>
    <w:rsid w:val="00A42B52"/>
    <w:rsid w:val="00A436C5"/>
    <w:rsid w:val="00A440C5"/>
    <w:rsid w:val="00A44AF0"/>
    <w:rsid w:val="00A45952"/>
    <w:rsid w:val="00A45A37"/>
    <w:rsid w:val="00A45BCF"/>
    <w:rsid w:val="00A45E05"/>
    <w:rsid w:val="00A46CF1"/>
    <w:rsid w:val="00A470AA"/>
    <w:rsid w:val="00A47163"/>
    <w:rsid w:val="00A473B0"/>
    <w:rsid w:val="00A47707"/>
    <w:rsid w:val="00A50697"/>
    <w:rsid w:val="00A50B18"/>
    <w:rsid w:val="00A51231"/>
    <w:rsid w:val="00A51640"/>
    <w:rsid w:val="00A51929"/>
    <w:rsid w:val="00A51B42"/>
    <w:rsid w:val="00A520F7"/>
    <w:rsid w:val="00A52348"/>
    <w:rsid w:val="00A53018"/>
    <w:rsid w:val="00A53406"/>
    <w:rsid w:val="00A539A3"/>
    <w:rsid w:val="00A53C38"/>
    <w:rsid w:val="00A53D9D"/>
    <w:rsid w:val="00A5414E"/>
    <w:rsid w:val="00A5496E"/>
    <w:rsid w:val="00A54BE8"/>
    <w:rsid w:val="00A54DEF"/>
    <w:rsid w:val="00A552ED"/>
    <w:rsid w:val="00A55D92"/>
    <w:rsid w:val="00A55F2F"/>
    <w:rsid w:val="00A55F85"/>
    <w:rsid w:val="00A569B7"/>
    <w:rsid w:val="00A56A49"/>
    <w:rsid w:val="00A56AED"/>
    <w:rsid w:val="00A572CD"/>
    <w:rsid w:val="00A57B0B"/>
    <w:rsid w:val="00A57C1C"/>
    <w:rsid w:val="00A60294"/>
    <w:rsid w:val="00A61529"/>
    <w:rsid w:val="00A62BCD"/>
    <w:rsid w:val="00A62D3A"/>
    <w:rsid w:val="00A6404D"/>
    <w:rsid w:val="00A649F3"/>
    <w:rsid w:val="00A64C28"/>
    <w:rsid w:val="00A64D7F"/>
    <w:rsid w:val="00A65406"/>
    <w:rsid w:val="00A65857"/>
    <w:rsid w:val="00A65ED4"/>
    <w:rsid w:val="00A66138"/>
    <w:rsid w:val="00A6614C"/>
    <w:rsid w:val="00A667CF"/>
    <w:rsid w:val="00A66875"/>
    <w:rsid w:val="00A66913"/>
    <w:rsid w:val="00A6695F"/>
    <w:rsid w:val="00A66AAD"/>
    <w:rsid w:val="00A67364"/>
    <w:rsid w:val="00A677CC"/>
    <w:rsid w:val="00A67972"/>
    <w:rsid w:val="00A70264"/>
    <w:rsid w:val="00A7049F"/>
    <w:rsid w:val="00A7122A"/>
    <w:rsid w:val="00A717A0"/>
    <w:rsid w:val="00A71A6C"/>
    <w:rsid w:val="00A71B70"/>
    <w:rsid w:val="00A71F4A"/>
    <w:rsid w:val="00A72112"/>
    <w:rsid w:val="00A729DF"/>
    <w:rsid w:val="00A72B6F"/>
    <w:rsid w:val="00A72CC9"/>
    <w:rsid w:val="00A72FB0"/>
    <w:rsid w:val="00A736C1"/>
    <w:rsid w:val="00A7370C"/>
    <w:rsid w:val="00A73B1F"/>
    <w:rsid w:val="00A73B54"/>
    <w:rsid w:val="00A73CEE"/>
    <w:rsid w:val="00A73D93"/>
    <w:rsid w:val="00A73DBE"/>
    <w:rsid w:val="00A7400C"/>
    <w:rsid w:val="00A74080"/>
    <w:rsid w:val="00A743B4"/>
    <w:rsid w:val="00A7450C"/>
    <w:rsid w:val="00A748C2"/>
    <w:rsid w:val="00A75055"/>
    <w:rsid w:val="00A75099"/>
    <w:rsid w:val="00A75231"/>
    <w:rsid w:val="00A7569C"/>
    <w:rsid w:val="00A75ADF"/>
    <w:rsid w:val="00A75BCA"/>
    <w:rsid w:val="00A76499"/>
    <w:rsid w:val="00A76D1A"/>
    <w:rsid w:val="00A76EEA"/>
    <w:rsid w:val="00A774B7"/>
    <w:rsid w:val="00A77650"/>
    <w:rsid w:val="00A80455"/>
    <w:rsid w:val="00A80B5B"/>
    <w:rsid w:val="00A81B22"/>
    <w:rsid w:val="00A81BE7"/>
    <w:rsid w:val="00A81F1D"/>
    <w:rsid w:val="00A82354"/>
    <w:rsid w:val="00A82377"/>
    <w:rsid w:val="00A82A6C"/>
    <w:rsid w:val="00A82DDD"/>
    <w:rsid w:val="00A82E33"/>
    <w:rsid w:val="00A831C2"/>
    <w:rsid w:val="00A83BE3"/>
    <w:rsid w:val="00A843A9"/>
    <w:rsid w:val="00A84636"/>
    <w:rsid w:val="00A84998"/>
    <w:rsid w:val="00A8510D"/>
    <w:rsid w:val="00A8540D"/>
    <w:rsid w:val="00A858E7"/>
    <w:rsid w:val="00A85BBA"/>
    <w:rsid w:val="00A85BD6"/>
    <w:rsid w:val="00A85DAB"/>
    <w:rsid w:val="00A85DDA"/>
    <w:rsid w:val="00A86000"/>
    <w:rsid w:val="00A861CC"/>
    <w:rsid w:val="00A862B1"/>
    <w:rsid w:val="00A87601"/>
    <w:rsid w:val="00A87AC5"/>
    <w:rsid w:val="00A87E27"/>
    <w:rsid w:val="00A90521"/>
    <w:rsid w:val="00A90648"/>
    <w:rsid w:val="00A90C60"/>
    <w:rsid w:val="00A91556"/>
    <w:rsid w:val="00A92058"/>
    <w:rsid w:val="00A9261F"/>
    <w:rsid w:val="00A92FA5"/>
    <w:rsid w:val="00A93564"/>
    <w:rsid w:val="00A93621"/>
    <w:rsid w:val="00A93841"/>
    <w:rsid w:val="00A93DC3"/>
    <w:rsid w:val="00A93E4D"/>
    <w:rsid w:val="00A941BA"/>
    <w:rsid w:val="00A94AE7"/>
    <w:rsid w:val="00A94C99"/>
    <w:rsid w:val="00A950BE"/>
    <w:rsid w:val="00A95A02"/>
    <w:rsid w:val="00A95A4D"/>
    <w:rsid w:val="00A95C6B"/>
    <w:rsid w:val="00A95CD9"/>
    <w:rsid w:val="00A960DD"/>
    <w:rsid w:val="00A96F5D"/>
    <w:rsid w:val="00A97731"/>
    <w:rsid w:val="00A97F4A"/>
    <w:rsid w:val="00AA0A14"/>
    <w:rsid w:val="00AA0AB9"/>
    <w:rsid w:val="00AA0B85"/>
    <w:rsid w:val="00AA183E"/>
    <w:rsid w:val="00AA1852"/>
    <w:rsid w:val="00AA19FB"/>
    <w:rsid w:val="00AA1B06"/>
    <w:rsid w:val="00AA1EFE"/>
    <w:rsid w:val="00AA2A06"/>
    <w:rsid w:val="00AA3008"/>
    <w:rsid w:val="00AA32D8"/>
    <w:rsid w:val="00AA3B8D"/>
    <w:rsid w:val="00AA3DBF"/>
    <w:rsid w:val="00AA4141"/>
    <w:rsid w:val="00AA4569"/>
    <w:rsid w:val="00AA4F2A"/>
    <w:rsid w:val="00AA5504"/>
    <w:rsid w:val="00AA6039"/>
    <w:rsid w:val="00AA607A"/>
    <w:rsid w:val="00AA7DDE"/>
    <w:rsid w:val="00AB0388"/>
    <w:rsid w:val="00AB0569"/>
    <w:rsid w:val="00AB059D"/>
    <w:rsid w:val="00AB07AB"/>
    <w:rsid w:val="00AB0C81"/>
    <w:rsid w:val="00AB0FBA"/>
    <w:rsid w:val="00AB1093"/>
    <w:rsid w:val="00AB1283"/>
    <w:rsid w:val="00AB18F5"/>
    <w:rsid w:val="00AB22E4"/>
    <w:rsid w:val="00AB266D"/>
    <w:rsid w:val="00AB341B"/>
    <w:rsid w:val="00AB3443"/>
    <w:rsid w:val="00AB344A"/>
    <w:rsid w:val="00AB35E5"/>
    <w:rsid w:val="00AB45F2"/>
    <w:rsid w:val="00AB4671"/>
    <w:rsid w:val="00AB48CC"/>
    <w:rsid w:val="00AB4B15"/>
    <w:rsid w:val="00AB4CC4"/>
    <w:rsid w:val="00AB5269"/>
    <w:rsid w:val="00AB54C5"/>
    <w:rsid w:val="00AB582B"/>
    <w:rsid w:val="00AB5EF2"/>
    <w:rsid w:val="00AB62D6"/>
    <w:rsid w:val="00AB63BF"/>
    <w:rsid w:val="00AB6DED"/>
    <w:rsid w:val="00AB7534"/>
    <w:rsid w:val="00AB761D"/>
    <w:rsid w:val="00AC020D"/>
    <w:rsid w:val="00AC0527"/>
    <w:rsid w:val="00AC099F"/>
    <w:rsid w:val="00AC0C27"/>
    <w:rsid w:val="00AC0D58"/>
    <w:rsid w:val="00AC11A6"/>
    <w:rsid w:val="00AC13FB"/>
    <w:rsid w:val="00AC1833"/>
    <w:rsid w:val="00AC1CAC"/>
    <w:rsid w:val="00AC1DB8"/>
    <w:rsid w:val="00AC1E16"/>
    <w:rsid w:val="00AC29DC"/>
    <w:rsid w:val="00AC2ACD"/>
    <w:rsid w:val="00AC3CFE"/>
    <w:rsid w:val="00AC3E4E"/>
    <w:rsid w:val="00AC43FD"/>
    <w:rsid w:val="00AC5192"/>
    <w:rsid w:val="00AC526A"/>
    <w:rsid w:val="00AC52FB"/>
    <w:rsid w:val="00AC58EC"/>
    <w:rsid w:val="00AC6189"/>
    <w:rsid w:val="00AC61BE"/>
    <w:rsid w:val="00AC7161"/>
    <w:rsid w:val="00AC739F"/>
    <w:rsid w:val="00AC74E5"/>
    <w:rsid w:val="00AC7598"/>
    <w:rsid w:val="00AC7953"/>
    <w:rsid w:val="00AC7AEB"/>
    <w:rsid w:val="00AC7BE7"/>
    <w:rsid w:val="00AC7BFD"/>
    <w:rsid w:val="00AD01CD"/>
    <w:rsid w:val="00AD039F"/>
    <w:rsid w:val="00AD0928"/>
    <w:rsid w:val="00AD144A"/>
    <w:rsid w:val="00AD245A"/>
    <w:rsid w:val="00AD2781"/>
    <w:rsid w:val="00AD2F63"/>
    <w:rsid w:val="00AD3629"/>
    <w:rsid w:val="00AD3973"/>
    <w:rsid w:val="00AD4734"/>
    <w:rsid w:val="00AD4898"/>
    <w:rsid w:val="00AD5260"/>
    <w:rsid w:val="00AD582B"/>
    <w:rsid w:val="00AD5E0D"/>
    <w:rsid w:val="00AD639B"/>
    <w:rsid w:val="00AD735B"/>
    <w:rsid w:val="00AD74B1"/>
    <w:rsid w:val="00AD7B61"/>
    <w:rsid w:val="00AD7CEA"/>
    <w:rsid w:val="00AD7D82"/>
    <w:rsid w:val="00AE035B"/>
    <w:rsid w:val="00AE03C8"/>
    <w:rsid w:val="00AE0513"/>
    <w:rsid w:val="00AE073C"/>
    <w:rsid w:val="00AE07C3"/>
    <w:rsid w:val="00AE0A70"/>
    <w:rsid w:val="00AE123F"/>
    <w:rsid w:val="00AE134B"/>
    <w:rsid w:val="00AE13A9"/>
    <w:rsid w:val="00AE164F"/>
    <w:rsid w:val="00AE1DCC"/>
    <w:rsid w:val="00AE2049"/>
    <w:rsid w:val="00AE2B05"/>
    <w:rsid w:val="00AE2CE0"/>
    <w:rsid w:val="00AE335F"/>
    <w:rsid w:val="00AE3583"/>
    <w:rsid w:val="00AE3A35"/>
    <w:rsid w:val="00AE3D35"/>
    <w:rsid w:val="00AE4239"/>
    <w:rsid w:val="00AE4397"/>
    <w:rsid w:val="00AE448B"/>
    <w:rsid w:val="00AE4D39"/>
    <w:rsid w:val="00AE500B"/>
    <w:rsid w:val="00AE5C57"/>
    <w:rsid w:val="00AE6D8A"/>
    <w:rsid w:val="00AE78FA"/>
    <w:rsid w:val="00AE7AFC"/>
    <w:rsid w:val="00AF1297"/>
    <w:rsid w:val="00AF1950"/>
    <w:rsid w:val="00AF245E"/>
    <w:rsid w:val="00AF303A"/>
    <w:rsid w:val="00AF3609"/>
    <w:rsid w:val="00AF3966"/>
    <w:rsid w:val="00AF3CCA"/>
    <w:rsid w:val="00AF3EEF"/>
    <w:rsid w:val="00AF477A"/>
    <w:rsid w:val="00AF4D9F"/>
    <w:rsid w:val="00AF4E1C"/>
    <w:rsid w:val="00AF51DE"/>
    <w:rsid w:val="00AF52BF"/>
    <w:rsid w:val="00AF54BF"/>
    <w:rsid w:val="00AF5CF0"/>
    <w:rsid w:val="00AF640A"/>
    <w:rsid w:val="00AF6C06"/>
    <w:rsid w:val="00AF6DC8"/>
    <w:rsid w:val="00AF761E"/>
    <w:rsid w:val="00AF795F"/>
    <w:rsid w:val="00AF7D42"/>
    <w:rsid w:val="00AF7DA7"/>
    <w:rsid w:val="00B00020"/>
    <w:rsid w:val="00B00118"/>
    <w:rsid w:val="00B00226"/>
    <w:rsid w:val="00B00A8A"/>
    <w:rsid w:val="00B016CB"/>
    <w:rsid w:val="00B019AD"/>
    <w:rsid w:val="00B02CF0"/>
    <w:rsid w:val="00B0373D"/>
    <w:rsid w:val="00B0382F"/>
    <w:rsid w:val="00B04072"/>
    <w:rsid w:val="00B044D5"/>
    <w:rsid w:val="00B04538"/>
    <w:rsid w:val="00B04733"/>
    <w:rsid w:val="00B0495F"/>
    <w:rsid w:val="00B04983"/>
    <w:rsid w:val="00B04B31"/>
    <w:rsid w:val="00B04BCA"/>
    <w:rsid w:val="00B04DEF"/>
    <w:rsid w:val="00B05387"/>
    <w:rsid w:val="00B0613B"/>
    <w:rsid w:val="00B06476"/>
    <w:rsid w:val="00B06498"/>
    <w:rsid w:val="00B064DB"/>
    <w:rsid w:val="00B06987"/>
    <w:rsid w:val="00B06B7F"/>
    <w:rsid w:val="00B06F91"/>
    <w:rsid w:val="00B0724E"/>
    <w:rsid w:val="00B07775"/>
    <w:rsid w:val="00B07C8F"/>
    <w:rsid w:val="00B07DB1"/>
    <w:rsid w:val="00B1009B"/>
    <w:rsid w:val="00B10227"/>
    <w:rsid w:val="00B1073D"/>
    <w:rsid w:val="00B10939"/>
    <w:rsid w:val="00B10B35"/>
    <w:rsid w:val="00B11657"/>
    <w:rsid w:val="00B11809"/>
    <w:rsid w:val="00B11934"/>
    <w:rsid w:val="00B11C31"/>
    <w:rsid w:val="00B122D7"/>
    <w:rsid w:val="00B12C35"/>
    <w:rsid w:val="00B13291"/>
    <w:rsid w:val="00B13F39"/>
    <w:rsid w:val="00B13F5C"/>
    <w:rsid w:val="00B15266"/>
    <w:rsid w:val="00B153A4"/>
    <w:rsid w:val="00B156CD"/>
    <w:rsid w:val="00B1588A"/>
    <w:rsid w:val="00B15D85"/>
    <w:rsid w:val="00B16206"/>
    <w:rsid w:val="00B16D0E"/>
    <w:rsid w:val="00B17083"/>
    <w:rsid w:val="00B17746"/>
    <w:rsid w:val="00B1785D"/>
    <w:rsid w:val="00B17D6E"/>
    <w:rsid w:val="00B20705"/>
    <w:rsid w:val="00B20FE9"/>
    <w:rsid w:val="00B214A1"/>
    <w:rsid w:val="00B2167A"/>
    <w:rsid w:val="00B216E6"/>
    <w:rsid w:val="00B21D27"/>
    <w:rsid w:val="00B21EF2"/>
    <w:rsid w:val="00B221D0"/>
    <w:rsid w:val="00B2296A"/>
    <w:rsid w:val="00B22B66"/>
    <w:rsid w:val="00B22E56"/>
    <w:rsid w:val="00B237B7"/>
    <w:rsid w:val="00B24448"/>
    <w:rsid w:val="00B24A60"/>
    <w:rsid w:val="00B2521B"/>
    <w:rsid w:val="00B2578F"/>
    <w:rsid w:val="00B25BBB"/>
    <w:rsid w:val="00B25C60"/>
    <w:rsid w:val="00B2611B"/>
    <w:rsid w:val="00B2654F"/>
    <w:rsid w:val="00B26DFA"/>
    <w:rsid w:val="00B26E14"/>
    <w:rsid w:val="00B27498"/>
    <w:rsid w:val="00B27612"/>
    <w:rsid w:val="00B27D36"/>
    <w:rsid w:val="00B305CA"/>
    <w:rsid w:val="00B30A02"/>
    <w:rsid w:val="00B30A46"/>
    <w:rsid w:val="00B30B48"/>
    <w:rsid w:val="00B3103A"/>
    <w:rsid w:val="00B314F5"/>
    <w:rsid w:val="00B31677"/>
    <w:rsid w:val="00B319C9"/>
    <w:rsid w:val="00B31C96"/>
    <w:rsid w:val="00B31DA9"/>
    <w:rsid w:val="00B32856"/>
    <w:rsid w:val="00B329E6"/>
    <w:rsid w:val="00B32BB6"/>
    <w:rsid w:val="00B33227"/>
    <w:rsid w:val="00B333F0"/>
    <w:rsid w:val="00B334DB"/>
    <w:rsid w:val="00B33EBE"/>
    <w:rsid w:val="00B346B9"/>
    <w:rsid w:val="00B347C4"/>
    <w:rsid w:val="00B34D18"/>
    <w:rsid w:val="00B35726"/>
    <w:rsid w:val="00B35773"/>
    <w:rsid w:val="00B35FBA"/>
    <w:rsid w:val="00B362FF"/>
    <w:rsid w:val="00B374E9"/>
    <w:rsid w:val="00B3790E"/>
    <w:rsid w:val="00B4165F"/>
    <w:rsid w:val="00B41A33"/>
    <w:rsid w:val="00B41DBD"/>
    <w:rsid w:val="00B4210B"/>
    <w:rsid w:val="00B42158"/>
    <w:rsid w:val="00B4262D"/>
    <w:rsid w:val="00B42A75"/>
    <w:rsid w:val="00B42ED4"/>
    <w:rsid w:val="00B43DC8"/>
    <w:rsid w:val="00B440DC"/>
    <w:rsid w:val="00B4419D"/>
    <w:rsid w:val="00B445E7"/>
    <w:rsid w:val="00B44C21"/>
    <w:rsid w:val="00B450AB"/>
    <w:rsid w:val="00B45438"/>
    <w:rsid w:val="00B457BC"/>
    <w:rsid w:val="00B45E8C"/>
    <w:rsid w:val="00B45EA7"/>
    <w:rsid w:val="00B4639D"/>
    <w:rsid w:val="00B46684"/>
    <w:rsid w:val="00B46D73"/>
    <w:rsid w:val="00B47990"/>
    <w:rsid w:val="00B47A68"/>
    <w:rsid w:val="00B5026D"/>
    <w:rsid w:val="00B50383"/>
    <w:rsid w:val="00B50E6D"/>
    <w:rsid w:val="00B5116D"/>
    <w:rsid w:val="00B51AA6"/>
    <w:rsid w:val="00B51F3C"/>
    <w:rsid w:val="00B52408"/>
    <w:rsid w:val="00B52683"/>
    <w:rsid w:val="00B52A49"/>
    <w:rsid w:val="00B52C19"/>
    <w:rsid w:val="00B52F6D"/>
    <w:rsid w:val="00B53BF5"/>
    <w:rsid w:val="00B53EFA"/>
    <w:rsid w:val="00B5404C"/>
    <w:rsid w:val="00B54733"/>
    <w:rsid w:val="00B547CF"/>
    <w:rsid w:val="00B548C2"/>
    <w:rsid w:val="00B54B1A"/>
    <w:rsid w:val="00B54DA9"/>
    <w:rsid w:val="00B553D3"/>
    <w:rsid w:val="00B554D1"/>
    <w:rsid w:val="00B5571E"/>
    <w:rsid w:val="00B55E37"/>
    <w:rsid w:val="00B55EBC"/>
    <w:rsid w:val="00B560B4"/>
    <w:rsid w:val="00B562B9"/>
    <w:rsid w:val="00B5681C"/>
    <w:rsid w:val="00B56FA8"/>
    <w:rsid w:val="00B576D5"/>
    <w:rsid w:val="00B5782A"/>
    <w:rsid w:val="00B57D31"/>
    <w:rsid w:val="00B60998"/>
    <w:rsid w:val="00B60B28"/>
    <w:rsid w:val="00B616D1"/>
    <w:rsid w:val="00B61907"/>
    <w:rsid w:val="00B61FFA"/>
    <w:rsid w:val="00B62182"/>
    <w:rsid w:val="00B62475"/>
    <w:rsid w:val="00B62610"/>
    <w:rsid w:val="00B626D9"/>
    <w:rsid w:val="00B63086"/>
    <w:rsid w:val="00B63174"/>
    <w:rsid w:val="00B63948"/>
    <w:rsid w:val="00B641F2"/>
    <w:rsid w:val="00B64A3B"/>
    <w:rsid w:val="00B6555D"/>
    <w:rsid w:val="00B6583E"/>
    <w:rsid w:val="00B667C2"/>
    <w:rsid w:val="00B66B68"/>
    <w:rsid w:val="00B66E9A"/>
    <w:rsid w:val="00B67063"/>
    <w:rsid w:val="00B672C7"/>
    <w:rsid w:val="00B676C1"/>
    <w:rsid w:val="00B67CB1"/>
    <w:rsid w:val="00B70300"/>
    <w:rsid w:val="00B70ECE"/>
    <w:rsid w:val="00B717E1"/>
    <w:rsid w:val="00B71C98"/>
    <w:rsid w:val="00B71E19"/>
    <w:rsid w:val="00B729D9"/>
    <w:rsid w:val="00B72D60"/>
    <w:rsid w:val="00B72D66"/>
    <w:rsid w:val="00B731C1"/>
    <w:rsid w:val="00B73353"/>
    <w:rsid w:val="00B733FA"/>
    <w:rsid w:val="00B735B9"/>
    <w:rsid w:val="00B746D8"/>
    <w:rsid w:val="00B74AFC"/>
    <w:rsid w:val="00B7528D"/>
    <w:rsid w:val="00B75323"/>
    <w:rsid w:val="00B75467"/>
    <w:rsid w:val="00B755AE"/>
    <w:rsid w:val="00B75AEC"/>
    <w:rsid w:val="00B75C8B"/>
    <w:rsid w:val="00B76450"/>
    <w:rsid w:val="00B76546"/>
    <w:rsid w:val="00B76D1D"/>
    <w:rsid w:val="00B76E61"/>
    <w:rsid w:val="00B77470"/>
    <w:rsid w:val="00B77874"/>
    <w:rsid w:val="00B77AF1"/>
    <w:rsid w:val="00B8027C"/>
    <w:rsid w:val="00B8050C"/>
    <w:rsid w:val="00B80895"/>
    <w:rsid w:val="00B80929"/>
    <w:rsid w:val="00B80FAD"/>
    <w:rsid w:val="00B8167F"/>
    <w:rsid w:val="00B81CB1"/>
    <w:rsid w:val="00B829D4"/>
    <w:rsid w:val="00B82D00"/>
    <w:rsid w:val="00B83473"/>
    <w:rsid w:val="00B83A0E"/>
    <w:rsid w:val="00B83CCB"/>
    <w:rsid w:val="00B84862"/>
    <w:rsid w:val="00B84868"/>
    <w:rsid w:val="00B856A4"/>
    <w:rsid w:val="00B85BEE"/>
    <w:rsid w:val="00B86440"/>
    <w:rsid w:val="00B86DDB"/>
    <w:rsid w:val="00B86FA0"/>
    <w:rsid w:val="00B8712B"/>
    <w:rsid w:val="00B871E9"/>
    <w:rsid w:val="00B87C62"/>
    <w:rsid w:val="00B87C98"/>
    <w:rsid w:val="00B90157"/>
    <w:rsid w:val="00B902DA"/>
    <w:rsid w:val="00B902E1"/>
    <w:rsid w:val="00B91469"/>
    <w:rsid w:val="00B91A3B"/>
    <w:rsid w:val="00B92D4D"/>
    <w:rsid w:val="00B93142"/>
    <w:rsid w:val="00B93863"/>
    <w:rsid w:val="00B9386E"/>
    <w:rsid w:val="00B93BFB"/>
    <w:rsid w:val="00B944B6"/>
    <w:rsid w:val="00B944E8"/>
    <w:rsid w:val="00B946A1"/>
    <w:rsid w:val="00B94E34"/>
    <w:rsid w:val="00B94F59"/>
    <w:rsid w:val="00B95272"/>
    <w:rsid w:val="00B9572F"/>
    <w:rsid w:val="00B95E7F"/>
    <w:rsid w:val="00B961F4"/>
    <w:rsid w:val="00B9690A"/>
    <w:rsid w:val="00B9691E"/>
    <w:rsid w:val="00B97480"/>
    <w:rsid w:val="00B974E1"/>
    <w:rsid w:val="00B97744"/>
    <w:rsid w:val="00B97B50"/>
    <w:rsid w:val="00B97C28"/>
    <w:rsid w:val="00B97E0A"/>
    <w:rsid w:val="00BA0AF1"/>
    <w:rsid w:val="00BA0F0A"/>
    <w:rsid w:val="00BA1315"/>
    <w:rsid w:val="00BA1527"/>
    <w:rsid w:val="00BA23B1"/>
    <w:rsid w:val="00BA2560"/>
    <w:rsid w:val="00BA256E"/>
    <w:rsid w:val="00BA257F"/>
    <w:rsid w:val="00BA27C2"/>
    <w:rsid w:val="00BA2A1C"/>
    <w:rsid w:val="00BA32FC"/>
    <w:rsid w:val="00BA33CD"/>
    <w:rsid w:val="00BA36EF"/>
    <w:rsid w:val="00BA397B"/>
    <w:rsid w:val="00BA3D96"/>
    <w:rsid w:val="00BA4051"/>
    <w:rsid w:val="00BA413D"/>
    <w:rsid w:val="00BA4531"/>
    <w:rsid w:val="00BA569D"/>
    <w:rsid w:val="00BA572E"/>
    <w:rsid w:val="00BA64E8"/>
    <w:rsid w:val="00BA6539"/>
    <w:rsid w:val="00BA7368"/>
    <w:rsid w:val="00BA7605"/>
    <w:rsid w:val="00BB09D7"/>
    <w:rsid w:val="00BB0BA2"/>
    <w:rsid w:val="00BB0CBC"/>
    <w:rsid w:val="00BB181E"/>
    <w:rsid w:val="00BB2CAB"/>
    <w:rsid w:val="00BB2F8C"/>
    <w:rsid w:val="00BB317C"/>
    <w:rsid w:val="00BB369D"/>
    <w:rsid w:val="00BB40B3"/>
    <w:rsid w:val="00BB43EF"/>
    <w:rsid w:val="00BB4985"/>
    <w:rsid w:val="00BB4C36"/>
    <w:rsid w:val="00BB4CF4"/>
    <w:rsid w:val="00BB4E31"/>
    <w:rsid w:val="00BB59F4"/>
    <w:rsid w:val="00BB6024"/>
    <w:rsid w:val="00BB65B4"/>
    <w:rsid w:val="00BB6B76"/>
    <w:rsid w:val="00BB6FCD"/>
    <w:rsid w:val="00BB7225"/>
    <w:rsid w:val="00BC01AA"/>
    <w:rsid w:val="00BC08AD"/>
    <w:rsid w:val="00BC0999"/>
    <w:rsid w:val="00BC164F"/>
    <w:rsid w:val="00BC1DB8"/>
    <w:rsid w:val="00BC1F15"/>
    <w:rsid w:val="00BC21D3"/>
    <w:rsid w:val="00BC246B"/>
    <w:rsid w:val="00BC25EE"/>
    <w:rsid w:val="00BC2B25"/>
    <w:rsid w:val="00BC2C61"/>
    <w:rsid w:val="00BC2ECA"/>
    <w:rsid w:val="00BC2EF5"/>
    <w:rsid w:val="00BC2FBE"/>
    <w:rsid w:val="00BC306D"/>
    <w:rsid w:val="00BC34EC"/>
    <w:rsid w:val="00BC39FF"/>
    <w:rsid w:val="00BC4077"/>
    <w:rsid w:val="00BC4131"/>
    <w:rsid w:val="00BC4422"/>
    <w:rsid w:val="00BC4A21"/>
    <w:rsid w:val="00BC4DC2"/>
    <w:rsid w:val="00BC4ED0"/>
    <w:rsid w:val="00BC551C"/>
    <w:rsid w:val="00BC5924"/>
    <w:rsid w:val="00BC5DDD"/>
    <w:rsid w:val="00BC5EF1"/>
    <w:rsid w:val="00BC62A4"/>
    <w:rsid w:val="00BC630F"/>
    <w:rsid w:val="00BC6CE0"/>
    <w:rsid w:val="00BC7907"/>
    <w:rsid w:val="00BC7C94"/>
    <w:rsid w:val="00BC7DE4"/>
    <w:rsid w:val="00BD0497"/>
    <w:rsid w:val="00BD099B"/>
    <w:rsid w:val="00BD0E6A"/>
    <w:rsid w:val="00BD16F7"/>
    <w:rsid w:val="00BD1BDD"/>
    <w:rsid w:val="00BD1EF4"/>
    <w:rsid w:val="00BD2006"/>
    <w:rsid w:val="00BD21D4"/>
    <w:rsid w:val="00BD302A"/>
    <w:rsid w:val="00BD3431"/>
    <w:rsid w:val="00BD34CC"/>
    <w:rsid w:val="00BD3795"/>
    <w:rsid w:val="00BD3956"/>
    <w:rsid w:val="00BD396B"/>
    <w:rsid w:val="00BD3DA6"/>
    <w:rsid w:val="00BD4415"/>
    <w:rsid w:val="00BD44E8"/>
    <w:rsid w:val="00BD4865"/>
    <w:rsid w:val="00BD4E95"/>
    <w:rsid w:val="00BD5AF7"/>
    <w:rsid w:val="00BD5E28"/>
    <w:rsid w:val="00BD5F57"/>
    <w:rsid w:val="00BD61FF"/>
    <w:rsid w:val="00BD69CE"/>
    <w:rsid w:val="00BD6A47"/>
    <w:rsid w:val="00BD6B8B"/>
    <w:rsid w:val="00BD6E2B"/>
    <w:rsid w:val="00BD6FC2"/>
    <w:rsid w:val="00BD75EF"/>
    <w:rsid w:val="00BE064F"/>
    <w:rsid w:val="00BE065F"/>
    <w:rsid w:val="00BE07E8"/>
    <w:rsid w:val="00BE1117"/>
    <w:rsid w:val="00BE1227"/>
    <w:rsid w:val="00BE20CC"/>
    <w:rsid w:val="00BE2169"/>
    <w:rsid w:val="00BE21FF"/>
    <w:rsid w:val="00BE270B"/>
    <w:rsid w:val="00BE3120"/>
    <w:rsid w:val="00BE3870"/>
    <w:rsid w:val="00BE394F"/>
    <w:rsid w:val="00BE3DA6"/>
    <w:rsid w:val="00BE3FA6"/>
    <w:rsid w:val="00BE44C8"/>
    <w:rsid w:val="00BE44FF"/>
    <w:rsid w:val="00BE4835"/>
    <w:rsid w:val="00BE55D5"/>
    <w:rsid w:val="00BE55FF"/>
    <w:rsid w:val="00BE59B5"/>
    <w:rsid w:val="00BE5FDB"/>
    <w:rsid w:val="00BE6470"/>
    <w:rsid w:val="00BE697F"/>
    <w:rsid w:val="00BE6EEF"/>
    <w:rsid w:val="00BE6F64"/>
    <w:rsid w:val="00BE6FAE"/>
    <w:rsid w:val="00BE7115"/>
    <w:rsid w:val="00BE71B1"/>
    <w:rsid w:val="00BE75DF"/>
    <w:rsid w:val="00BE77A6"/>
    <w:rsid w:val="00BE78DF"/>
    <w:rsid w:val="00BE7DD4"/>
    <w:rsid w:val="00BE7E6F"/>
    <w:rsid w:val="00BF0885"/>
    <w:rsid w:val="00BF0BCC"/>
    <w:rsid w:val="00BF0F27"/>
    <w:rsid w:val="00BF117F"/>
    <w:rsid w:val="00BF13B1"/>
    <w:rsid w:val="00BF14ED"/>
    <w:rsid w:val="00BF1F42"/>
    <w:rsid w:val="00BF2156"/>
    <w:rsid w:val="00BF237F"/>
    <w:rsid w:val="00BF2924"/>
    <w:rsid w:val="00BF3227"/>
    <w:rsid w:val="00BF338E"/>
    <w:rsid w:val="00BF3BDC"/>
    <w:rsid w:val="00BF3DEB"/>
    <w:rsid w:val="00BF4903"/>
    <w:rsid w:val="00BF4C21"/>
    <w:rsid w:val="00BF4CDB"/>
    <w:rsid w:val="00BF4E6E"/>
    <w:rsid w:val="00BF4ECC"/>
    <w:rsid w:val="00BF5413"/>
    <w:rsid w:val="00BF5542"/>
    <w:rsid w:val="00BF5544"/>
    <w:rsid w:val="00BF5D3D"/>
    <w:rsid w:val="00BF6027"/>
    <w:rsid w:val="00BF6218"/>
    <w:rsid w:val="00BF6B05"/>
    <w:rsid w:val="00C00804"/>
    <w:rsid w:val="00C00ACD"/>
    <w:rsid w:val="00C0161D"/>
    <w:rsid w:val="00C01D09"/>
    <w:rsid w:val="00C01F57"/>
    <w:rsid w:val="00C024BC"/>
    <w:rsid w:val="00C02A85"/>
    <w:rsid w:val="00C0321F"/>
    <w:rsid w:val="00C0394E"/>
    <w:rsid w:val="00C03BAE"/>
    <w:rsid w:val="00C03D53"/>
    <w:rsid w:val="00C04052"/>
    <w:rsid w:val="00C04200"/>
    <w:rsid w:val="00C04538"/>
    <w:rsid w:val="00C04743"/>
    <w:rsid w:val="00C047F5"/>
    <w:rsid w:val="00C04821"/>
    <w:rsid w:val="00C04E34"/>
    <w:rsid w:val="00C05124"/>
    <w:rsid w:val="00C05894"/>
    <w:rsid w:val="00C059FD"/>
    <w:rsid w:val="00C06479"/>
    <w:rsid w:val="00C0749E"/>
    <w:rsid w:val="00C07817"/>
    <w:rsid w:val="00C079C4"/>
    <w:rsid w:val="00C102FE"/>
    <w:rsid w:val="00C10A22"/>
    <w:rsid w:val="00C10F20"/>
    <w:rsid w:val="00C11275"/>
    <w:rsid w:val="00C113D8"/>
    <w:rsid w:val="00C1153F"/>
    <w:rsid w:val="00C11B13"/>
    <w:rsid w:val="00C11EF2"/>
    <w:rsid w:val="00C124B4"/>
    <w:rsid w:val="00C129B7"/>
    <w:rsid w:val="00C12FB1"/>
    <w:rsid w:val="00C12FEC"/>
    <w:rsid w:val="00C13403"/>
    <w:rsid w:val="00C1365A"/>
    <w:rsid w:val="00C13D58"/>
    <w:rsid w:val="00C13E1A"/>
    <w:rsid w:val="00C1463D"/>
    <w:rsid w:val="00C15193"/>
    <w:rsid w:val="00C1623D"/>
    <w:rsid w:val="00C162A6"/>
    <w:rsid w:val="00C16AAE"/>
    <w:rsid w:val="00C17398"/>
    <w:rsid w:val="00C17475"/>
    <w:rsid w:val="00C17641"/>
    <w:rsid w:val="00C17C7B"/>
    <w:rsid w:val="00C17EC1"/>
    <w:rsid w:val="00C202CC"/>
    <w:rsid w:val="00C20341"/>
    <w:rsid w:val="00C204A2"/>
    <w:rsid w:val="00C20AB9"/>
    <w:rsid w:val="00C20B07"/>
    <w:rsid w:val="00C21835"/>
    <w:rsid w:val="00C22B54"/>
    <w:rsid w:val="00C22E0C"/>
    <w:rsid w:val="00C23429"/>
    <w:rsid w:val="00C234FE"/>
    <w:rsid w:val="00C242B5"/>
    <w:rsid w:val="00C243A7"/>
    <w:rsid w:val="00C24943"/>
    <w:rsid w:val="00C25430"/>
    <w:rsid w:val="00C258EC"/>
    <w:rsid w:val="00C25CCD"/>
    <w:rsid w:val="00C25CE5"/>
    <w:rsid w:val="00C267C5"/>
    <w:rsid w:val="00C270A7"/>
    <w:rsid w:val="00C27FBC"/>
    <w:rsid w:val="00C30394"/>
    <w:rsid w:val="00C30A4F"/>
    <w:rsid w:val="00C31280"/>
    <w:rsid w:val="00C3143B"/>
    <w:rsid w:val="00C3158B"/>
    <w:rsid w:val="00C3167A"/>
    <w:rsid w:val="00C3169C"/>
    <w:rsid w:val="00C316D6"/>
    <w:rsid w:val="00C318BC"/>
    <w:rsid w:val="00C31DE6"/>
    <w:rsid w:val="00C32061"/>
    <w:rsid w:val="00C32166"/>
    <w:rsid w:val="00C3285B"/>
    <w:rsid w:val="00C32D93"/>
    <w:rsid w:val="00C32EF8"/>
    <w:rsid w:val="00C33295"/>
    <w:rsid w:val="00C33483"/>
    <w:rsid w:val="00C336B6"/>
    <w:rsid w:val="00C33890"/>
    <w:rsid w:val="00C33960"/>
    <w:rsid w:val="00C33AB8"/>
    <w:rsid w:val="00C3411D"/>
    <w:rsid w:val="00C34F39"/>
    <w:rsid w:val="00C35521"/>
    <w:rsid w:val="00C35D0B"/>
    <w:rsid w:val="00C3603E"/>
    <w:rsid w:val="00C363AF"/>
    <w:rsid w:val="00C367B0"/>
    <w:rsid w:val="00C36BD8"/>
    <w:rsid w:val="00C36CB4"/>
    <w:rsid w:val="00C36DDB"/>
    <w:rsid w:val="00C37140"/>
    <w:rsid w:val="00C37419"/>
    <w:rsid w:val="00C37517"/>
    <w:rsid w:val="00C37CB4"/>
    <w:rsid w:val="00C40B91"/>
    <w:rsid w:val="00C414C0"/>
    <w:rsid w:val="00C41DF9"/>
    <w:rsid w:val="00C42238"/>
    <w:rsid w:val="00C4247C"/>
    <w:rsid w:val="00C424CA"/>
    <w:rsid w:val="00C42501"/>
    <w:rsid w:val="00C4255A"/>
    <w:rsid w:val="00C42665"/>
    <w:rsid w:val="00C42810"/>
    <w:rsid w:val="00C42A38"/>
    <w:rsid w:val="00C42ABF"/>
    <w:rsid w:val="00C42F08"/>
    <w:rsid w:val="00C43518"/>
    <w:rsid w:val="00C43DE3"/>
    <w:rsid w:val="00C44A7A"/>
    <w:rsid w:val="00C44BCB"/>
    <w:rsid w:val="00C44CB7"/>
    <w:rsid w:val="00C45535"/>
    <w:rsid w:val="00C45E0E"/>
    <w:rsid w:val="00C45EA1"/>
    <w:rsid w:val="00C45EBA"/>
    <w:rsid w:val="00C4619B"/>
    <w:rsid w:val="00C46A7E"/>
    <w:rsid w:val="00C46CCA"/>
    <w:rsid w:val="00C46D2D"/>
    <w:rsid w:val="00C46FF6"/>
    <w:rsid w:val="00C47604"/>
    <w:rsid w:val="00C50381"/>
    <w:rsid w:val="00C50E54"/>
    <w:rsid w:val="00C50ECE"/>
    <w:rsid w:val="00C50F5E"/>
    <w:rsid w:val="00C51338"/>
    <w:rsid w:val="00C5183F"/>
    <w:rsid w:val="00C51C34"/>
    <w:rsid w:val="00C51EAB"/>
    <w:rsid w:val="00C521F5"/>
    <w:rsid w:val="00C52755"/>
    <w:rsid w:val="00C527AF"/>
    <w:rsid w:val="00C52CE2"/>
    <w:rsid w:val="00C5312E"/>
    <w:rsid w:val="00C53167"/>
    <w:rsid w:val="00C53EAF"/>
    <w:rsid w:val="00C54306"/>
    <w:rsid w:val="00C54592"/>
    <w:rsid w:val="00C5497A"/>
    <w:rsid w:val="00C54D32"/>
    <w:rsid w:val="00C5557C"/>
    <w:rsid w:val="00C5585A"/>
    <w:rsid w:val="00C55928"/>
    <w:rsid w:val="00C55C6E"/>
    <w:rsid w:val="00C561E9"/>
    <w:rsid w:val="00C564DC"/>
    <w:rsid w:val="00C5655A"/>
    <w:rsid w:val="00C569BE"/>
    <w:rsid w:val="00C56A8C"/>
    <w:rsid w:val="00C574EE"/>
    <w:rsid w:val="00C5789B"/>
    <w:rsid w:val="00C57A34"/>
    <w:rsid w:val="00C57F77"/>
    <w:rsid w:val="00C6025C"/>
    <w:rsid w:val="00C60460"/>
    <w:rsid w:val="00C60982"/>
    <w:rsid w:val="00C60C75"/>
    <w:rsid w:val="00C60D18"/>
    <w:rsid w:val="00C61030"/>
    <w:rsid w:val="00C61682"/>
    <w:rsid w:val="00C61BD3"/>
    <w:rsid w:val="00C6218E"/>
    <w:rsid w:val="00C627E2"/>
    <w:rsid w:val="00C62B35"/>
    <w:rsid w:val="00C63028"/>
    <w:rsid w:val="00C63252"/>
    <w:rsid w:val="00C635B9"/>
    <w:rsid w:val="00C63BCB"/>
    <w:rsid w:val="00C64284"/>
    <w:rsid w:val="00C64776"/>
    <w:rsid w:val="00C647EF"/>
    <w:rsid w:val="00C652B0"/>
    <w:rsid w:val="00C65694"/>
    <w:rsid w:val="00C65FBA"/>
    <w:rsid w:val="00C65FE2"/>
    <w:rsid w:val="00C66614"/>
    <w:rsid w:val="00C666A0"/>
    <w:rsid w:val="00C66F85"/>
    <w:rsid w:val="00C678B3"/>
    <w:rsid w:val="00C67A9F"/>
    <w:rsid w:val="00C67F3A"/>
    <w:rsid w:val="00C67F85"/>
    <w:rsid w:val="00C70CF5"/>
    <w:rsid w:val="00C7164F"/>
    <w:rsid w:val="00C71C5E"/>
    <w:rsid w:val="00C72064"/>
    <w:rsid w:val="00C7236D"/>
    <w:rsid w:val="00C725E6"/>
    <w:rsid w:val="00C72B86"/>
    <w:rsid w:val="00C73214"/>
    <w:rsid w:val="00C73240"/>
    <w:rsid w:val="00C734E1"/>
    <w:rsid w:val="00C73638"/>
    <w:rsid w:val="00C7387F"/>
    <w:rsid w:val="00C738DF"/>
    <w:rsid w:val="00C73A8E"/>
    <w:rsid w:val="00C73B47"/>
    <w:rsid w:val="00C73C10"/>
    <w:rsid w:val="00C748DD"/>
    <w:rsid w:val="00C74B9F"/>
    <w:rsid w:val="00C74D74"/>
    <w:rsid w:val="00C74EED"/>
    <w:rsid w:val="00C74F9B"/>
    <w:rsid w:val="00C751C4"/>
    <w:rsid w:val="00C756C3"/>
    <w:rsid w:val="00C7581E"/>
    <w:rsid w:val="00C75A0D"/>
    <w:rsid w:val="00C75AE8"/>
    <w:rsid w:val="00C75B12"/>
    <w:rsid w:val="00C75D04"/>
    <w:rsid w:val="00C762E3"/>
    <w:rsid w:val="00C7663A"/>
    <w:rsid w:val="00C772AF"/>
    <w:rsid w:val="00C774E7"/>
    <w:rsid w:val="00C77869"/>
    <w:rsid w:val="00C779F1"/>
    <w:rsid w:val="00C801D9"/>
    <w:rsid w:val="00C806C4"/>
    <w:rsid w:val="00C80E6E"/>
    <w:rsid w:val="00C80EA5"/>
    <w:rsid w:val="00C81EA7"/>
    <w:rsid w:val="00C823CC"/>
    <w:rsid w:val="00C825C2"/>
    <w:rsid w:val="00C82CCA"/>
    <w:rsid w:val="00C830CF"/>
    <w:rsid w:val="00C8323F"/>
    <w:rsid w:val="00C8328B"/>
    <w:rsid w:val="00C834E5"/>
    <w:rsid w:val="00C83FF7"/>
    <w:rsid w:val="00C84D33"/>
    <w:rsid w:val="00C850D2"/>
    <w:rsid w:val="00C854AA"/>
    <w:rsid w:val="00C86472"/>
    <w:rsid w:val="00C864D5"/>
    <w:rsid w:val="00C8677C"/>
    <w:rsid w:val="00C86923"/>
    <w:rsid w:val="00C869F9"/>
    <w:rsid w:val="00C86BD4"/>
    <w:rsid w:val="00C86D5A"/>
    <w:rsid w:val="00C86F0E"/>
    <w:rsid w:val="00C8736D"/>
    <w:rsid w:val="00C87459"/>
    <w:rsid w:val="00C87715"/>
    <w:rsid w:val="00C87D8A"/>
    <w:rsid w:val="00C9029D"/>
    <w:rsid w:val="00C903A9"/>
    <w:rsid w:val="00C907E0"/>
    <w:rsid w:val="00C909AC"/>
    <w:rsid w:val="00C911F9"/>
    <w:rsid w:val="00C91F9E"/>
    <w:rsid w:val="00C92086"/>
    <w:rsid w:val="00C921FA"/>
    <w:rsid w:val="00C9246B"/>
    <w:rsid w:val="00C925EC"/>
    <w:rsid w:val="00C92875"/>
    <w:rsid w:val="00C9305B"/>
    <w:rsid w:val="00C93210"/>
    <w:rsid w:val="00C93349"/>
    <w:rsid w:val="00C93509"/>
    <w:rsid w:val="00C9425A"/>
    <w:rsid w:val="00C94710"/>
    <w:rsid w:val="00C949CF"/>
    <w:rsid w:val="00C94DF5"/>
    <w:rsid w:val="00C953A0"/>
    <w:rsid w:val="00C956C5"/>
    <w:rsid w:val="00C9622D"/>
    <w:rsid w:val="00C964C4"/>
    <w:rsid w:val="00C9739C"/>
    <w:rsid w:val="00C97A78"/>
    <w:rsid w:val="00C97BDA"/>
    <w:rsid w:val="00C97FC7"/>
    <w:rsid w:val="00CA05B4"/>
    <w:rsid w:val="00CA1DF1"/>
    <w:rsid w:val="00CA1F61"/>
    <w:rsid w:val="00CA23BA"/>
    <w:rsid w:val="00CA245F"/>
    <w:rsid w:val="00CA27D0"/>
    <w:rsid w:val="00CA2990"/>
    <w:rsid w:val="00CA2C96"/>
    <w:rsid w:val="00CA2E92"/>
    <w:rsid w:val="00CA2EFF"/>
    <w:rsid w:val="00CA3119"/>
    <w:rsid w:val="00CA3503"/>
    <w:rsid w:val="00CA395A"/>
    <w:rsid w:val="00CA3AC9"/>
    <w:rsid w:val="00CA3BE8"/>
    <w:rsid w:val="00CA3E51"/>
    <w:rsid w:val="00CA3EFC"/>
    <w:rsid w:val="00CA429F"/>
    <w:rsid w:val="00CA4896"/>
    <w:rsid w:val="00CA48E8"/>
    <w:rsid w:val="00CA4F95"/>
    <w:rsid w:val="00CA51C9"/>
    <w:rsid w:val="00CA5A23"/>
    <w:rsid w:val="00CA667B"/>
    <w:rsid w:val="00CA672D"/>
    <w:rsid w:val="00CA6B97"/>
    <w:rsid w:val="00CA7ABC"/>
    <w:rsid w:val="00CA7EAF"/>
    <w:rsid w:val="00CB00CE"/>
    <w:rsid w:val="00CB01A5"/>
    <w:rsid w:val="00CB0560"/>
    <w:rsid w:val="00CB0BA6"/>
    <w:rsid w:val="00CB0E13"/>
    <w:rsid w:val="00CB1258"/>
    <w:rsid w:val="00CB1391"/>
    <w:rsid w:val="00CB1480"/>
    <w:rsid w:val="00CB15CA"/>
    <w:rsid w:val="00CB207B"/>
    <w:rsid w:val="00CB23CE"/>
    <w:rsid w:val="00CB2565"/>
    <w:rsid w:val="00CB2B88"/>
    <w:rsid w:val="00CB2D56"/>
    <w:rsid w:val="00CB2E84"/>
    <w:rsid w:val="00CB370F"/>
    <w:rsid w:val="00CB3C9F"/>
    <w:rsid w:val="00CB3DE0"/>
    <w:rsid w:val="00CB3E13"/>
    <w:rsid w:val="00CB43DE"/>
    <w:rsid w:val="00CB48F9"/>
    <w:rsid w:val="00CB4A48"/>
    <w:rsid w:val="00CB50A0"/>
    <w:rsid w:val="00CB5B6F"/>
    <w:rsid w:val="00CB5C7C"/>
    <w:rsid w:val="00CB5E93"/>
    <w:rsid w:val="00CB5E9C"/>
    <w:rsid w:val="00CB616D"/>
    <w:rsid w:val="00CB66B8"/>
    <w:rsid w:val="00CB6977"/>
    <w:rsid w:val="00CB6C8E"/>
    <w:rsid w:val="00CB703D"/>
    <w:rsid w:val="00CB7083"/>
    <w:rsid w:val="00CB7BB3"/>
    <w:rsid w:val="00CC0343"/>
    <w:rsid w:val="00CC063B"/>
    <w:rsid w:val="00CC11D5"/>
    <w:rsid w:val="00CC1997"/>
    <w:rsid w:val="00CC1BE9"/>
    <w:rsid w:val="00CC1D2F"/>
    <w:rsid w:val="00CC1DE7"/>
    <w:rsid w:val="00CC1F76"/>
    <w:rsid w:val="00CC280A"/>
    <w:rsid w:val="00CC3035"/>
    <w:rsid w:val="00CC3911"/>
    <w:rsid w:val="00CC3B2A"/>
    <w:rsid w:val="00CC4120"/>
    <w:rsid w:val="00CC436B"/>
    <w:rsid w:val="00CC437D"/>
    <w:rsid w:val="00CC462F"/>
    <w:rsid w:val="00CC46E2"/>
    <w:rsid w:val="00CC4E9B"/>
    <w:rsid w:val="00CC566D"/>
    <w:rsid w:val="00CC5CBC"/>
    <w:rsid w:val="00CC6387"/>
    <w:rsid w:val="00CC66BF"/>
    <w:rsid w:val="00CC6A07"/>
    <w:rsid w:val="00CC730E"/>
    <w:rsid w:val="00CC74B1"/>
    <w:rsid w:val="00CC757B"/>
    <w:rsid w:val="00CC7813"/>
    <w:rsid w:val="00CC7FEF"/>
    <w:rsid w:val="00CD0410"/>
    <w:rsid w:val="00CD056A"/>
    <w:rsid w:val="00CD0B2C"/>
    <w:rsid w:val="00CD0B5B"/>
    <w:rsid w:val="00CD1199"/>
    <w:rsid w:val="00CD1815"/>
    <w:rsid w:val="00CD1C9E"/>
    <w:rsid w:val="00CD22BD"/>
    <w:rsid w:val="00CD26D3"/>
    <w:rsid w:val="00CD2A88"/>
    <w:rsid w:val="00CD31DD"/>
    <w:rsid w:val="00CD39D4"/>
    <w:rsid w:val="00CD3D3D"/>
    <w:rsid w:val="00CD3E87"/>
    <w:rsid w:val="00CD3F47"/>
    <w:rsid w:val="00CD3FB6"/>
    <w:rsid w:val="00CD4126"/>
    <w:rsid w:val="00CD462E"/>
    <w:rsid w:val="00CD476C"/>
    <w:rsid w:val="00CD498D"/>
    <w:rsid w:val="00CD4CBC"/>
    <w:rsid w:val="00CD5E28"/>
    <w:rsid w:val="00CD5E3B"/>
    <w:rsid w:val="00CD63F3"/>
    <w:rsid w:val="00CD6CDE"/>
    <w:rsid w:val="00CD6E4E"/>
    <w:rsid w:val="00CD7173"/>
    <w:rsid w:val="00CD7452"/>
    <w:rsid w:val="00CD78F8"/>
    <w:rsid w:val="00CD798F"/>
    <w:rsid w:val="00CD7CE0"/>
    <w:rsid w:val="00CE03D8"/>
    <w:rsid w:val="00CE07A5"/>
    <w:rsid w:val="00CE0D37"/>
    <w:rsid w:val="00CE0F18"/>
    <w:rsid w:val="00CE1296"/>
    <w:rsid w:val="00CE1B42"/>
    <w:rsid w:val="00CE2787"/>
    <w:rsid w:val="00CE2DB6"/>
    <w:rsid w:val="00CE301C"/>
    <w:rsid w:val="00CE3126"/>
    <w:rsid w:val="00CE37B9"/>
    <w:rsid w:val="00CE4240"/>
    <w:rsid w:val="00CE427C"/>
    <w:rsid w:val="00CE4447"/>
    <w:rsid w:val="00CE4760"/>
    <w:rsid w:val="00CE4D52"/>
    <w:rsid w:val="00CE4E80"/>
    <w:rsid w:val="00CE5026"/>
    <w:rsid w:val="00CE5BDA"/>
    <w:rsid w:val="00CE5F50"/>
    <w:rsid w:val="00CE5F60"/>
    <w:rsid w:val="00CE63AC"/>
    <w:rsid w:val="00CE6487"/>
    <w:rsid w:val="00CE73C6"/>
    <w:rsid w:val="00CE76BA"/>
    <w:rsid w:val="00CE7DBF"/>
    <w:rsid w:val="00CF0252"/>
    <w:rsid w:val="00CF039A"/>
    <w:rsid w:val="00CF05C6"/>
    <w:rsid w:val="00CF0676"/>
    <w:rsid w:val="00CF093E"/>
    <w:rsid w:val="00CF0C8C"/>
    <w:rsid w:val="00CF1283"/>
    <w:rsid w:val="00CF129C"/>
    <w:rsid w:val="00CF12A6"/>
    <w:rsid w:val="00CF15B4"/>
    <w:rsid w:val="00CF187C"/>
    <w:rsid w:val="00CF1EA6"/>
    <w:rsid w:val="00CF1F6E"/>
    <w:rsid w:val="00CF20B5"/>
    <w:rsid w:val="00CF256A"/>
    <w:rsid w:val="00CF26F1"/>
    <w:rsid w:val="00CF44B4"/>
    <w:rsid w:val="00CF5994"/>
    <w:rsid w:val="00CF5A2E"/>
    <w:rsid w:val="00CF5AE2"/>
    <w:rsid w:val="00CF605C"/>
    <w:rsid w:val="00CF62A6"/>
    <w:rsid w:val="00CF668F"/>
    <w:rsid w:val="00CF6E93"/>
    <w:rsid w:val="00CF6FDA"/>
    <w:rsid w:val="00CF725F"/>
    <w:rsid w:val="00CF74AD"/>
    <w:rsid w:val="00CF7797"/>
    <w:rsid w:val="00CF7F2E"/>
    <w:rsid w:val="00D0006D"/>
    <w:rsid w:val="00D0063B"/>
    <w:rsid w:val="00D0095D"/>
    <w:rsid w:val="00D00FEB"/>
    <w:rsid w:val="00D01BB8"/>
    <w:rsid w:val="00D01E97"/>
    <w:rsid w:val="00D0206C"/>
    <w:rsid w:val="00D021C5"/>
    <w:rsid w:val="00D02521"/>
    <w:rsid w:val="00D02739"/>
    <w:rsid w:val="00D02D25"/>
    <w:rsid w:val="00D0323E"/>
    <w:rsid w:val="00D03A10"/>
    <w:rsid w:val="00D03CB1"/>
    <w:rsid w:val="00D03DBE"/>
    <w:rsid w:val="00D03F0C"/>
    <w:rsid w:val="00D04033"/>
    <w:rsid w:val="00D04155"/>
    <w:rsid w:val="00D04411"/>
    <w:rsid w:val="00D047B3"/>
    <w:rsid w:val="00D04B0D"/>
    <w:rsid w:val="00D0503F"/>
    <w:rsid w:val="00D05371"/>
    <w:rsid w:val="00D053D0"/>
    <w:rsid w:val="00D05F08"/>
    <w:rsid w:val="00D05FBE"/>
    <w:rsid w:val="00D06FCB"/>
    <w:rsid w:val="00D07525"/>
    <w:rsid w:val="00D0766E"/>
    <w:rsid w:val="00D1073B"/>
    <w:rsid w:val="00D10759"/>
    <w:rsid w:val="00D10985"/>
    <w:rsid w:val="00D10C07"/>
    <w:rsid w:val="00D10D4D"/>
    <w:rsid w:val="00D10F4E"/>
    <w:rsid w:val="00D113F1"/>
    <w:rsid w:val="00D1142C"/>
    <w:rsid w:val="00D115EA"/>
    <w:rsid w:val="00D117C4"/>
    <w:rsid w:val="00D11A75"/>
    <w:rsid w:val="00D12218"/>
    <w:rsid w:val="00D12CB4"/>
    <w:rsid w:val="00D12F6A"/>
    <w:rsid w:val="00D13735"/>
    <w:rsid w:val="00D137B2"/>
    <w:rsid w:val="00D13CED"/>
    <w:rsid w:val="00D1465E"/>
    <w:rsid w:val="00D14CEA"/>
    <w:rsid w:val="00D14DDE"/>
    <w:rsid w:val="00D14EDD"/>
    <w:rsid w:val="00D1585C"/>
    <w:rsid w:val="00D1665D"/>
    <w:rsid w:val="00D1696B"/>
    <w:rsid w:val="00D16ED0"/>
    <w:rsid w:val="00D172AA"/>
    <w:rsid w:val="00D175EE"/>
    <w:rsid w:val="00D17DF1"/>
    <w:rsid w:val="00D200AF"/>
    <w:rsid w:val="00D2065D"/>
    <w:rsid w:val="00D2097D"/>
    <w:rsid w:val="00D20BCA"/>
    <w:rsid w:val="00D20E33"/>
    <w:rsid w:val="00D214E2"/>
    <w:rsid w:val="00D216F3"/>
    <w:rsid w:val="00D2175A"/>
    <w:rsid w:val="00D218DA"/>
    <w:rsid w:val="00D219DE"/>
    <w:rsid w:val="00D2215E"/>
    <w:rsid w:val="00D22347"/>
    <w:rsid w:val="00D22E6C"/>
    <w:rsid w:val="00D23285"/>
    <w:rsid w:val="00D239EC"/>
    <w:rsid w:val="00D24156"/>
    <w:rsid w:val="00D24A8B"/>
    <w:rsid w:val="00D24EAC"/>
    <w:rsid w:val="00D24F8C"/>
    <w:rsid w:val="00D25251"/>
    <w:rsid w:val="00D25301"/>
    <w:rsid w:val="00D255E7"/>
    <w:rsid w:val="00D2613A"/>
    <w:rsid w:val="00D26271"/>
    <w:rsid w:val="00D264B4"/>
    <w:rsid w:val="00D26CD7"/>
    <w:rsid w:val="00D2724F"/>
    <w:rsid w:val="00D27685"/>
    <w:rsid w:val="00D27D4C"/>
    <w:rsid w:val="00D27E85"/>
    <w:rsid w:val="00D27F33"/>
    <w:rsid w:val="00D30148"/>
    <w:rsid w:val="00D30A75"/>
    <w:rsid w:val="00D311BF"/>
    <w:rsid w:val="00D31A8C"/>
    <w:rsid w:val="00D32282"/>
    <w:rsid w:val="00D3237B"/>
    <w:rsid w:val="00D323E5"/>
    <w:rsid w:val="00D32821"/>
    <w:rsid w:val="00D3293C"/>
    <w:rsid w:val="00D3312D"/>
    <w:rsid w:val="00D336DA"/>
    <w:rsid w:val="00D33C9F"/>
    <w:rsid w:val="00D34107"/>
    <w:rsid w:val="00D342D4"/>
    <w:rsid w:val="00D34EFD"/>
    <w:rsid w:val="00D3522F"/>
    <w:rsid w:val="00D35C4F"/>
    <w:rsid w:val="00D36508"/>
    <w:rsid w:val="00D3654A"/>
    <w:rsid w:val="00D36A1B"/>
    <w:rsid w:val="00D36CA6"/>
    <w:rsid w:val="00D40E8C"/>
    <w:rsid w:val="00D40F13"/>
    <w:rsid w:val="00D41BB3"/>
    <w:rsid w:val="00D41E3A"/>
    <w:rsid w:val="00D425DE"/>
    <w:rsid w:val="00D427F1"/>
    <w:rsid w:val="00D42F00"/>
    <w:rsid w:val="00D43401"/>
    <w:rsid w:val="00D43419"/>
    <w:rsid w:val="00D437C9"/>
    <w:rsid w:val="00D43A34"/>
    <w:rsid w:val="00D43CAA"/>
    <w:rsid w:val="00D44775"/>
    <w:rsid w:val="00D449D3"/>
    <w:rsid w:val="00D44E16"/>
    <w:rsid w:val="00D44E5C"/>
    <w:rsid w:val="00D44F93"/>
    <w:rsid w:val="00D45256"/>
    <w:rsid w:val="00D452B6"/>
    <w:rsid w:val="00D45993"/>
    <w:rsid w:val="00D45A04"/>
    <w:rsid w:val="00D45D6D"/>
    <w:rsid w:val="00D45E22"/>
    <w:rsid w:val="00D4615B"/>
    <w:rsid w:val="00D478C4"/>
    <w:rsid w:val="00D47A62"/>
    <w:rsid w:val="00D47B23"/>
    <w:rsid w:val="00D50AF3"/>
    <w:rsid w:val="00D50DEA"/>
    <w:rsid w:val="00D50FD2"/>
    <w:rsid w:val="00D5186A"/>
    <w:rsid w:val="00D518E0"/>
    <w:rsid w:val="00D53160"/>
    <w:rsid w:val="00D53FC1"/>
    <w:rsid w:val="00D544D3"/>
    <w:rsid w:val="00D546B8"/>
    <w:rsid w:val="00D548E5"/>
    <w:rsid w:val="00D54DA9"/>
    <w:rsid w:val="00D54DE3"/>
    <w:rsid w:val="00D54E9F"/>
    <w:rsid w:val="00D55325"/>
    <w:rsid w:val="00D56009"/>
    <w:rsid w:val="00D560FB"/>
    <w:rsid w:val="00D5619A"/>
    <w:rsid w:val="00D562EF"/>
    <w:rsid w:val="00D56BF1"/>
    <w:rsid w:val="00D56F18"/>
    <w:rsid w:val="00D576C8"/>
    <w:rsid w:val="00D5792E"/>
    <w:rsid w:val="00D579BF"/>
    <w:rsid w:val="00D579FD"/>
    <w:rsid w:val="00D57E6E"/>
    <w:rsid w:val="00D57F75"/>
    <w:rsid w:val="00D57FA1"/>
    <w:rsid w:val="00D61224"/>
    <w:rsid w:val="00D61270"/>
    <w:rsid w:val="00D61675"/>
    <w:rsid w:val="00D61A05"/>
    <w:rsid w:val="00D62084"/>
    <w:rsid w:val="00D621B6"/>
    <w:rsid w:val="00D62431"/>
    <w:rsid w:val="00D628AE"/>
    <w:rsid w:val="00D63A4E"/>
    <w:rsid w:val="00D640BA"/>
    <w:rsid w:val="00D641C9"/>
    <w:rsid w:val="00D6453B"/>
    <w:rsid w:val="00D645D5"/>
    <w:rsid w:val="00D649CF"/>
    <w:rsid w:val="00D649D0"/>
    <w:rsid w:val="00D64C53"/>
    <w:rsid w:val="00D64E66"/>
    <w:rsid w:val="00D6528C"/>
    <w:rsid w:val="00D65575"/>
    <w:rsid w:val="00D65836"/>
    <w:rsid w:val="00D659A7"/>
    <w:rsid w:val="00D65E52"/>
    <w:rsid w:val="00D65F7E"/>
    <w:rsid w:val="00D664BB"/>
    <w:rsid w:val="00D665B8"/>
    <w:rsid w:val="00D6668F"/>
    <w:rsid w:val="00D66D63"/>
    <w:rsid w:val="00D66F2D"/>
    <w:rsid w:val="00D67056"/>
    <w:rsid w:val="00D6728B"/>
    <w:rsid w:val="00D7069A"/>
    <w:rsid w:val="00D708BA"/>
    <w:rsid w:val="00D70B26"/>
    <w:rsid w:val="00D70EF5"/>
    <w:rsid w:val="00D7132D"/>
    <w:rsid w:val="00D71381"/>
    <w:rsid w:val="00D719AB"/>
    <w:rsid w:val="00D71C31"/>
    <w:rsid w:val="00D722BE"/>
    <w:rsid w:val="00D723D4"/>
    <w:rsid w:val="00D732ED"/>
    <w:rsid w:val="00D7346F"/>
    <w:rsid w:val="00D7418B"/>
    <w:rsid w:val="00D7454E"/>
    <w:rsid w:val="00D74BAE"/>
    <w:rsid w:val="00D74D7A"/>
    <w:rsid w:val="00D74E2B"/>
    <w:rsid w:val="00D754FF"/>
    <w:rsid w:val="00D75EBA"/>
    <w:rsid w:val="00D7645A"/>
    <w:rsid w:val="00D76BCC"/>
    <w:rsid w:val="00D8021E"/>
    <w:rsid w:val="00D81C6B"/>
    <w:rsid w:val="00D82645"/>
    <w:rsid w:val="00D835D4"/>
    <w:rsid w:val="00D838D0"/>
    <w:rsid w:val="00D839BF"/>
    <w:rsid w:val="00D8445A"/>
    <w:rsid w:val="00D84471"/>
    <w:rsid w:val="00D84552"/>
    <w:rsid w:val="00D84A7F"/>
    <w:rsid w:val="00D85546"/>
    <w:rsid w:val="00D85675"/>
    <w:rsid w:val="00D85777"/>
    <w:rsid w:val="00D867E3"/>
    <w:rsid w:val="00D87627"/>
    <w:rsid w:val="00D87B53"/>
    <w:rsid w:val="00D90179"/>
    <w:rsid w:val="00D9028D"/>
    <w:rsid w:val="00D90C1B"/>
    <w:rsid w:val="00D90C86"/>
    <w:rsid w:val="00D90F42"/>
    <w:rsid w:val="00D9199C"/>
    <w:rsid w:val="00D91D6F"/>
    <w:rsid w:val="00D9217C"/>
    <w:rsid w:val="00D921F0"/>
    <w:rsid w:val="00D926E0"/>
    <w:rsid w:val="00D9274F"/>
    <w:rsid w:val="00D92CD4"/>
    <w:rsid w:val="00D93152"/>
    <w:rsid w:val="00D93D1C"/>
    <w:rsid w:val="00D944EB"/>
    <w:rsid w:val="00D94643"/>
    <w:rsid w:val="00D9472A"/>
    <w:rsid w:val="00D94A92"/>
    <w:rsid w:val="00D94BA9"/>
    <w:rsid w:val="00D95537"/>
    <w:rsid w:val="00D95D13"/>
    <w:rsid w:val="00D95DEE"/>
    <w:rsid w:val="00D96010"/>
    <w:rsid w:val="00D964E0"/>
    <w:rsid w:val="00D9655C"/>
    <w:rsid w:val="00D96682"/>
    <w:rsid w:val="00D968E0"/>
    <w:rsid w:val="00D976F7"/>
    <w:rsid w:val="00D9779D"/>
    <w:rsid w:val="00D97BCB"/>
    <w:rsid w:val="00D97CF6"/>
    <w:rsid w:val="00DA015A"/>
    <w:rsid w:val="00DA031A"/>
    <w:rsid w:val="00DA193F"/>
    <w:rsid w:val="00DA1A81"/>
    <w:rsid w:val="00DA1C67"/>
    <w:rsid w:val="00DA2421"/>
    <w:rsid w:val="00DA2571"/>
    <w:rsid w:val="00DA2FB0"/>
    <w:rsid w:val="00DA32CC"/>
    <w:rsid w:val="00DA355B"/>
    <w:rsid w:val="00DA3D99"/>
    <w:rsid w:val="00DA3EF5"/>
    <w:rsid w:val="00DA40DF"/>
    <w:rsid w:val="00DA4147"/>
    <w:rsid w:val="00DA544B"/>
    <w:rsid w:val="00DA7295"/>
    <w:rsid w:val="00DA738C"/>
    <w:rsid w:val="00DB021A"/>
    <w:rsid w:val="00DB0A70"/>
    <w:rsid w:val="00DB0AC6"/>
    <w:rsid w:val="00DB0F8B"/>
    <w:rsid w:val="00DB0FB9"/>
    <w:rsid w:val="00DB1D81"/>
    <w:rsid w:val="00DB1E7B"/>
    <w:rsid w:val="00DB2209"/>
    <w:rsid w:val="00DB24EF"/>
    <w:rsid w:val="00DB28AA"/>
    <w:rsid w:val="00DB2AA8"/>
    <w:rsid w:val="00DB2F21"/>
    <w:rsid w:val="00DB2FD3"/>
    <w:rsid w:val="00DB368E"/>
    <w:rsid w:val="00DB376F"/>
    <w:rsid w:val="00DB3C41"/>
    <w:rsid w:val="00DB423F"/>
    <w:rsid w:val="00DB494F"/>
    <w:rsid w:val="00DB4F2B"/>
    <w:rsid w:val="00DB5249"/>
    <w:rsid w:val="00DB5E78"/>
    <w:rsid w:val="00DB5E7E"/>
    <w:rsid w:val="00DB6263"/>
    <w:rsid w:val="00DB64BD"/>
    <w:rsid w:val="00DB6505"/>
    <w:rsid w:val="00DB69BB"/>
    <w:rsid w:val="00DB6B23"/>
    <w:rsid w:val="00DB6C9A"/>
    <w:rsid w:val="00DB6E4E"/>
    <w:rsid w:val="00DB6EE0"/>
    <w:rsid w:val="00DB78CD"/>
    <w:rsid w:val="00DB7C7C"/>
    <w:rsid w:val="00DB7CF3"/>
    <w:rsid w:val="00DC022C"/>
    <w:rsid w:val="00DC0599"/>
    <w:rsid w:val="00DC066D"/>
    <w:rsid w:val="00DC0708"/>
    <w:rsid w:val="00DC0D10"/>
    <w:rsid w:val="00DC0D62"/>
    <w:rsid w:val="00DC1495"/>
    <w:rsid w:val="00DC21FA"/>
    <w:rsid w:val="00DC22D7"/>
    <w:rsid w:val="00DC305A"/>
    <w:rsid w:val="00DC3060"/>
    <w:rsid w:val="00DC3403"/>
    <w:rsid w:val="00DC3AB8"/>
    <w:rsid w:val="00DC3C5D"/>
    <w:rsid w:val="00DC48D3"/>
    <w:rsid w:val="00DC4A40"/>
    <w:rsid w:val="00DC5029"/>
    <w:rsid w:val="00DC55C5"/>
    <w:rsid w:val="00DC56B5"/>
    <w:rsid w:val="00DC5B41"/>
    <w:rsid w:val="00DC6A6B"/>
    <w:rsid w:val="00DC7500"/>
    <w:rsid w:val="00DC7A34"/>
    <w:rsid w:val="00DD0A56"/>
    <w:rsid w:val="00DD0F86"/>
    <w:rsid w:val="00DD1FED"/>
    <w:rsid w:val="00DD2001"/>
    <w:rsid w:val="00DD224C"/>
    <w:rsid w:val="00DD264F"/>
    <w:rsid w:val="00DD290A"/>
    <w:rsid w:val="00DD2977"/>
    <w:rsid w:val="00DD2BEC"/>
    <w:rsid w:val="00DD2F0A"/>
    <w:rsid w:val="00DD35C6"/>
    <w:rsid w:val="00DD41E9"/>
    <w:rsid w:val="00DD5849"/>
    <w:rsid w:val="00DD5CD9"/>
    <w:rsid w:val="00DD60FE"/>
    <w:rsid w:val="00DE0EF7"/>
    <w:rsid w:val="00DE107A"/>
    <w:rsid w:val="00DE1656"/>
    <w:rsid w:val="00DE1AF7"/>
    <w:rsid w:val="00DE21B5"/>
    <w:rsid w:val="00DE25DC"/>
    <w:rsid w:val="00DE2A2E"/>
    <w:rsid w:val="00DE2AD8"/>
    <w:rsid w:val="00DE2B65"/>
    <w:rsid w:val="00DE2F3D"/>
    <w:rsid w:val="00DE3174"/>
    <w:rsid w:val="00DE381B"/>
    <w:rsid w:val="00DE3DBE"/>
    <w:rsid w:val="00DE480E"/>
    <w:rsid w:val="00DE4D68"/>
    <w:rsid w:val="00DE501A"/>
    <w:rsid w:val="00DE50A9"/>
    <w:rsid w:val="00DE5163"/>
    <w:rsid w:val="00DE5332"/>
    <w:rsid w:val="00DE5988"/>
    <w:rsid w:val="00DE599C"/>
    <w:rsid w:val="00DE5D2C"/>
    <w:rsid w:val="00DE5DE7"/>
    <w:rsid w:val="00DE5E2A"/>
    <w:rsid w:val="00DE64D8"/>
    <w:rsid w:val="00DE6571"/>
    <w:rsid w:val="00DE6632"/>
    <w:rsid w:val="00DE6769"/>
    <w:rsid w:val="00DE6962"/>
    <w:rsid w:val="00DE6D02"/>
    <w:rsid w:val="00DE6DD6"/>
    <w:rsid w:val="00DE6DDA"/>
    <w:rsid w:val="00DE6F97"/>
    <w:rsid w:val="00DE7A5B"/>
    <w:rsid w:val="00DE7DC8"/>
    <w:rsid w:val="00DF00D4"/>
    <w:rsid w:val="00DF01D2"/>
    <w:rsid w:val="00DF1120"/>
    <w:rsid w:val="00DF15FF"/>
    <w:rsid w:val="00DF166A"/>
    <w:rsid w:val="00DF18EF"/>
    <w:rsid w:val="00DF1984"/>
    <w:rsid w:val="00DF1B15"/>
    <w:rsid w:val="00DF20FB"/>
    <w:rsid w:val="00DF2339"/>
    <w:rsid w:val="00DF24FC"/>
    <w:rsid w:val="00DF2778"/>
    <w:rsid w:val="00DF339A"/>
    <w:rsid w:val="00DF38F4"/>
    <w:rsid w:val="00DF4369"/>
    <w:rsid w:val="00DF43B3"/>
    <w:rsid w:val="00DF4EBD"/>
    <w:rsid w:val="00DF516C"/>
    <w:rsid w:val="00DF5BD8"/>
    <w:rsid w:val="00DF5D0F"/>
    <w:rsid w:val="00DF602B"/>
    <w:rsid w:val="00DF6385"/>
    <w:rsid w:val="00DF6FF1"/>
    <w:rsid w:val="00DF7059"/>
    <w:rsid w:val="00DF71F5"/>
    <w:rsid w:val="00DF73A5"/>
    <w:rsid w:val="00E00423"/>
    <w:rsid w:val="00E00772"/>
    <w:rsid w:val="00E01158"/>
    <w:rsid w:val="00E01723"/>
    <w:rsid w:val="00E017A5"/>
    <w:rsid w:val="00E01CA4"/>
    <w:rsid w:val="00E027CE"/>
    <w:rsid w:val="00E02B17"/>
    <w:rsid w:val="00E03097"/>
    <w:rsid w:val="00E03B5A"/>
    <w:rsid w:val="00E03C34"/>
    <w:rsid w:val="00E040DF"/>
    <w:rsid w:val="00E04ABD"/>
    <w:rsid w:val="00E04DD2"/>
    <w:rsid w:val="00E04FFF"/>
    <w:rsid w:val="00E05BFA"/>
    <w:rsid w:val="00E05D84"/>
    <w:rsid w:val="00E05E56"/>
    <w:rsid w:val="00E06A11"/>
    <w:rsid w:val="00E06B89"/>
    <w:rsid w:val="00E073D2"/>
    <w:rsid w:val="00E0761F"/>
    <w:rsid w:val="00E077D6"/>
    <w:rsid w:val="00E079BA"/>
    <w:rsid w:val="00E07CD3"/>
    <w:rsid w:val="00E108BB"/>
    <w:rsid w:val="00E10912"/>
    <w:rsid w:val="00E109C5"/>
    <w:rsid w:val="00E10ADC"/>
    <w:rsid w:val="00E114E2"/>
    <w:rsid w:val="00E11C45"/>
    <w:rsid w:val="00E11DDE"/>
    <w:rsid w:val="00E123C2"/>
    <w:rsid w:val="00E12687"/>
    <w:rsid w:val="00E13734"/>
    <w:rsid w:val="00E13BF6"/>
    <w:rsid w:val="00E146D6"/>
    <w:rsid w:val="00E14B4D"/>
    <w:rsid w:val="00E14E0C"/>
    <w:rsid w:val="00E15291"/>
    <w:rsid w:val="00E152E2"/>
    <w:rsid w:val="00E15836"/>
    <w:rsid w:val="00E1586B"/>
    <w:rsid w:val="00E16526"/>
    <w:rsid w:val="00E17B03"/>
    <w:rsid w:val="00E17FAF"/>
    <w:rsid w:val="00E2068B"/>
    <w:rsid w:val="00E20B07"/>
    <w:rsid w:val="00E21054"/>
    <w:rsid w:val="00E21177"/>
    <w:rsid w:val="00E21D9D"/>
    <w:rsid w:val="00E22295"/>
    <w:rsid w:val="00E22383"/>
    <w:rsid w:val="00E22488"/>
    <w:rsid w:val="00E22D97"/>
    <w:rsid w:val="00E22EF0"/>
    <w:rsid w:val="00E232D0"/>
    <w:rsid w:val="00E236C5"/>
    <w:rsid w:val="00E23719"/>
    <w:rsid w:val="00E23916"/>
    <w:rsid w:val="00E23C15"/>
    <w:rsid w:val="00E241C8"/>
    <w:rsid w:val="00E244FF"/>
    <w:rsid w:val="00E2485F"/>
    <w:rsid w:val="00E249EE"/>
    <w:rsid w:val="00E24DD0"/>
    <w:rsid w:val="00E250A5"/>
    <w:rsid w:val="00E25852"/>
    <w:rsid w:val="00E258A9"/>
    <w:rsid w:val="00E25A18"/>
    <w:rsid w:val="00E26815"/>
    <w:rsid w:val="00E26C13"/>
    <w:rsid w:val="00E26E30"/>
    <w:rsid w:val="00E26F6D"/>
    <w:rsid w:val="00E274C9"/>
    <w:rsid w:val="00E27C3E"/>
    <w:rsid w:val="00E27CF6"/>
    <w:rsid w:val="00E27FB1"/>
    <w:rsid w:val="00E30325"/>
    <w:rsid w:val="00E30E4C"/>
    <w:rsid w:val="00E30EB3"/>
    <w:rsid w:val="00E31ABE"/>
    <w:rsid w:val="00E32C46"/>
    <w:rsid w:val="00E33136"/>
    <w:rsid w:val="00E333E4"/>
    <w:rsid w:val="00E3399E"/>
    <w:rsid w:val="00E34561"/>
    <w:rsid w:val="00E34BE9"/>
    <w:rsid w:val="00E34EC9"/>
    <w:rsid w:val="00E35727"/>
    <w:rsid w:val="00E35753"/>
    <w:rsid w:val="00E36513"/>
    <w:rsid w:val="00E36964"/>
    <w:rsid w:val="00E369F5"/>
    <w:rsid w:val="00E36A4C"/>
    <w:rsid w:val="00E37158"/>
    <w:rsid w:val="00E376E6"/>
    <w:rsid w:val="00E37755"/>
    <w:rsid w:val="00E37A22"/>
    <w:rsid w:val="00E37D77"/>
    <w:rsid w:val="00E40627"/>
    <w:rsid w:val="00E4062F"/>
    <w:rsid w:val="00E407AB"/>
    <w:rsid w:val="00E407B9"/>
    <w:rsid w:val="00E40D12"/>
    <w:rsid w:val="00E40E83"/>
    <w:rsid w:val="00E41449"/>
    <w:rsid w:val="00E41AB2"/>
    <w:rsid w:val="00E41AC0"/>
    <w:rsid w:val="00E41B1F"/>
    <w:rsid w:val="00E41B7B"/>
    <w:rsid w:val="00E42381"/>
    <w:rsid w:val="00E4248A"/>
    <w:rsid w:val="00E42A04"/>
    <w:rsid w:val="00E42B00"/>
    <w:rsid w:val="00E445E7"/>
    <w:rsid w:val="00E44929"/>
    <w:rsid w:val="00E44AA9"/>
    <w:rsid w:val="00E44BC6"/>
    <w:rsid w:val="00E44DDE"/>
    <w:rsid w:val="00E4516B"/>
    <w:rsid w:val="00E453F5"/>
    <w:rsid w:val="00E45912"/>
    <w:rsid w:val="00E461CB"/>
    <w:rsid w:val="00E464D5"/>
    <w:rsid w:val="00E470B4"/>
    <w:rsid w:val="00E471B1"/>
    <w:rsid w:val="00E47524"/>
    <w:rsid w:val="00E50E3D"/>
    <w:rsid w:val="00E51113"/>
    <w:rsid w:val="00E515BC"/>
    <w:rsid w:val="00E51D6C"/>
    <w:rsid w:val="00E523DE"/>
    <w:rsid w:val="00E52688"/>
    <w:rsid w:val="00E52DDB"/>
    <w:rsid w:val="00E53274"/>
    <w:rsid w:val="00E533E0"/>
    <w:rsid w:val="00E535D3"/>
    <w:rsid w:val="00E53D86"/>
    <w:rsid w:val="00E540E3"/>
    <w:rsid w:val="00E54809"/>
    <w:rsid w:val="00E54909"/>
    <w:rsid w:val="00E5497F"/>
    <w:rsid w:val="00E54E64"/>
    <w:rsid w:val="00E556DA"/>
    <w:rsid w:val="00E56A0D"/>
    <w:rsid w:val="00E56B16"/>
    <w:rsid w:val="00E56C3D"/>
    <w:rsid w:val="00E571F0"/>
    <w:rsid w:val="00E575FB"/>
    <w:rsid w:val="00E60303"/>
    <w:rsid w:val="00E606A0"/>
    <w:rsid w:val="00E607D2"/>
    <w:rsid w:val="00E60E65"/>
    <w:rsid w:val="00E60F9A"/>
    <w:rsid w:val="00E6104B"/>
    <w:rsid w:val="00E61679"/>
    <w:rsid w:val="00E61703"/>
    <w:rsid w:val="00E62B9E"/>
    <w:rsid w:val="00E6319A"/>
    <w:rsid w:val="00E639DC"/>
    <w:rsid w:val="00E63C68"/>
    <w:rsid w:val="00E64172"/>
    <w:rsid w:val="00E6458B"/>
    <w:rsid w:val="00E646EA"/>
    <w:rsid w:val="00E64761"/>
    <w:rsid w:val="00E649FD"/>
    <w:rsid w:val="00E64D52"/>
    <w:rsid w:val="00E64E5C"/>
    <w:rsid w:val="00E64EA3"/>
    <w:rsid w:val="00E6552E"/>
    <w:rsid w:val="00E65F34"/>
    <w:rsid w:val="00E660A4"/>
    <w:rsid w:val="00E66980"/>
    <w:rsid w:val="00E66C73"/>
    <w:rsid w:val="00E66DD4"/>
    <w:rsid w:val="00E671E5"/>
    <w:rsid w:val="00E6764D"/>
    <w:rsid w:val="00E67C84"/>
    <w:rsid w:val="00E70E87"/>
    <w:rsid w:val="00E715E9"/>
    <w:rsid w:val="00E71BC3"/>
    <w:rsid w:val="00E71CC8"/>
    <w:rsid w:val="00E7254F"/>
    <w:rsid w:val="00E72B3D"/>
    <w:rsid w:val="00E7357D"/>
    <w:rsid w:val="00E73C50"/>
    <w:rsid w:val="00E7418A"/>
    <w:rsid w:val="00E74C0A"/>
    <w:rsid w:val="00E74C19"/>
    <w:rsid w:val="00E7519F"/>
    <w:rsid w:val="00E754FB"/>
    <w:rsid w:val="00E756E2"/>
    <w:rsid w:val="00E76432"/>
    <w:rsid w:val="00E76AA6"/>
    <w:rsid w:val="00E76B5E"/>
    <w:rsid w:val="00E7717F"/>
    <w:rsid w:val="00E775C4"/>
    <w:rsid w:val="00E800B5"/>
    <w:rsid w:val="00E80112"/>
    <w:rsid w:val="00E80CE9"/>
    <w:rsid w:val="00E80F1B"/>
    <w:rsid w:val="00E81D4E"/>
    <w:rsid w:val="00E8239E"/>
    <w:rsid w:val="00E8276B"/>
    <w:rsid w:val="00E82807"/>
    <w:rsid w:val="00E828F6"/>
    <w:rsid w:val="00E82FB6"/>
    <w:rsid w:val="00E838AC"/>
    <w:rsid w:val="00E83B80"/>
    <w:rsid w:val="00E84107"/>
    <w:rsid w:val="00E843AD"/>
    <w:rsid w:val="00E848B0"/>
    <w:rsid w:val="00E849E1"/>
    <w:rsid w:val="00E85061"/>
    <w:rsid w:val="00E8520F"/>
    <w:rsid w:val="00E85925"/>
    <w:rsid w:val="00E85B8B"/>
    <w:rsid w:val="00E85D35"/>
    <w:rsid w:val="00E865DA"/>
    <w:rsid w:val="00E86786"/>
    <w:rsid w:val="00E86965"/>
    <w:rsid w:val="00E8741E"/>
    <w:rsid w:val="00E87713"/>
    <w:rsid w:val="00E87DB0"/>
    <w:rsid w:val="00E87EE0"/>
    <w:rsid w:val="00E90095"/>
    <w:rsid w:val="00E9025F"/>
    <w:rsid w:val="00E905F3"/>
    <w:rsid w:val="00E90A3F"/>
    <w:rsid w:val="00E910D2"/>
    <w:rsid w:val="00E91733"/>
    <w:rsid w:val="00E91958"/>
    <w:rsid w:val="00E91AAF"/>
    <w:rsid w:val="00E9217B"/>
    <w:rsid w:val="00E92C17"/>
    <w:rsid w:val="00E92E30"/>
    <w:rsid w:val="00E936E2"/>
    <w:rsid w:val="00E93989"/>
    <w:rsid w:val="00E93D75"/>
    <w:rsid w:val="00E94325"/>
    <w:rsid w:val="00E944C3"/>
    <w:rsid w:val="00E94D31"/>
    <w:rsid w:val="00E94D53"/>
    <w:rsid w:val="00E959CA"/>
    <w:rsid w:val="00E95DC2"/>
    <w:rsid w:val="00E96072"/>
    <w:rsid w:val="00E9613D"/>
    <w:rsid w:val="00E9646E"/>
    <w:rsid w:val="00E96741"/>
    <w:rsid w:val="00E969BF"/>
    <w:rsid w:val="00E96AB7"/>
    <w:rsid w:val="00E96E72"/>
    <w:rsid w:val="00E97347"/>
    <w:rsid w:val="00E9745F"/>
    <w:rsid w:val="00E976E5"/>
    <w:rsid w:val="00E97A06"/>
    <w:rsid w:val="00EA075E"/>
    <w:rsid w:val="00EA09FD"/>
    <w:rsid w:val="00EA0C7C"/>
    <w:rsid w:val="00EA0D6B"/>
    <w:rsid w:val="00EA1A20"/>
    <w:rsid w:val="00EA1BAF"/>
    <w:rsid w:val="00EA280A"/>
    <w:rsid w:val="00EA2B95"/>
    <w:rsid w:val="00EA2BF1"/>
    <w:rsid w:val="00EA3877"/>
    <w:rsid w:val="00EA3938"/>
    <w:rsid w:val="00EA3DF4"/>
    <w:rsid w:val="00EA4056"/>
    <w:rsid w:val="00EA4094"/>
    <w:rsid w:val="00EA41B4"/>
    <w:rsid w:val="00EA48E1"/>
    <w:rsid w:val="00EA4BBC"/>
    <w:rsid w:val="00EA6934"/>
    <w:rsid w:val="00EA6D62"/>
    <w:rsid w:val="00EA7049"/>
    <w:rsid w:val="00EA728A"/>
    <w:rsid w:val="00EA776A"/>
    <w:rsid w:val="00EA7CC7"/>
    <w:rsid w:val="00EB0113"/>
    <w:rsid w:val="00EB0601"/>
    <w:rsid w:val="00EB0831"/>
    <w:rsid w:val="00EB08C7"/>
    <w:rsid w:val="00EB1175"/>
    <w:rsid w:val="00EB1236"/>
    <w:rsid w:val="00EB132B"/>
    <w:rsid w:val="00EB1341"/>
    <w:rsid w:val="00EB1AA9"/>
    <w:rsid w:val="00EB2695"/>
    <w:rsid w:val="00EB26B3"/>
    <w:rsid w:val="00EB2C4C"/>
    <w:rsid w:val="00EB2CFA"/>
    <w:rsid w:val="00EB2D3A"/>
    <w:rsid w:val="00EB2EE0"/>
    <w:rsid w:val="00EB3497"/>
    <w:rsid w:val="00EB34E7"/>
    <w:rsid w:val="00EB3A2F"/>
    <w:rsid w:val="00EB470D"/>
    <w:rsid w:val="00EB4843"/>
    <w:rsid w:val="00EB49F6"/>
    <w:rsid w:val="00EB4A24"/>
    <w:rsid w:val="00EB4A4F"/>
    <w:rsid w:val="00EB4ADD"/>
    <w:rsid w:val="00EB5538"/>
    <w:rsid w:val="00EB56F7"/>
    <w:rsid w:val="00EB5858"/>
    <w:rsid w:val="00EB5D3D"/>
    <w:rsid w:val="00EB5FBD"/>
    <w:rsid w:val="00EB601B"/>
    <w:rsid w:val="00EB6884"/>
    <w:rsid w:val="00EB7104"/>
    <w:rsid w:val="00EB7829"/>
    <w:rsid w:val="00EC05C4"/>
    <w:rsid w:val="00EC09BB"/>
    <w:rsid w:val="00EC1140"/>
    <w:rsid w:val="00EC27B5"/>
    <w:rsid w:val="00EC2EDC"/>
    <w:rsid w:val="00EC2FC5"/>
    <w:rsid w:val="00EC3074"/>
    <w:rsid w:val="00EC34B8"/>
    <w:rsid w:val="00EC40C8"/>
    <w:rsid w:val="00EC4D8F"/>
    <w:rsid w:val="00EC62E9"/>
    <w:rsid w:val="00EC651F"/>
    <w:rsid w:val="00EC682E"/>
    <w:rsid w:val="00EC684A"/>
    <w:rsid w:val="00EC6F91"/>
    <w:rsid w:val="00EC74BB"/>
    <w:rsid w:val="00EC75DD"/>
    <w:rsid w:val="00EC7E7B"/>
    <w:rsid w:val="00EC7FA8"/>
    <w:rsid w:val="00ED035E"/>
    <w:rsid w:val="00ED11A3"/>
    <w:rsid w:val="00ED13A3"/>
    <w:rsid w:val="00ED13A8"/>
    <w:rsid w:val="00ED18EF"/>
    <w:rsid w:val="00ED1B01"/>
    <w:rsid w:val="00ED1E90"/>
    <w:rsid w:val="00ED2AC7"/>
    <w:rsid w:val="00ED3194"/>
    <w:rsid w:val="00ED327B"/>
    <w:rsid w:val="00ED35E1"/>
    <w:rsid w:val="00ED3C01"/>
    <w:rsid w:val="00ED3D23"/>
    <w:rsid w:val="00ED3E5A"/>
    <w:rsid w:val="00ED40AD"/>
    <w:rsid w:val="00ED40D5"/>
    <w:rsid w:val="00ED4A09"/>
    <w:rsid w:val="00ED4B42"/>
    <w:rsid w:val="00ED53E5"/>
    <w:rsid w:val="00ED5A40"/>
    <w:rsid w:val="00ED5B6E"/>
    <w:rsid w:val="00ED5DF4"/>
    <w:rsid w:val="00ED62A8"/>
    <w:rsid w:val="00ED6407"/>
    <w:rsid w:val="00ED6B9C"/>
    <w:rsid w:val="00ED6D15"/>
    <w:rsid w:val="00ED6DD7"/>
    <w:rsid w:val="00ED6FB9"/>
    <w:rsid w:val="00ED73F3"/>
    <w:rsid w:val="00ED7E6B"/>
    <w:rsid w:val="00EE0309"/>
    <w:rsid w:val="00EE07C3"/>
    <w:rsid w:val="00EE097A"/>
    <w:rsid w:val="00EE130F"/>
    <w:rsid w:val="00EE1632"/>
    <w:rsid w:val="00EE1925"/>
    <w:rsid w:val="00EE2005"/>
    <w:rsid w:val="00EE27B4"/>
    <w:rsid w:val="00EE3174"/>
    <w:rsid w:val="00EE318D"/>
    <w:rsid w:val="00EE351F"/>
    <w:rsid w:val="00EE3A9E"/>
    <w:rsid w:val="00EE3EC3"/>
    <w:rsid w:val="00EE55D8"/>
    <w:rsid w:val="00EE5ABD"/>
    <w:rsid w:val="00EE5C61"/>
    <w:rsid w:val="00EE64B4"/>
    <w:rsid w:val="00EE727C"/>
    <w:rsid w:val="00EE7501"/>
    <w:rsid w:val="00EF0244"/>
    <w:rsid w:val="00EF030A"/>
    <w:rsid w:val="00EF0B8B"/>
    <w:rsid w:val="00EF0B90"/>
    <w:rsid w:val="00EF10EC"/>
    <w:rsid w:val="00EF1968"/>
    <w:rsid w:val="00EF2590"/>
    <w:rsid w:val="00EF263F"/>
    <w:rsid w:val="00EF2E64"/>
    <w:rsid w:val="00EF3CB7"/>
    <w:rsid w:val="00EF3FEE"/>
    <w:rsid w:val="00EF4AFD"/>
    <w:rsid w:val="00EF4CE8"/>
    <w:rsid w:val="00EF53E9"/>
    <w:rsid w:val="00EF54F3"/>
    <w:rsid w:val="00EF5759"/>
    <w:rsid w:val="00EF5BCA"/>
    <w:rsid w:val="00EF65DC"/>
    <w:rsid w:val="00EF6CF9"/>
    <w:rsid w:val="00EF6D27"/>
    <w:rsid w:val="00EF6D66"/>
    <w:rsid w:val="00EF6EDE"/>
    <w:rsid w:val="00EF73A0"/>
    <w:rsid w:val="00EF7E5F"/>
    <w:rsid w:val="00F00034"/>
    <w:rsid w:val="00F00402"/>
    <w:rsid w:val="00F01473"/>
    <w:rsid w:val="00F01A4F"/>
    <w:rsid w:val="00F01CB5"/>
    <w:rsid w:val="00F02A0F"/>
    <w:rsid w:val="00F02ED1"/>
    <w:rsid w:val="00F03185"/>
    <w:rsid w:val="00F03803"/>
    <w:rsid w:val="00F03B34"/>
    <w:rsid w:val="00F03F6F"/>
    <w:rsid w:val="00F04793"/>
    <w:rsid w:val="00F049BC"/>
    <w:rsid w:val="00F05295"/>
    <w:rsid w:val="00F055B2"/>
    <w:rsid w:val="00F059BB"/>
    <w:rsid w:val="00F07F97"/>
    <w:rsid w:val="00F10358"/>
    <w:rsid w:val="00F10650"/>
    <w:rsid w:val="00F107D6"/>
    <w:rsid w:val="00F107F9"/>
    <w:rsid w:val="00F10A5E"/>
    <w:rsid w:val="00F11339"/>
    <w:rsid w:val="00F1156B"/>
    <w:rsid w:val="00F115DB"/>
    <w:rsid w:val="00F116CF"/>
    <w:rsid w:val="00F11F4F"/>
    <w:rsid w:val="00F12AB9"/>
    <w:rsid w:val="00F12BBF"/>
    <w:rsid w:val="00F12F02"/>
    <w:rsid w:val="00F13165"/>
    <w:rsid w:val="00F131F0"/>
    <w:rsid w:val="00F1350D"/>
    <w:rsid w:val="00F13F87"/>
    <w:rsid w:val="00F141B5"/>
    <w:rsid w:val="00F1432D"/>
    <w:rsid w:val="00F14504"/>
    <w:rsid w:val="00F1486E"/>
    <w:rsid w:val="00F15536"/>
    <w:rsid w:val="00F1565B"/>
    <w:rsid w:val="00F15B7E"/>
    <w:rsid w:val="00F16086"/>
    <w:rsid w:val="00F162D5"/>
    <w:rsid w:val="00F16587"/>
    <w:rsid w:val="00F1692F"/>
    <w:rsid w:val="00F16949"/>
    <w:rsid w:val="00F172C0"/>
    <w:rsid w:val="00F1797D"/>
    <w:rsid w:val="00F205BC"/>
    <w:rsid w:val="00F207AB"/>
    <w:rsid w:val="00F224C8"/>
    <w:rsid w:val="00F22652"/>
    <w:rsid w:val="00F22FD4"/>
    <w:rsid w:val="00F23033"/>
    <w:rsid w:val="00F230DE"/>
    <w:rsid w:val="00F23910"/>
    <w:rsid w:val="00F23E8A"/>
    <w:rsid w:val="00F24540"/>
    <w:rsid w:val="00F24FB5"/>
    <w:rsid w:val="00F252B0"/>
    <w:rsid w:val="00F25302"/>
    <w:rsid w:val="00F2589D"/>
    <w:rsid w:val="00F26736"/>
    <w:rsid w:val="00F26A9F"/>
    <w:rsid w:val="00F2776C"/>
    <w:rsid w:val="00F27A6F"/>
    <w:rsid w:val="00F30956"/>
    <w:rsid w:val="00F30C6F"/>
    <w:rsid w:val="00F30F08"/>
    <w:rsid w:val="00F30F8C"/>
    <w:rsid w:val="00F31016"/>
    <w:rsid w:val="00F3163E"/>
    <w:rsid w:val="00F31A7C"/>
    <w:rsid w:val="00F31AE5"/>
    <w:rsid w:val="00F31D57"/>
    <w:rsid w:val="00F31E67"/>
    <w:rsid w:val="00F32279"/>
    <w:rsid w:val="00F323C3"/>
    <w:rsid w:val="00F32730"/>
    <w:rsid w:val="00F32AF4"/>
    <w:rsid w:val="00F32DBF"/>
    <w:rsid w:val="00F3416E"/>
    <w:rsid w:val="00F34212"/>
    <w:rsid w:val="00F34464"/>
    <w:rsid w:val="00F3489A"/>
    <w:rsid w:val="00F34F23"/>
    <w:rsid w:val="00F35302"/>
    <w:rsid w:val="00F356EC"/>
    <w:rsid w:val="00F35F27"/>
    <w:rsid w:val="00F36214"/>
    <w:rsid w:val="00F36222"/>
    <w:rsid w:val="00F36961"/>
    <w:rsid w:val="00F36CFD"/>
    <w:rsid w:val="00F372A4"/>
    <w:rsid w:val="00F37BF4"/>
    <w:rsid w:val="00F37E9B"/>
    <w:rsid w:val="00F403E5"/>
    <w:rsid w:val="00F40713"/>
    <w:rsid w:val="00F4094F"/>
    <w:rsid w:val="00F40AD2"/>
    <w:rsid w:val="00F40AD6"/>
    <w:rsid w:val="00F41A08"/>
    <w:rsid w:val="00F42548"/>
    <w:rsid w:val="00F42CCC"/>
    <w:rsid w:val="00F4309D"/>
    <w:rsid w:val="00F4319E"/>
    <w:rsid w:val="00F4335E"/>
    <w:rsid w:val="00F43A7E"/>
    <w:rsid w:val="00F43C34"/>
    <w:rsid w:val="00F442AA"/>
    <w:rsid w:val="00F442E7"/>
    <w:rsid w:val="00F443EF"/>
    <w:rsid w:val="00F449F2"/>
    <w:rsid w:val="00F44DE5"/>
    <w:rsid w:val="00F45130"/>
    <w:rsid w:val="00F4583A"/>
    <w:rsid w:val="00F460EF"/>
    <w:rsid w:val="00F471A7"/>
    <w:rsid w:val="00F47977"/>
    <w:rsid w:val="00F47A91"/>
    <w:rsid w:val="00F47C82"/>
    <w:rsid w:val="00F47DCC"/>
    <w:rsid w:val="00F47EB7"/>
    <w:rsid w:val="00F47F08"/>
    <w:rsid w:val="00F501E6"/>
    <w:rsid w:val="00F507EB"/>
    <w:rsid w:val="00F50C4D"/>
    <w:rsid w:val="00F50E7D"/>
    <w:rsid w:val="00F510DC"/>
    <w:rsid w:val="00F516C4"/>
    <w:rsid w:val="00F51A4A"/>
    <w:rsid w:val="00F523DA"/>
    <w:rsid w:val="00F526D1"/>
    <w:rsid w:val="00F53BB9"/>
    <w:rsid w:val="00F542D9"/>
    <w:rsid w:val="00F543EF"/>
    <w:rsid w:val="00F5569B"/>
    <w:rsid w:val="00F560DD"/>
    <w:rsid w:val="00F5612A"/>
    <w:rsid w:val="00F56513"/>
    <w:rsid w:val="00F57649"/>
    <w:rsid w:val="00F5779B"/>
    <w:rsid w:val="00F57936"/>
    <w:rsid w:val="00F579CB"/>
    <w:rsid w:val="00F60734"/>
    <w:rsid w:val="00F60F18"/>
    <w:rsid w:val="00F61131"/>
    <w:rsid w:val="00F61495"/>
    <w:rsid w:val="00F61583"/>
    <w:rsid w:val="00F6184B"/>
    <w:rsid w:val="00F61E2C"/>
    <w:rsid w:val="00F628F4"/>
    <w:rsid w:val="00F62CF6"/>
    <w:rsid w:val="00F6347A"/>
    <w:rsid w:val="00F637A1"/>
    <w:rsid w:val="00F63C74"/>
    <w:rsid w:val="00F6444F"/>
    <w:rsid w:val="00F6489A"/>
    <w:rsid w:val="00F64F27"/>
    <w:rsid w:val="00F6510F"/>
    <w:rsid w:val="00F652BD"/>
    <w:rsid w:val="00F6575D"/>
    <w:rsid w:val="00F65A89"/>
    <w:rsid w:val="00F65AD1"/>
    <w:rsid w:val="00F665FF"/>
    <w:rsid w:val="00F66B4E"/>
    <w:rsid w:val="00F674D1"/>
    <w:rsid w:val="00F67C25"/>
    <w:rsid w:val="00F70974"/>
    <w:rsid w:val="00F71D5A"/>
    <w:rsid w:val="00F72554"/>
    <w:rsid w:val="00F72720"/>
    <w:rsid w:val="00F72C0E"/>
    <w:rsid w:val="00F72C97"/>
    <w:rsid w:val="00F7331B"/>
    <w:rsid w:val="00F734B7"/>
    <w:rsid w:val="00F73F60"/>
    <w:rsid w:val="00F74AEF"/>
    <w:rsid w:val="00F74BA8"/>
    <w:rsid w:val="00F75606"/>
    <w:rsid w:val="00F759F4"/>
    <w:rsid w:val="00F75C3F"/>
    <w:rsid w:val="00F76302"/>
    <w:rsid w:val="00F7640E"/>
    <w:rsid w:val="00F769E7"/>
    <w:rsid w:val="00F76AE6"/>
    <w:rsid w:val="00F7707B"/>
    <w:rsid w:val="00F77544"/>
    <w:rsid w:val="00F80612"/>
    <w:rsid w:val="00F80814"/>
    <w:rsid w:val="00F808BB"/>
    <w:rsid w:val="00F80AAC"/>
    <w:rsid w:val="00F80BAB"/>
    <w:rsid w:val="00F8100C"/>
    <w:rsid w:val="00F81719"/>
    <w:rsid w:val="00F819A5"/>
    <w:rsid w:val="00F81B7D"/>
    <w:rsid w:val="00F81D81"/>
    <w:rsid w:val="00F81E68"/>
    <w:rsid w:val="00F825C8"/>
    <w:rsid w:val="00F82FB7"/>
    <w:rsid w:val="00F831C4"/>
    <w:rsid w:val="00F83321"/>
    <w:rsid w:val="00F83B0A"/>
    <w:rsid w:val="00F83CB6"/>
    <w:rsid w:val="00F84641"/>
    <w:rsid w:val="00F84F0A"/>
    <w:rsid w:val="00F85236"/>
    <w:rsid w:val="00F85CAA"/>
    <w:rsid w:val="00F85FFC"/>
    <w:rsid w:val="00F867AA"/>
    <w:rsid w:val="00F873A9"/>
    <w:rsid w:val="00F873FD"/>
    <w:rsid w:val="00F87D38"/>
    <w:rsid w:val="00F87E0D"/>
    <w:rsid w:val="00F90262"/>
    <w:rsid w:val="00F908B5"/>
    <w:rsid w:val="00F909DC"/>
    <w:rsid w:val="00F90D7E"/>
    <w:rsid w:val="00F91179"/>
    <w:rsid w:val="00F9157E"/>
    <w:rsid w:val="00F9185E"/>
    <w:rsid w:val="00F9199A"/>
    <w:rsid w:val="00F91F48"/>
    <w:rsid w:val="00F9272F"/>
    <w:rsid w:val="00F92C87"/>
    <w:rsid w:val="00F930BF"/>
    <w:rsid w:val="00F931B0"/>
    <w:rsid w:val="00F9321E"/>
    <w:rsid w:val="00F934E8"/>
    <w:rsid w:val="00F935DF"/>
    <w:rsid w:val="00F93AC8"/>
    <w:rsid w:val="00F9425D"/>
    <w:rsid w:val="00F942D9"/>
    <w:rsid w:val="00F94340"/>
    <w:rsid w:val="00F943B3"/>
    <w:rsid w:val="00F94A95"/>
    <w:rsid w:val="00F94D28"/>
    <w:rsid w:val="00F95241"/>
    <w:rsid w:val="00F96022"/>
    <w:rsid w:val="00F96FD0"/>
    <w:rsid w:val="00F9773B"/>
    <w:rsid w:val="00F977C7"/>
    <w:rsid w:val="00F97901"/>
    <w:rsid w:val="00F97B30"/>
    <w:rsid w:val="00F97FBB"/>
    <w:rsid w:val="00FA0DAD"/>
    <w:rsid w:val="00FA108D"/>
    <w:rsid w:val="00FA126E"/>
    <w:rsid w:val="00FA12A5"/>
    <w:rsid w:val="00FA3262"/>
    <w:rsid w:val="00FA3295"/>
    <w:rsid w:val="00FA3B3A"/>
    <w:rsid w:val="00FA3C79"/>
    <w:rsid w:val="00FA3DBE"/>
    <w:rsid w:val="00FA4064"/>
    <w:rsid w:val="00FA4208"/>
    <w:rsid w:val="00FA4A6F"/>
    <w:rsid w:val="00FA4A95"/>
    <w:rsid w:val="00FA546F"/>
    <w:rsid w:val="00FA5473"/>
    <w:rsid w:val="00FA55AF"/>
    <w:rsid w:val="00FA68C6"/>
    <w:rsid w:val="00FA6DB0"/>
    <w:rsid w:val="00FA70D5"/>
    <w:rsid w:val="00FA7459"/>
    <w:rsid w:val="00FA7749"/>
    <w:rsid w:val="00FB001D"/>
    <w:rsid w:val="00FB0328"/>
    <w:rsid w:val="00FB11BF"/>
    <w:rsid w:val="00FB1A8D"/>
    <w:rsid w:val="00FB1B7F"/>
    <w:rsid w:val="00FB2016"/>
    <w:rsid w:val="00FB35D8"/>
    <w:rsid w:val="00FB3AD2"/>
    <w:rsid w:val="00FB3FF3"/>
    <w:rsid w:val="00FB4786"/>
    <w:rsid w:val="00FB5136"/>
    <w:rsid w:val="00FB5460"/>
    <w:rsid w:val="00FB58C5"/>
    <w:rsid w:val="00FB6202"/>
    <w:rsid w:val="00FB6296"/>
    <w:rsid w:val="00FB6553"/>
    <w:rsid w:val="00FB682C"/>
    <w:rsid w:val="00FB6C42"/>
    <w:rsid w:val="00FB7875"/>
    <w:rsid w:val="00FB787C"/>
    <w:rsid w:val="00FB78F0"/>
    <w:rsid w:val="00FB7D97"/>
    <w:rsid w:val="00FB7FD0"/>
    <w:rsid w:val="00FC0D11"/>
    <w:rsid w:val="00FC0DE6"/>
    <w:rsid w:val="00FC1356"/>
    <w:rsid w:val="00FC191C"/>
    <w:rsid w:val="00FC193E"/>
    <w:rsid w:val="00FC1A55"/>
    <w:rsid w:val="00FC304A"/>
    <w:rsid w:val="00FC32D1"/>
    <w:rsid w:val="00FC32F8"/>
    <w:rsid w:val="00FC365F"/>
    <w:rsid w:val="00FC398E"/>
    <w:rsid w:val="00FC4049"/>
    <w:rsid w:val="00FC4856"/>
    <w:rsid w:val="00FC5357"/>
    <w:rsid w:val="00FC5A33"/>
    <w:rsid w:val="00FC6516"/>
    <w:rsid w:val="00FC6876"/>
    <w:rsid w:val="00FC7497"/>
    <w:rsid w:val="00FC77BC"/>
    <w:rsid w:val="00FC7E8E"/>
    <w:rsid w:val="00FD04D6"/>
    <w:rsid w:val="00FD1BC5"/>
    <w:rsid w:val="00FD1BD2"/>
    <w:rsid w:val="00FD28F6"/>
    <w:rsid w:val="00FD2A09"/>
    <w:rsid w:val="00FD32C5"/>
    <w:rsid w:val="00FD367E"/>
    <w:rsid w:val="00FD37F5"/>
    <w:rsid w:val="00FD3800"/>
    <w:rsid w:val="00FD3990"/>
    <w:rsid w:val="00FD47D0"/>
    <w:rsid w:val="00FD4982"/>
    <w:rsid w:val="00FD523F"/>
    <w:rsid w:val="00FD5289"/>
    <w:rsid w:val="00FD558A"/>
    <w:rsid w:val="00FD5C2F"/>
    <w:rsid w:val="00FD5F0A"/>
    <w:rsid w:val="00FD62A9"/>
    <w:rsid w:val="00FD6685"/>
    <w:rsid w:val="00FD67DC"/>
    <w:rsid w:val="00FD69FB"/>
    <w:rsid w:val="00FD6A50"/>
    <w:rsid w:val="00FD6A79"/>
    <w:rsid w:val="00FD6B46"/>
    <w:rsid w:val="00FD6EC1"/>
    <w:rsid w:val="00FD7C69"/>
    <w:rsid w:val="00FE06FA"/>
    <w:rsid w:val="00FE0893"/>
    <w:rsid w:val="00FE08CC"/>
    <w:rsid w:val="00FE1258"/>
    <w:rsid w:val="00FE1E43"/>
    <w:rsid w:val="00FE2E2E"/>
    <w:rsid w:val="00FE2E3B"/>
    <w:rsid w:val="00FE38F9"/>
    <w:rsid w:val="00FE3FDE"/>
    <w:rsid w:val="00FE4103"/>
    <w:rsid w:val="00FE44B8"/>
    <w:rsid w:val="00FE4650"/>
    <w:rsid w:val="00FE482A"/>
    <w:rsid w:val="00FE4AAA"/>
    <w:rsid w:val="00FE4CA1"/>
    <w:rsid w:val="00FE511C"/>
    <w:rsid w:val="00FE52B1"/>
    <w:rsid w:val="00FE5908"/>
    <w:rsid w:val="00FE5AC4"/>
    <w:rsid w:val="00FE5C6F"/>
    <w:rsid w:val="00FE5CE7"/>
    <w:rsid w:val="00FE5F83"/>
    <w:rsid w:val="00FE60CE"/>
    <w:rsid w:val="00FE63CA"/>
    <w:rsid w:val="00FE671D"/>
    <w:rsid w:val="00FE6B11"/>
    <w:rsid w:val="00FE6E86"/>
    <w:rsid w:val="00FE7B2C"/>
    <w:rsid w:val="00FF0143"/>
    <w:rsid w:val="00FF0226"/>
    <w:rsid w:val="00FF05B1"/>
    <w:rsid w:val="00FF0A84"/>
    <w:rsid w:val="00FF0B0B"/>
    <w:rsid w:val="00FF0F8C"/>
    <w:rsid w:val="00FF12C4"/>
    <w:rsid w:val="00FF142B"/>
    <w:rsid w:val="00FF1700"/>
    <w:rsid w:val="00FF1886"/>
    <w:rsid w:val="00FF19F7"/>
    <w:rsid w:val="00FF278A"/>
    <w:rsid w:val="00FF2A5E"/>
    <w:rsid w:val="00FF2DB2"/>
    <w:rsid w:val="00FF2DD4"/>
    <w:rsid w:val="00FF2E72"/>
    <w:rsid w:val="00FF2E74"/>
    <w:rsid w:val="00FF3421"/>
    <w:rsid w:val="00FF3A05"/>
    <w:rsid w:val="00FF3D84"/>
    <w:rsid w:val="00FF3F5E"/>
    <w:rsid w:val="00FF40B1"/>
    <w:rsid w:val="00FF4632"/>
    <w:rsid w:val="00FF5795"/>
    <w:rsid w:val="00FF5B4D"/>
    <w:rsid w:val="00FF655A"/>
    <w:rsid w:val="00FF6A2E"/>
    <w:rsid w:val="00FF6BC9"/>
    <w:rsid w:val="00FF6BF5"/>
    <w:rsid w:val="00FF6EB6"/>
    <w:rsid w:val="00FF75E0"/>
    <w:rsid w:val="00FF76FC"/>
    <w:rsid w:val="00FF7769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9F214"/>
  <w15:chartTrackingRefBased/>
  <w15:docId w15:val="{A0E39CF3-969A-1C43-8855-76BDAF7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5B48"/>
  </w:style>
  <w:style w:type="paragraph" w:styleId="10">
    <w:name w:val="heading 1"/>
    <w:basedOn w:val="a1"/>
    <w:next w:val="a1"/>
    <w:qFormat/>
    <w:pPr>
      <w:keepNext/>
      <w:spacing w:before="120" w:line="180" w:lineRule="exact"/>
      <w:ind w:left="170"/>
      <w:outlineLvl w:val="0"/>
    </w:pPr>
    <w:rPr>
      <w:b/>
      <w:sz w:val="16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400" w:lineRule="exact"/>
      <w:jc w:val="center"/>
      <w:outlineLvl w:val="1"/>
    </w:pPr>
    <w:rPr>
      <w:b/>
      <w:sz w:val="36"/>
    </w:rPr>
  </w:style>
  <w:style w:type="paragraph" w:styleId="3">
    <w:name w:val="heading 3"/>
    <w:basedOn w:val="a1"/>
    <w:next w:val="a1"/>
    <w:link w:val="30"/>
    <w:qFormat/>
    <w:pPr>
      <w:keepNext/>
      <w:spacing w:before="40" w:line="168" w:lineRule="exact"/>
      <w:jc w:val="center"/>
      <w:outlineLvl w:val="2"/>
    </w:pPr>
    <w:rPr>
      <w:i/>
      <w:sz w:val="16"/>
      <w:u w:val="single"/>
    </w:rPr>
  </w:style>
  <w:style w:type="paragraph" w:styleId="4">
    <w:name w:val="heading 4"/>
    <w:basedOn w:val="a1"/>
    <w:next w:val="a1"/>
    <w:link w:val="40"/>
    <w:qFormat/>
    <w:pPr>
      <w:keepNext/>
      <w:spacing w:before="40"/>
      <w:ind w:left="170"/>
      <w:outlineLvl w:val="3"/>
    </w:pPr>
    <w:rPr>
      <w:rFonts w:ascii="Times New Roman CYR" w:hAnsi="Times New Roman CYR"/>
      <w:b/>
      <w:sz w:val="16"/>
    </w:rPr>
  </w:style>
  <w:style w:type="paragraph" w:styleId="5">
    <w:name w:val="heading 5"/>
    <w:basedOn w:val="a1"/>
    <w:next w:val="a1"/>
    <w:qFormat/>
    <w:pPr>
      <w:keepNext/>
      <w:spacing w:before="120"/>
      <w:ind w:left="57" w:right="124"/>
      <w:jc w:val="center"/>
      <w:outlineLvl w:val="4"/>
    </w:pPr>
    <w:rPr>
      <w:b/>
      <w:bCs/>
      <w:sz w:val="16"/>
    </w:rPr>
  </w:style>
  <w:style w:type="paragraph" w:styleId="6">
    <w:name w:val="heading 6"/>
    <w:basedOn w:val="a1"/>
    <w:next w:val="a1"/>
    <w:qFormat/>
    <w:pPr>
      <w:keepNext/>
      <w:spacing w:line="220" w:lineRule="exact"/>
      <w:ind w:right="-285"/>
      <w:jc w:val="right"/>
      <w:outlineLvl w:val="5"/>
    </w:pPr>
    <w:rPr>
      <w:b/>
      <w:sz w:val="16"/>
    </w:rPr>
  </w:style>
  <w:style w:type="paragraph" w:styleId="7">
    <w:name w:val="heading 7"/>
    <w:basedOn w:val="a1"/>
    <w:next w:val="a1"/>
    <w:qFormat/>
    <w:pPr>
      <w:keepNext/>
      <w:spacing w:before="120" w:line="218" w:lineRule="exact"/>
      <w:ind w:left="283"/>
      <w:outlineLvl w:val="6"/>
    </w:pPr>
    <w:rPr>
      <w:b/>
      <w:sz w:val="16"/>
    </w:rPr>
  </w:style>
  <w:style w:type="paragraph" w:styleId="8">
    <w:name w:val="heading 8"/>
    <w:basedOn w:val="a1"/>
    <w:next w:val="a1"/>
    <w:link w:val="80"/>
    <w:qFormat/>
    <w:pPr>
      <w:keepNext/>
      <w:spacing w:before="120" w:line="212" w:lineRule="exact"/>
      <w:ind w:left="284"/>
      <w:outlineLvl w:val="7"/>
    </w:pPr>
    <w:rPr>
      <w:b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25DEC"/>
    <w:rPr>
      <w:b/>
      <w:sz w:val="3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273EF"/>
    <w:rPr>
      <w:i/>
      <w:sz w:val="16"/>
      <w:u w:val="single"/>
      <w:lang w:val="ru-RU" w:eastAsia="ru-RU" w:bidi="ar-SA"/>
    </w:rPr>
  </w:style>
  <w:style w:type="character" w:customStyle="1" w:styleId="40">
    <w:name w:val="Заголовок 4 Знак"/>
    <w:link w:val="4"/>
    <w:rsid w:val="00025DEC"/>
    <w:rPr>
      <w:rFonts w:ascii="Times New Roman CYR" w:hAnsi="Times New Roman CYR"/>
      <w:b/>
      <w:sz w:val="16"/>
      <w:lang w:val="ru-RU" w:eastAsia="ru-RU" w:bidi="ar-SA"/>
    </w:rPr>
  </w:style>
  <w:style w:type="character" w:customStyle="1" w:styleId="80">
    <w:name w:val="Заголовок 8 Знак"/>
    <w:link w:val="8"/>
    <w:rsid w:val="00104338"/>
    <w:rPr>
      <w:b/>
      <w:sz w:val="16"/>
      <w:lang w:val="ru-RU" w:eastAsia="ru-RU" w:bidi="ar-SA"/>
    </w:rPr>
  </w:style>
  <w:style w:type="paragraph" w:customStyle="1" w:styleId="11">
    <w:name w:val="цифры1"/>
    <w:basedOn w:val="a1"/>
    <w:pPr>
      <w:spacing w:before="76"/>
      <w:ind w:right="113"/>
      <w:jc w:val="right"/>
    </w:pPr>
    <w:rPr>
      <w:rFonts w:ascii="JournalRub" w:hAnsi="JournalRub"/>
      <w:sz w:val="16"/>
    </w:rPr>
  </w:style>
  <w:style w:type="paragraph" w:customStyle="1" w:styleId="a5">
    <w:name w:val="Название"/>
    <w:basedOn w:val="a1"/>
    <w:link w:val="a6"/>
    <w:qFormat/>
    <w:pPr>
      <w:pBdr>
        <w:bottom w:val="single" w:sz="12" w:space="1" w:color="auto"/>
      </w:pBdr>
      <w:spacing w:after="240"/>
      <w:jc w:val="center"/>
    </w:pPr>
    <w:rPr>
      <w:b/>
      <w:sz w:val="24"/>
    </w:rPr>
  </w:style>
  <w:style w:type="character" w:customStyle="1" w:styleId="a6">
    <w:name w:val="Название Знак"/>
    <w:link w:val="a5"/>
    <w:locked/>
    <w:rsid w:val="005273EF"/>
    <w:rPr>
      <w:b/>
      <w:sz w:val="24"/>
      <w:lang w:val="ru-RU" w:eastAsia="ru-RU" w:bidi="ar-SA"/>
    </w:rPr>
  </w:style>
  <w:style w:type="paragraph" w:customStyle="1" w:styleId="12">
    <w:name w:val="Обычный1"/>
    <w:rPr>
      <w:snapToGrid w:val="0"/>
    </w:rPr>
  </w:style>
  <w:style w:type="paragraph" w:styleId="a7">
    <w:name w:val="Body Text Indent"/>
    <w:basedOn w:val="a1"/>
    <w:link w:val="a8"/>
    <w:pPr>
      <w:spacing w:after="120"/>
      <w:ind w:left="283"/>
    </w:pPr>
  </w:style>
  <w:style w:type="character" w:customStyle="1" w:styleId="a8">
    <w:name w:val="Основной текст с отступом Знак"/>
    <w:link w:val="a7"/>
    <w:semiHidden/>
    <w:locked/>
    <w:rsid w:val="005273EF"/>
    <w:rPr>
      <w:lang w:val="ru-RU" w:eastAsia="ru-RU" w:bidi="ar-SA"/>
    </w:rPr>
  </w:style>
  <w:style w:type="character" w:styleId="a9">
    <w:name w:val="page number"/>
    <w:basedOn w:val="a2"/>
  </w:style>
  <w:style w:type="paragraph" w:styleId="aa">
    <w:name w:val="head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locked/>
    <w:rsid w:val="005273EF"/>
    <w:rPr>
      <w:lang w:val="ru-RU" w:eastAsia="ru-RU" w:bidi="ar-SA"/>
    </w:rPr>
  </w:style>
  <w:style w:type="paragraph" w:styleId="ac">
    <w:name w:val="footer"/>
    <w:basedOn w:val="a1"/>
    <w:link w:val="ad"/>
    <w:pPr>
      <w:tabs>
        <w:tab w:val="center" w:pos="4153"/>
        <w:tab w:val="right" w:pos="8306"/>
      </w:tabs>
    </w:pPr>
    <w:rPr>
      <w:sz w:val="24"/>
    </w:rPr>
  </w:style>
  <w:style w:type="character" w:customStyle="1" w:styleId="ad">
    <w:name w:val="Нижний колонтитул Знак"/>
    <w:link w:val="ac"/>
    <w:semiHidden/>
    <w:locked/>
    <w:rsid w:val="005273EF"/>
    <w:rPr>
      <w:sz w:val="24"/>
      <w:lang w:val="ru-RU" w:eastAsia="ru-RU" w:bidi="ar-SA"/>
    </w:rPr>
  </w:style>
  <w:style w:type="paragraph" w:styleId="ae">
    <w:name w:val="footnote text"/>
    <w:basedOn w:val="a1"/>
    <w:link w:val="af"/>
    <w:semiHidden/>
  </w:style>
  <w:style w:type="character" w:customStyle="1" w:styleId="af">
    <w:name w:val="Текст сноски Знак"/>
    <w:link w:val="ae"/>
    <w:rsid w:val="00FE0893"/>
    <w:rPr>
      <w:lang w:val="ru-RU" w:eastAsia="ru-RU" w:bidi="ar-SA"/>
    </w:rPr>
  </w:style>
  <w:style w:type="character" w:styleId="af0">
    <w:name w:val="footnote reference"/>
    <w:semiHidden/>
    <w:rPr>
      <w:vertAlign w:val="superscript"/>
    </w:rPr>
  </w:style>
  <w:style w:type="paragraph" w:customStyle="1" w:styleId="1">
    <w:name w:val="Список 1"/>
    <w:basedOn w:val="a1"/>
    <w:pPr>
      <w:numPr>
        <w:numId w:val="1"/>
      </w:numPr>
      <w:spacing w:before="120" w:after="120"/>
      <w:jc w:val="both"/>
    </w:pPr>
    <w:rPr>
      <w:sz w:val="28"/>
    </w:rPr>
  </w:style>
  <w:style w:type="paragraph" w:customStyle="1" w:styleId="a">
    <w:name w:val="Список с маркерами"/>
    <w:basedOn w:val="af1"/>
    <w:pPr>
      <w:numPr>
        <w:numId w:val="2"/>
      </w:numPr>
      <w:autoSpaceDE w:val="0"/>
      <w:autoSpaceDN w:val="0"/>
      <w:adjustRightInd w:val="0"/>
      <w:spacing w:before="120" w:after="0" w:line="288" w:lineRule="auto"/>
      <w:jc w:val="both"/>
    </w:pPr>
    <w:rPr>
      <w:rFonts w:cs="Arial"/>
      <w:sz w:val="26"/>
      <w:szCs w:val="24"/>
    </w:rPr>
  </w:style>
  <w:style w:type="paragraph" w:styleId="af1">
    <w:name w:val="Body Text"/>
    <w:basedOn w:val="a1"/>
    <w:link w:val="af2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locked/>
    <w:rsid w:val="005273EF"/>
    <w:rPr>
      <w:sz w:val="28"/>
      <w:lang w:val="ru-RU" w:eastAsia="ru-RU" w:bidi="ar-SA"/>
    </w:rPr>
  </w:style>
  <w:style w:type="paragraph" w:customStyle="1" w:styleId="a0">
    <w:name w:val="Список с номерами"/>
    <w:basedOn w:val="af3"/>
    <w:pPr>
      <w:numPr>
        <w:numId w:val="3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3">
    <w:name w:val="Абзац"/>
    <w:basedOn w:val="a1"/>
    <w:pPr>
      <w:overflowPunct w:val="0"/>
      <w:autoSpaceDE w:val="0"/>
      <w:autoSpaceDN w:val="0"/>
      <w:adjustRightInd w:val="0"/>
      <w:spacing w:before="120"/>
      <w:ind w:firstLine="851"/>
      <w:jc w:val="both"/>
      <w:textAlignment w:val="baseline"/>
    </w:pPr>
    <w:rPr>
      <w:sz w:val="26"/>
    </w:rPr>
  </w:style>
  <w:style w:type="paragraph" w:customStyle="1" w:styleId="xl28">
    <w:name w:val="xl28"/>
    <w:basedOn w:val="a1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27">
    <w:name w:val="xl27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</w:rPr>
  </w:style>
  <w:style w:type="paragraph" w:customStyle="1" w:styleId="xl29">
    <w:name w:val="xl29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0">
    <w:name w:val="xl30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xl31">
    <w:name w:val="xl31"/>
    <w:basedOn w:val="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</w:rPr>
  </w:style>
  <w:style w:type="paragraph" w:styleId="21">
    <w:name w:val="Body Text Indent 2"/>
    <w:basedOn w:val="a1"/>
    <w:link w:val="22"/>
    <w:pPr>
      <w:autoSpaceDE w:val="0"/>
      <w:autoSpaceDN w:val="0"/>
      <w:adjustRightInd w:val="0"/>
      <w:spacing w:before="120"/>
      <w:ind w:left="170" w:hanging="170"/>
    </w:pPr>
    <w:rPr>
      <w:i/>
      <w:iCs/>
      <w:sz w:val="16"/>
      <w:szCs w:val="16"/>
    </w:rPr>
  </w:style>
  <w:style w:type="character" w:customStyle="1" w:styleId="22">
    <w:name w:val="Основной текст с отступом 2 Знак"/>
    <w:link w:val="21"/>
    <w:semiHidden/>
    <w:locked/>
    <w:rsid w:val="005273EF"/>
    <w:rPr>
      <w:i/>
      <w:iCs/>
      <w:sz w:val="16"/>
      <w:szCs w:val="16"/>
      <w:lang w:val="ru-RU" w:eastAsia="ru-RU" w:bidi="ar-SA"/>
    </w:rPr>
  </w:style>
  <w:style w:type="paragraph" w:styleId="af4">
    <w:name w:val="Block Text"/>
    <w:basedOn w:val="a1"/>
    <w:pPr>
      <w:spacing w:before="240" w:line="160" w:lineRule="exact"/>
      <w:ind w:left="113" w:right="340"/>
      <w:jc w:val="both"/>
    </w:pPr>
    <w:rPr>
      <w:sz w:val="16"/>
    </w:rPr>
  </w:style>
  <w:style w:type="paragraph" w:customStyle="1" w:styleId="Normal16">
    <w:name w:val="Normal16"/>
    <w:rPr>
      <w:snapToGrid w:val="0"/>
    </w:rPr>
  </w:style>
  <w:style w:type="paragraph" w:styleId="af5">
    <w:name w:val="Balloon Text"/>
    <w:basedOn w:val="a1"/>
    <w:link w:val="af6"/>
    <w:semiHidden/>
    <w:rsid w:val="005E567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FE0893"/>
    <w:rPr>
      <w:rFonts w:ascii="Tahoma" w:hAnsi="Tahoma" w:cs="Tahoma"/>
      <w:sz w:val="16"/>
      <w:szCs w:val="16"/>
      <w:lang w:val="ru-RU" w:eastAsia="ru-RU" w:bidi="ar-SA"/>
    </w:rPr>
  </w:style>
  <w:style w:type="paragraph" w:styleId="23">
    <w:name w:val="Body Text 2"/>
    <w:basedOn w:val="a1"/>
    <w:link w:val="24"/>
    <w:rsid w:val="00FE0893"/>
    <w:pPr>
      <w:pBdr>
        <w:bottom w:val="thinThickThinSmallGap" w:sz="24" w:space="1" w:color="auto"/>
      </w:pBdr>
      <w:spacing w:before="120"/>
      <w:jc w:val="center"/>
    </w:pPr>
    <w:rPr>
      <w:b/>
      <w:bCs/>
      <w:caps/>
      <w:sz w:val="28"/>
      <w:szCs w:val="24"/>
    </w:rPr>
  </w:style>
  <w:style w:type="character" w:customStyle="1" w:styleId="24">
    <w:name w:val="Основной текст 2 Знак"/>
    <w:link w:val="23"/>
    <w:semiHidden/>
    <w:rsid w:val="00FE0893"/>
    <w:rPr>
      <w:b/>
      <w:bCs/>
      <w:caps/>
      <w:sz w:val="28"/>
      <w:szCs w:val="24"/>
      <w:lang w:val="ru-RU" w:eastAsia="ru-RU" w:bidi="ar-SA"/>
    </w:rPr>
  </w:style>
  <w:style w:type="paragraph" w:customStyle="1" w:styleId="xl285">
    <w:name w:val="xl285"/>
    <w:basedOn w:val="a1"/>
    <w:rsid w:val="00FE0893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110">
    <w:name w:val="Список 11"/>
    <w:basedOn w:val="a1"/>
    <w:rsid w:val="00FE0893"/>
    <w:pPr>
      <w:tabs>
        <w:tab w:val="num" w:pos="927"/>
      </w:tabs>
      <w:spacing w:before="120" w:after="120"/>
      <w:ind w:firstLine="567"/>
      <w:jc w:val="both"/>
    </w:pPr>
    <w:rPr>
      <w:sz w:val="16"/>
    </w:rPr>
  </w:style>
  <w:style w:type="paragraph" w:customStyle="1" w:styleId="13">
    <w:name w:val="Список с номерами1"/>
    <w:basedOn w:val="af3"/>
    <w:rsid w:val="00FE0893"/>
    <w:pPr>
      <w:tabs>
        <w:tab w:val="num" w:pos="1276"/>
      </w:tabs>
      <w:overflowPunct/>
      <w:autoSpaceDE/>
      <w:autoSpaceDN/>
      <w:adjustRightInd/>
      <w:textAlignment w:val="auto"/>
    </w:pPr>
    <w:rPr>
      <w:sz w:val="16"/>
    </w:rPr>
  </w:style>
  <w:style w:type="character" w:customStyle="1" w:styleId="121">
    <w:name w:val="Знак Знак121"/>
    <w:rsid w:val="00104338"/>
    <w:rPr>
      <w:b/>
      <w:sz w:val="16"/>
      <w:lang w:val="ru-RU" w:eastAsia="ru-RU" w:bidi="ar-SA"/>
    </w:rPr>
  </w:style>
  <w:style w:type="character" w:customStyle="1" w:styleId="103">
    <w:name w:val="Знак Знак103"/>
    <w:rsid w:val="00104338"/>
    <w:rPr>
      <w:rFonts w:ascii="Times New Roman CYR" w:hAnsi="Times New Roman CYR"/>
      <w:b/>
      <w:bCs/>
      <w:sz w:val="16"/>
      <w:szCs w:val="16"/>
      <w:lang w:val="ru-RU" w:eastAsia="ru-RU" w:bidi="ar-SA"/>
    </w:rPr>
  </w:style>
  <w:style w:type="character" w:customStyle="1" w:styleId="91">
    <w:name w:val="Знак Знак91"/>
    <w:rsid w:val="00B2654F"/>
    <w:rPr>
      <w:b/>
      <w:sz w:val="16"/>
      <w:lang w:val="ru-RU" w:eastAsia="ru-RU" w:bidi="ar-SA"/>
    </w:rPr>
  </w:style>
  <w:style w:type="paragraph" w:customStyle="1" w:styleId="xl3119">
    <w:name w:val="xl3119"/>
    <w:basedOn w:val="a1"/>
    <w:rsid w:val="00CD5E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character" w:customStyle="1" w:styleId="Heading3Char">
    <w:name w:val="Heading 3 Char"/>
    <w:semiHidden/>
    <w:locked/>
    <w:rsid w:val="00CD5E3B"/>
    <w:rPr>
      <w:i/>
      <w:sz w:val="16"/>
      <w:lang w:val="ru-RU" w:eastAsia="ru-RU" w:bidi="ar-SA"/>
    </w:rPr>
  </w:style>
  <w:style w:type="paragraph" w:styleId="af7">
    <w:name w:val="No Spacing"/>
    <w:qFormat/>
    <w:rsid w:val="00DE5163"/>
    <w:rPr>
      <w:sz w:val="24"/>
    </w:rPr>
  </w:style>
  <w:style w:type="character" w:customStyle="1" w:styleId="af8">
    <w:name w:val="Основной текст_"/>
    <w:link w:val="31"/>
    <w:rsid w:val="002E30B5"/>
    <w:rPr>
      <w:sz w:val="19"/>
      <w:szCs w:val="19"/>
      <w:shd w:val="clear" w:color="auto" w:fill="FFFFFF"/>
    </w:rPr>
  </w:style>
  <w:style w:type="character" w:customStyle="1" w:styleId="af9">
    <w:name w:val="Основной текст + Полужирный"/>
    <w:rsid w:val="002E30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31">
    <w:name w:val="Основной текст3"/>
    <w:basedOn w:val="a1"/>
    <w:link w:val="af8"/>
    <w:rsid w:val="002E30B5"/>
    <w:pPr>
      <w:widowControl w:val="0"/>
      <w:shd w:val="clear" w:color="auto" w:fill="FFFFFF"/>
      <w:spacing w:before="420" w:after="240" w:line="227" w:lineRule="exact"/>
    </w:pPr>
    <w:rPr>
      <w:sz w:val="19"/>
      <w:szCs w:val="19"/>
      <w:lang w:val="x-none" w:eastAsia="x-none"/>
    </w:rPr>
  </w:style>
  <w:style w:type="paragraph" w:customStyle="1" w:styleId="11Char">
    <w:name w:val="Знак1 Знак Знак Знак Знак Знак Знак Знак Знак1 Char"/>
    <w:basedOn w:val="a1"/>
    <w:rsid w:val="00337D65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nformat">
    <w:name w:val="ConsPlusNonformat"/>
    <w:uiPriority w:val="99"/>
    <w:rsid w:val="009F0CD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.chasovsky/Library/CloudStorage/GoogleDrive-alexanderchasovsky@gmail.com/&#1052;&#1086;&#1080;&#774;%20&#1076;&#1080;&#1089;&#1082;/Data%20Science%20Projects/pers_economics_rus/data/02-Population/02-Standard-of-living/04-Cost-of-living/vpm%20_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CC87C-8308-47A7-80D2-FA4B9A58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vpm _2021.dotx</Template>
  <TotalTime>0</TotalTime>
  <Pages>5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СЕЛЬСКОЕ ХОЗЯЙСТВО</vt:lpstr>
    </vt:vector>
  </TitlesOfParts>
  <Company>GMC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СЕЛЬСКОЕ ХОЗЯЙСТВО</dc:title>
  <dc:subject/>
  <dc:creator>Microsoft Office User</dc:creator>
  <cp:keywords/>
  <cp:lastModifiedBy>Microsoft Office User</cp:lastModifiedBy>
  <cp:revision>1</cp:revision>
  <cp:lastPrinted>2021-08-25T15:05:00Z</cp:lastPrinted>
  <dcterms:created xsi:type="dcterms:W3CDTF">2023-10-23T16:40:00Z</dcterms:created>
  <dcterms:modified xsi:type="dcterms:W3CDTF">2023-10-23T16:40:00Z</dcterms:modified>
</cp:coreProperties>
</file>